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339DC" w14:textId="2A33E343" w:rsidR="00E409CA" w:rsidRDefault="00E409CA" w:rsidP="00E409CA">
      <w:pPr>
        <w:pStyle w:val="Ttulo1"/>
      </w:pPr>
      <w:r>
        <w:t>¿Qué es la programación modular?</w:t>
      </w:r>
    </w:p>
    <w:p w14:paraId="6026A2B0" w14:textId="07C4D435" w:rsidR="003D67AB" w:rsidRPr="003D67AB" w:rsidRDefault="003D67AB" w:rsidP="003D67AB">
      <w:r w:rsidRPr="003D67AB">
        <w:t>La </w:t>
      </w:r>
      <w:r w:rsidRPr="003D67AB">
        <w:rPr>
          <w:b/>
          <w:bCs/>
        </w:rPr>
        <w:t>programación modular</w:t>
      </w:r>
      <w:r w:rsidRPr="003D67AB">
        <w:t> es un paradigma de programación que consiste en dividir un programa en módulos o subprogramas con el fin de hacerlo más legible y manejable</w:t>
      </w:r>
    </w:p>
    <w:p w14:paraId="453C3319" w14:textId="16E6CCEE" w:rsidR="003D67AB" w:rsidRPr="003D67AB" w:rsidRDefault="003D67AB" w:rsidP="003D67AB">
      <w:r w:rsidRPr="003D67AB">
        <w:t xml:space="preserve">Se presenta históricamente como una evolución de la programación estructurada para </w:t>
      </w:r>
      <w:r w:rsidRPr="003D67AB">
        <w:rPr>
          <w:b/>
          <w:bCs/>
        </w:rPr>
        <w:t>solucionar problemas de programación más grandes y complejos</w:t>
      </w:r>
      <w:r w:rsidRPr="003D67AB">
        <w:t xml:space="preserve"> de lo que esta puede resolver.</w:t>
      </w:r>
    </w:p>
    <w:p w14:paraId="318114E8" w14:textId="423C63F0" w:rsidR="003D67AB" w:rsidRPr="003D67AB" w:rsidRDefault="003D67AB" w:rsidP="003D67AB">
      <w:r w:rsidRPr="003D67AB">
        <w:t xml:space="preserve">Al aplicar la programación modular, un problema complejo debe ser dividido en varios subprogramas más simples, y estos a su vez en otros subprogramas más simples aún. Esto debe hacerse hasta obtener subprogramas lo suficientemente simples como para poder ser resueltos fácilmente con algún lenguaje de programación. </w:t>
      </w:r>
      <w:r w:rsidRPr="003D67AB">
        <w:rPr>
          <w:b/>
          <w:bCs/>
        </w:rPr>
        <w:t>Esta técnica se llama refinamiento sucesivo, divide y vencerás o análisis descendente</w:t>
      </w:r>
      <w:r w:rsidRPr="003D67AB">
        <w:t xml:space="preserve"> (Top-Down).</w:t>
      </w:r>
    </w:p>
    <w:p w14:paraId="400BE56B" w14:textId="77777777" w:rsidR="003D67AB" w:rsidRPr="003D67AB" w:rsidRDefault="003D67AB" w:rsidP="003D67AB">
      <w:r w:rsidRPr="003D67AB">
        <w:rPr>
          <w:b/>
          <w:bCs/>
        </w:rPr>
        <w:t>Un 'módulo' es cada una de las partes de un programa que resuelve uno de los subproblemas en que se divide el problema complejo original</w:t>
      </w:r>
      <w:r w:rsidRPr="003D67AB">
        <w:t>. Cada uno de estos módulos tiene una tarea bien definida y algunos necesitan de otros para poder operar. En caso de que un módulo necesite de otro, puede comunicarse con este mediante una interfaz de comunicación que también debe estar bien definida.</w:t>
      </w:r>
    </w:p>
    <w:p w14:paraId="236D0B3F" w14:textId="3BDF92C3" w:rsidR="003D67AB" w:rsidRPr="003D67AB" w:rsidRDefault="003D67AB" w:rsidP="003D67AB">
      <w:r w:rsidRPr="003D67AB">
        <w:t>Si bien un módulo puede entenderse como </w:t>
      </w:r>
      <w:r w:rsidRPr="003D67AB">
        <w:rPr>
          <w:i/>
          <w:iCs/>
        </w:rPr>
        <w:t>una parte</w:t>
      </w:r>
      <w:r w:rsidRPr="003D67AB">
        <w:t> de un programa en cualquiera de sus formas y variados contextos, en la práctica se los suele tomar como sinónimos de procedimientos y funciones. Pero no necesaria ni estrictamente un módulo es una función o un procedimiento, ya que el mismo puede contener muchos de ellos. No debe confundirse el término "módulo" (en el sentido de programación modular) con términos como "función" o "procedimiento", propios del lenguaje que lo soporte.</w:t>
      </w:r>
    </w:p>
    <w:p w14:paraId="48815804" w14:textId="38461DB4" w:rsidR="00E409CA" w:rsidRDefault="006807B9" w:rsidP="006807B9">
      <w:pPr>
        <w:pStyle w:val="Ttulo1"/>
      </w:pPr>
      <w:r>
        <w:t>Definición de funciones en Python</w:t>
      </w:r>
    </w:p>
    <w:p w14:paraId="70808B96" w14:textId="09EB02FF" w:rsidR="006807B9" w:rsidRDefault="007B6B6F" w:rsidP="007B6B6F">
      <w:r w:rsidRPr="007B6B6F">
        <w:t>A la hora de definir una función en Python, comenzamos con la palabra </w:t>
      </w:r>
      <w:proofErr w:type="spellStart"/>
      <w:r w:rsidRPr="007141DD">
        <w:rPr>
          <w:rStyle w:val="CdigoCar"/>
        </w:rPr>
        <w:t>def</w:t>
      </w:r>
      <w:proofErr w:type="spellEnd"/>
      <w:r w:rsidRPr="007B6B6F">
        <w:t> seguida del nombre de la función y los parámetros que tendrá, entre paréntesis. Para cada parámetro sólo debemos especificar su nombre (recuerda que en Python no se especifican los tipos de datos explícitamente).</w:t>
      </w:r>
    </w:p>
    <w:p w14:paraId="7F88A92E" w14:textId="77777777" w:rsidR="00F42AB2" w:rsidRPr="00F42AB2" w:rsidRDefault="00F42AB2" w:rsidP="00F42AB2">
      <w:r w:rsidRPr="00F42AB2">
        <w:t>Igual que ocurre con otras estructuras como </w:t>
      </w:r>
      <w:proofErr w:type="spellStart"/>
      <w:r w:rsidRPr="00F42AB2">
        <w:rPr>
          <w:rStyle w:val="CdigoCar"/>
        </w:rPr>
        <w:t>if</w:t>
      </w:r>
      <w:proofErr w:type="spellEnd"/>
      <w:r w:rsidRPr="00F42AB2">
        <w:t> o </w:t>
      </w:r>
      <w:proofErr w:type="spellStart"/>
      <w:r w:rsidRPr="00F42AB2">
        <w:rPr>
          <w:rStyle w:val="CdigoCar"/>
        </w:rPr>
        <w:t>while</w:t>
      </w:r>
      <w:proofErr w:type="spellEnd"/>
      <w:r w:rsidRPr="00F42AB2">
        <w:t>, el código perteneciente a una función debe estar tabulado. Además, si queremos que la función devuelva algún valor, podemos emplear la cláusula </w:t>
      </w:r>
      <w:proofErr w:type="spellStart"/>
      <w:r w:rsidRPr="00F42AB2">
        <w:rPr>
          <w:rStyle w:val="CdigoCar"/>
        </w:rPr>
        <w:t>return</w:t>
      </w:r>
      <w:proofErr w:type="spellEnd"/>
      <w:r w:rsidRPr="00F42AB2">
        <w:t> como en otros lenguajes, aunque no es obligatoria si no queremos devolver nada. También podemos definir un </w:t>
      </w:r>
      <w:proofErr w:type="spellStart"/>
      <w:r w:rsidRPr="00F42AB2">
        <w:rPr>
          <w:rStyle w:val="CdigoCar"/>
        </w:rPr>
        <w:t>return</w:t>
      </w:r>
      <w:proofErr w:type="spellEnd"/>
      <w:r w:rsidRPr="00F42AB2">
        <w:t> vacío para indicar que no se devuelve nada.</w:t>
      </w:r>
    </w:p>
    <w:p w14:paraId="38CF3B14" w14:textId="77777777" w:rsidR="00F42AB2" w:rsidRDefault="00F42AB2" w:rsidP="00F42AB2">
      <w:r w:rsidRPr="00F42AB2">
        <w:t>Veamos algunos ejemplos.</w:t>
      </w:r>
    </w:p>
    <w:p w14:paraId="6CA2281F" w14:textId="77777777" w:rsidR="003A6CA4" w:rsidRPr="003A6CA4" w:rsidRDefault="003A6CA4" w:rsidP="00B42218">
      <w:pPr>
        <w:pStyle w:val="Cdigo"/>
      </w:pPr>
      <w:proofErr w:type="spellStart"/>
      <w:r w:rsidRPr="003A6CA4">
        <w:t>def</w:t>
      </w:r>
      <w:proofErr w:type="spellEnd"/>
      <w:r w:rsidRPr="003A6CA4">
        <w:t xml:space="preserve"> </w:t>
      </w:r>
      <w:proofErr w:type="spellStart"/>
      <w:proofErr w:type="gramStart"/>
      <w:r w:rsidRPr="003A6CA4">
        <w:t>maximo</w:t>
      </w:r>
      <w:proofErr w:type="spellEnd"/>
      <w:r w:rsidRPr="003A6CA4">
        <w:t>(</w:t>
      </w:r>
      <w:proofErr w:type="gramEnd"/>
      <w:r w:rsidRPr="003A6CA4">
        <w:t>num1, num2):</w:t>
      </w:r>
    </w:p>
    <w:p w14:paraId="23EA1929" w14:textId="77777777" w:rsidR="003A6CA4" w:rsidRPr="003A6CA4" w:rsidRDefault="003A6CA4" w:rsidP="00B42218">
      <w:pPr>
        <w:pStyle w:val="Cdigo"/>
      </w:pPr>
      <w:r w:rsidRPr="003A6CA4">
        <w:t xml:space="preserve">    </w:t>
      </w:r>
      <w:proofErr w:type="spellStart"/>
      <w:r w:rsidRPr="003A6CA4">
        <w:t>if</w:t>
      </w:r>
      <w:proofErr w:type="spellEnd"/>
      <w:r w:rsidRPr="003A6CA4">
        <w:t xml:space="preserve"> num1 &gt; num2:</w:t>
      </w:r>
    </w:p>
    <w:p w14:paraId="66D402F3" w14:textId="77777777" w:rsidR="003A6CA4" w:rsidRPr="003A6CA4" w:rsidRDefault="003A6CA4" w:rsidP="00B42218">
      <w:pPr>
        <w:pStyle w:val="Cdigo"/>
      </w:pPr>
      <w:r w:rsidRPr="003A6CA4">
        <w:t xml:space="preserve">        </w:t>
      </w:r>
      <w:proofErr w:type="spellStart"/>
      <w:r w:rsidRPr="003A6CA4">
        <w:t>return</w:t>
      </w:r>
      <w:proofErr w:type="spellEnd"/>
      <w:r w:rsidRPr="003A6CA4">
        <w:t xml:space="preserve"> num1</w:t>
      </w:r>
    </w:p>
    <w:p w14:paraId="6E8201EF" w14:textId="77777777" w:rsidR="003A6CA4" w:rsidRPr="003A6CA4" w:rsidRDefault="003A6CA4" w:rsidP="00B42218">
      <w:pPr>
        <w:pStyle w:val="Cdigo"/>
      </w:pPr>
      <w:r w:rsidRPr="003A6CA4">
        <w:t xml:space="preserve">    </w:t>
      </w:r>
      <w:proofErr w:type="spellStart"/>
      <w:r w:rsidRPr="003A6CA4">
        <w:t>else</w:t>
      </w:r>
      <w:proofErr w:type="spellEnd"/>
      <w:r w:rsidRPr="003A6CA4">
        <w:t>:</w:t>
      </w:r>
    </w:p>
    <w:p w14:paraId="12C60891" w14:textId="0C912FFA" w:rsidR="00F42AB2" w:rsidRDefault="003A6CA4" w:rsidP="00B42218">
      <w:pPr>
        <w:pStyle w:val="Cdigo"/>
      </w:pPr>
      <w:r w:rsidRPr="003A6CA4">
        <w:t xml:space="preserve">        </w:t>
      </w:r>
      <w:proofErr w:type="spellStart"/>
      <w:r w:rsidRPr="003A6CA4">
        <w:t>return</w:t>
      </w:r>
      <w:proofErr w:type="spellEnd"/>
      <w:r w:rsidRPr="003A6CA4">
        <w:t xml:space="preserve"> num2</w:t>
      </w:r>
    </w:p>
    <w:p w14:paraId="041B5E9D" w14:textId="77777777" w:rsidR="0074407F" w:rsidRPr="0074407F" w:rsidRDefault="0074407F" w:rsidP="0074407F">
      <w:pPr>
        <w:pStyle w:val="Cdigo"/>
      </w:pPr>
      <w:proofErr w:type="spellStart"/>
      <w:r w:rsidRPr="0074407F">
        <w:lastRenderedPageBreak/>
        <w:t>def</w:t>
      </w:r>
      <w:proofErr w:type="spellEnd"/>
      <w:r w:rsidRPr="0074407F">
        <w:t xml:space="preserve"> </w:t>
      </w:r>
      <w:proofErr w:type="spellStart"/>
      <w:r w:rsidRPr="0074407F">
        <w:t>imprimeTexto</w:t>
      </w:r>
      <w:proofErr w:type="spellEnd"/>
      <w:r w:rsidRPr="0074407F">
        <w:t>(texto):</w:t>
      </w:r>
    </w:p>
    <w:p w14:paraId="29097185" w14:textId="77777777" w:rsidR="0074407F" w:rsidRPr="0074407F" w:rsidRDefault="0074407F" w:rsidP="0074407F">
      <w:pPr>
        <w:pStyle w:val="Cdigo"/>
      </w:pPr>
      <w:r w:rsidRPr="0074407F">
        <w:t xml:space="preserve">    </w:t>
      </w:r>
      <w:proofErr w:type="spellStart"/>
      <w:r w:rsidRPr="0074407F">
        <w:t>print</w:t>
      </w:r>
      <w:proofErr w:type="spellEnd"/>
      <w:r w:rsidRPr="0074407F">
        <w:t>(texto)</w:t>
      </w:r>
    </w:p>
    <w:p w14:paraId="4568ECCE" w14:textId="6A54D5E7" w:rsidR="00B42218" w:rsidRDefault="0074407F" w:rsidP="0074407F">
      <w:pPr>
        <w:pStyle w:val="Cdigo"/>
      </w:pPr>
      <w:r w:rsidRPr="0074407F">
        <w:t xml:space="preserve">    </w:t>
      </w:r>
      <w:proofErr w:type="spellStart"/>
      <w:r w:rsidRPr="0074407F">
        <w:t>return</w:t>
      </w:r>
      <w:proofErr w:type="spellEnd"/>
      <w:r w:rsidRPr="0074407F">
        <w:t xml:space="preserve"> # Esta línea se podría omitir</w:t>
      </w:r>
    </w:p>
    <w:p w14:paraId="4DC007DE" w14:textId="77777777" w:rsidR="0074407F" w:rsidRDefault="0074407F" w:rsidP="0074407F">
      <w:pPr>
        <w:pStyle w:val="Cdigo"/>
      </w:pPr>
    </w:p>
    <w:p w14:paraId="5CD1F741" w14:textId="2398B8C5" w:rsidR="0074407F" w:rsidRDefault="00A73CCA" w:rsidP="00A73CCA">
      <w:r w:rsidRPr="00A73CCA">
        <w:t>A la hora de llamar a estas funciones desde otras partes del código, se hace igual que en muchos otros lenguajes:</w:t>
      </w:r>
    </w:p>
    <w:p w14:paraId="2477C972" w14:textId="77777777" w:rsidR="00A73CCA" w:rsidRPr="00A73CCA" w:rsidRDefault="00A73CCA" w:rsidP="00A73CCA">
      <w:pPr>
        <w:pStyle w:val="Cdigo"/>
      </w:pPr>
      <w:proofErr w:type="spellStart"/>
      <w:r w:rsidRPr="00A73CCA">
        <w:t>print</w:t>
      </w:r>
      <w:proofErr w:type="spellEnd"/>
      <w:r w:rsidRPr="00A73CCA">
        <w:t xml:space="preserve"> ("Escribe dos números")</w:t>
      </w:r>
    </w:p>
    <w:p w14:paraId="2277D6CF" w14:textId="77777777" w:rsidR="00A73CCA" w:rsidRPr="00A73CCA" w:rsidRDefault="00A73CCA" w:rsidP="00A73CCA">
      <w:pPr>
        <w:pStyle w:val="Cdigo"/>
      </w:pPr>
      <w:r w:rsidRPr="00A73CCA">
        <w:t xml:space="preserve">n1 = </w:t>
      </w:r>
      <w:proofErr w:type="spellStart"/>
      <w:r w:rsidRPr="00A73CCA">
        <w:t>int</w:t>
      </w:r>
      <w:proofErr w:type="spellEnd"/>
      <w:r w:rsidRPr="00A73CCA">
        <w:t>(</w:t>
      </w:r>
      <w:proofErr w:type="gramStart"/>
      <w:r w:rsidRPr="00A73CCA">
        <w:t>input(</w:t>
      </w:r>
      <w:proofErr w:type="gramEnd"/>
      <w:r w:rsidRPr="00A73CCA">
        <w:t>))</w:t>
      </w:r>
    </w:p>
    <w:p w14:paraId="6A78861C" w14:textId="77777777" w:rsidR="00A73CCA" w:rsidRPr="00A73CCA" w:rsidRDefault="00A73CCA" w:rsidP="00A73CCA">
      <w:pPr>
        <w:pStyle w:val="Cdigo"/>
      </w:pPr>
      <w:r w:rsidRPr="00A73CCA">
        <w:t xml:space="preserve">n2 = </w:t>
      </w:r>
      <w:proofErr w:type="spellStart"/>
      <w:r w:rsidRPr="00A73CCA">
        <w:t>int</w:t>
      </w:r>
      <w:proofErr w:type="spellEnd"/>
      <w:r w:rsidRPr="00A73CCA">
        <w:t>(</w:t>
      </w:r>
      <w:proofErr w:type="gramStart"/>
      <w:r w:rsidRPr="00A73CCA">
        <w:t>input(</w:t>
      </w:r>
      <w:proofErr w:type="gramEnd"/>
      <w:r w:rsidRPr="00A73CCA">
        <w:t>))</w:t>
      </w:r>
    </w:p>
    <w:p w14:paraId="2CBDC1E1" w14:textId="77777777" w:rsidR="00A73CCA" w:rsidRPr="00A73CCA" w:rsidRDefault="00A73CCA" w:rsidP="00A73CCA">
      <w:pPr>
        <w:pStyle w:val="Cdigo"/>
      </w:pPr>
      <w:proofErr w:type="spellStart"/>
      <w:r w:rsidRPr="00A73CCA">
        <w:t>print</w:t>
      </w:r>
      <w:proofErr w:type="spellEnd"/>
      <w:r w:rsidRPr="00A73CCA">
        <w:t xml:space="preserve"> ("El máximo es", </w:t>
      </w:r>
      <w:proofErr w:type="spellStart"/>
      <w:proofErr w:type="gramStart"/>
      <w:r w:rsidRPr="00A73CCA">
        <w:t>maximo</w:t>
      </w:r>
      <w:proofErr w:type="spellEnd"/>
      <w:r w:rsidRPr="00A73CCA">
        <w:t>(</w:t>
      </w:r>
      <w:proofErr w:type="gramEnd"/>
      <w:r w:rsidRPr="00A73CCA">
        <w:t>n1, n2))</w:t>
      </w:r>
    </w:p>
    <w:p w14:paraId="06C3A930" w14:textId="77777777" w:rsidR="00A73CCA" w:rsidRPr="00A73CCA" w:rsidRDefault="00A73CCA" w:rsidP="00A73CCA">
      <w:pPr>
        <w:pStyle w:val="Cdigo"/>
      </w:pPr>
    </w:p>
    <w:p w14:paraId="1B3E3EC0" w14:textId="77777777" w:rsidR="00A73CCA" w:rsidRPr="00A73CCA" w:rsidRDefault="00A73CCA" w:rsidP="00A73CCA">
      <w:pPr>
        <w:pStyle w:val="Cdigo"/>
      </w:pPr>
      <w:r w:rsidRPr="00A73CCA">
        <w:t xml:space="preserve">texto = </w:t>
      </w:r>
      <w:proofErr w:type="gramStart"/>
      <w:r w:rsidRPr="00A73CCA">
        <w:t>input(</w:t>
      </w:r>
      <w:proofErr w:type="gramEnd"/>
      <w:r w:rsidRPr="00A73CCA">
        <w:t>"Escribe un texto:")</w:t>
      </w:r>
    </w:p>
    <w:p w14:paraId="31D11751" w14:textId="3DFA1AF3" w:rsidR="00A73CCA" w:rsidRDefault="00A73CCA" w:rsidP="00A73CCA">
      <w:pPr>
        <w:pStyle w:val="Cdigo"/>
      </w:pPr>
      <w:proofErr w:type="spellStart"/>
      <w:r w:rsidRPr="00A73CCA">
        <w:t>imprimeTexto</w:t>
      </w:r>
      <w:proofErr w:type="spellEnd"/>
      <w:r w:rsidRPr="00A73CCA">
        <w:t>(texto)</w:t>
      </w:r>
    </w:p>
    <w:p w14:paraId="5CDE9507" w14:textId="77777777" w:rsidR="00AE7192" w:rsidRDefault="00AE7192" w:rsidP="00C40625">
      <w:pPr>
        <w:rPr>
          <w:b/>
          <w:bCs/>
          <w:color w:val="C00000"/>
        </w:rPr>
      </w:pPr>
    </w:p>
    <w:p w14:paraId="2F51EBB7" w14:textId="47E995E8" w:rsidR="00A01E17" w:rsidRDefault="00FF200A" w:rsidP="008135A8">
      <w:pPr>
        <w:pBdr>
          <w:top w:val="single" w:sz="4" w:space="1" w:color="auto"/>
        </w:pBdr>
        <w:rPr>
          <w:b/>
          <w:bCs/>
          <w:color w:val="C00000"/>
        </w:rPr>
      </w:pPr>
      <w:r w:rsidRPr="00633822">
        <w:rPr>
          <w:b/>
          <w:bCs/>
          <w:color w:val="C00000"/>
        </w:rPr>
        <w:t>AC301.</w:t>
      </w:r>
      <w:r w:rsidR="00AE7192">
        <w:rPr>
          <w:b/>
          <w:bCs/>
          <w:color w:val="C00000"/>
        </w:rPr>
        <w:t xml:space="preserve"> Realiza </w:t>
      </w:r>
      <w:r w:rsidR="00A01E17">
        <w:rPr>
          <w:b/>
          <w:bCs/>
          <w:color w:val="C00000"/>
        </w:rPr>
        <w:t>las siguientes funciones.</w:t>
      </w:r>
    </w:p>
    <w:p w14:paraId="6CDE806E" w14:textId="65B9DFD8" w:rsidR="00AE7192" w:rsidRPr="001A17B6" w:rsidRDefault="00BD1AFD" w:rsidP="00D82965">
      <w:pPr>
        <w:pStyle w:val="Prrafodelista"/>
        <w:numPr>
          <w:ilvl w:val="0"/>
          <w:numId w:val="30"/>
        </w:numPr>
        <w:rPr>
          <w:color w:val="C00000"/>
        </w:rPr>
      </w:pPr>
      <w:proofErr w:type="spellStart"/>
      <w:r w:rsidRPr="005E41A7">
        <w:rPr>
          <w:b/>
          <w:bCs/>
        </w:rPr>
        <w:t>suma</w:t>
      </w:r>
      <w:r w:rsidR="004F25FA" w:rsidRPr="005E41A7">
        <w:rPr>
          <w:b/>
          <w:bCs/>
        </w:rPr>
        <w:t>T</w:t>
      </w:r>
      <w:proofErr w:type="spellEnd"/>
      <w:r w:rsidRPr="005E41A7">
        <w:rPr>
          <w:b/>
          <w:bCs/>
        </w:rPr>
        <w:t xml:space="preserve"> (</w:t>
      </w:r>
      <w:proofErr w:type="spellStart"/>
      <w:r w:rsidRPr="005E41A7">
        <w:rPr>
          <w:b/>
          <w:bCs/>
        </w:rPr>
        <w:t>num</w:t>
      </w:r>
      <w:proofErr w:type="spellEnd"/>
      <w:r w:rsidRPr="005E41A7">
        <w:rPr>
          <w:b/>
          <w:bCs/>
        </w:rPr>
        <w:t xml:space="preserve">). </w:t>
      </w:r>
      <w:r w:rsidRPr="00BD1AFD">
        <w:t>C</w:t>
      </w:r>
      <w:r w:rsidR="00AE7192" w:rsidRPr="00BD1AFD">
        <w:t>alcul</w:t>
      </w:r>
      <w:r w:rsidRPr="00BD1AFD">
        <w:t>a</w:t>
      </w:r>
      <w:r w:rsidR="00AE7192" w:rsidRPr="00BD1AFD">
        <w:t xml:space="preserve"> la suma de los números enteros positivos menores o iguales a </w:t>
      </w:r>
      <w:proofErr w:type="spellStart"/>
      <w:r w:rsidR="00D92C53">
        <w:t>num</w:t>
      </w:r>
      <w:proofErr w:type="spellEnd"/>
      <w:r w:rsidR="00D92C53">
        <w:t>.</w:t>
      </w:r>
      <w:r w:rsidR="00D726D0">
        <w:t xml:space="preserve"> Si el número es negativo, debe devolver 0.</w:t>
      </w:r>
    </w:p>
    <w:p w14:paraId="0CA2AD75" w14:textId="5BBA7317" w:rsidR="001A17B6" w:rsidRPr="001A17B6" w:rsidRDefault="001A17B6" w:rsidP="00D82965">
      <w:pPr>
        <w:pStyle w:val="Prrafodelista"/>
        <w:numPr>
          <w:ilvl w:val="0"/>
          <w:numId w:val="30"/>
        </w:numPr>
        <w:rPr>
          <w:color w:val="C00000"/>
        </w:rPr>
      </w:pPr>
      <w:proofErr w:type="spellStart"/>
      <w:r>
        <w:rPr>
          <w:b/>
          <w:bCs/>
        </w:rPr>
        <w:t>sucFibo</w:t>
      </w:r>
      <w:proofErr w:type="spellEnd"/>
      <w:r>
        <w:rPr>
          <w:b/>
          <w:bCs/>
        </w:rPr>
        <w:t xml:space="preserve"> (</w:t>
      </w:r>
      <w:r w:rsidR="002F5F90">
        <w:rPr>
          <w:b/>
          <w:bCs/>
        </w:rPr>
        <w:t>tope</w:t>
      </w:r>
      <w:r>
        <w:rPr>
          <w:b/>
          <w:bCs/>
        </w:rPr>
        <w:t>).</w:t>
      </w:r>
      <w:r>
        <w:rPr>
          <w:color w:val="C00000"/>
        </w:rPr>
        <w:t xml:space="preserve"> </w:t>
      </w:r>
      <w:r>
        <w:t xml:space="preserve">Realiza una función que debe </w:t>
      </w:r>
      <w:r w:rsidR="00E3364D">
        <w:t>devolver una lista con</w:t>
      </w:r>
      <w:r>
        <w:t xml:space="preserve"> la sucesión de Fibonacci menor o igual </w:t>
      </w:r>
      <w:r w:rsidR="00E3364D">
        <w:t>a</w:t>
      </w:r>
      <w:r>
        <w:t xml:space="preserve"> </w:t>
      </w:r>
      <w:r w:rsidR="00E3364D">
        <w:t>tope</w:t>
      </w:r>
      <w:r>
        <w:t>.</w:t>
      </w:r>
    </w:p>
    <w:p w14:paraId="4D92F4CA" w14:textId="77777777" w:rsidR="001A17B6" w:rsidRDefault="001A17B6" w:rsidP="001A17B6">
      <w:pPr>
        <w:ind w:left="709"/>
      </w:pPr>
      <w:r w:rsidRPr="004D201F">
        <w:t>La sucesión de Fibonacci es una secuencia de números en la cual cada número es la suma de los dos anteriores, comenzando con 0 y 1</w:t>
      </w:r>
      <w:r>
        <w:t>.</w:t>
      </w:r>
    </w:p>
    <w:p w14:paraId="19C5CCE4" w14:textId="77777777" w:rsidR="001A17B6" w:rsidRDefault="001A17B6" w:rsidP="001A17B6">
      <w:pPr>
        <w:ind w:left="709"/>
      </w:pPr>
      <w:r w:rsidRPr="00A94E03">
        <w:t>Entonces, la secuencia de Fibonacci comienza así: 0,1,1,2,3,5,8,13,21,34,55</w:t>
      </w:r>
      <w:r>
        <w:t>.</w:t>
      </w:r>
    </w:p>
    <w:p w14:paraId="0ACF8904" w14:textId="77777777" w:rsidR="008135A8" w:rsidRDefault="008135A8" w:rsidP="008135A8">
      <w:pPr>
        <w:pBdr>
          <w:top w:val="single" w:sz="4" w:space="1" w:color="auto"/>
        </w:pBdr>
      </w:pPr>
    </w:p>
    <w:p w14:paraId="53BB10C3" w14:textId="2C5C827C" w:rsidR="008135A8" w:rsidRDefault="00A93EEB" w:rsidP="00B83366">
      <w:pPr>
        <w:pStyle w:val="Ttulo1"/>
      </w:pPr>
      <w:r>
        <w:t>Sobre los parámetros</w:t>
      </w:r>
    </w:p>
    <w:p w14:paraId="3B11A619" w14:textId="242F9E34" w:rsidR="00A93EEB" w:rsidRDefault="00B83366" w:rsidP="00B83366">
      <w:r w:rsidRPr="00B83366">
        <w:t xml:space="preserve">En Python </w:t>
      </w:r>
      <w:r w:rsidRPr="008118B5">
        <w:rPr>
          <w:b/>
          <w:bCs/>
        </w:rPr>
        <w:t>todos los parámetros simples (números, booleanos y textos) se pasan por valor</w:t>
      </w:r>
      <w:r w:rsidR="007957D4">
        <w:t xml:space="preserve"> </w:t>
      </w:r>
      <w:r w:rsidR="007957D4" w:rsidRPr="007957D4">
        <w:t xml:space="preserve">(se pasa una copia </w:t>
      </w:r>
      <w:proofErr w:type="gramStart"/>
      <w:r w:rsidR="007957D4" w:rsidRPr="007957D4">
        <w:t>del mismo</w:t>
      </w:r>
      <w:proofErr w:type="gramEnd"/>
      <w:r w:rsidR="007957D4" w:rsidRPr="007957D4">
        <w:t>)</w:t>
      </w:r>
      <w:r w:rsidRPr="00B83366">
        <w:t xml:space="preserve">, con lo que no podemos modificar el valor original del dato, y </w:t>
      </w:r>
      <w:r w:rsidRPr="008118B5">
        <w:rPr>
          <w:b/>
          <w:bCs/>
        </w:rPr>
        <w:t>todos los tipos complejos (listas, u objetos) se pasan por referencia</w:t>
      </w:r>
      <w:r w:rsidRPr="00B83366">
        <w:t>. Esto último implica que, siempre que se mantenga la referencia original, podemos modificar el valor del parámetro de forma persistente (se aplica a la variable original utilizada como parámetro).</w:t>
      </w:r>
    </w:p>
    <w:p w14:paraId="4B99D79D" w14:textId="2622D8BE" w:rsidR="009E24F7" w:rsidRDefault="009E24F7" w:rsidP="0029014E">
      <w:r w:rsidRPr="0029014E">
        <w:rPr>
          <w:b/>
          <w:bCs/>
        </w:rPr>
        <w:t>Caso de estudio.</w:t>
      </w:r>
      <w:r w:rsidR="0029014E">
        <w:rPr>
          <w:b/>
          <w:bCs/>
        </w:rPr>
        <w:t xml:space="preserve">  </w:t>
      </w:r>
      <w:r>
        <w:t>Indica que se imprime en cada uno de los casos.</w:t>
      </w:r>
    </w:p>
    <w:tbl>
      <w:tblPr>
        <w:tblStyle w:val="Tablaconcuadrcula"/>
        <w:tblW w:w="0" w:type="auto"/>
        <w:tblLook w:val="04A0" w:firstRow="1" w:lastRow="0" w:firstColumn="1" w:lastColumn="0" w:noHBand="0" w:noVBand="1"/>
      </w:tblPr>
      <w:tblGrid>
        <w:gridCol w:w="4247"/>
        <w:gridCol w:w="4247"/>
      </w:tblGrid>
      <w:tr w:rsidR="0029014E" w:rsidRPr="0029014E" w14:paraId="2969DABD" w14:textId="77777777" w:rsidTr="0029014E">
        <w:tc>
          <w:tcPr>
            <w:tcW w:w="4247" w:type="dxa"/>
          </w:tcPr>
          <w:p w14:paraId="104FCB4A" w14:textId="2D62AB8E" w:rsidR="0029014E" w:rsidRPr="0029014E" w:rsidRDefault="0029014E" w:rsidP="002C7E22">
            <w:pPr>
              <w:pStyle w:val="Cdigo"/>
              <w:ind w:firstLine="0"/>
              <w:jc w:val="left"/>
            </w:pPr>
            <w:proofErr w:type="spellStart"/>
            <w:r w:rsidRPr="0029014E">
              <w:t>def</w:t>
            </w:r>
            <w:proofErr w:type="spellEnd"/>
            <w:r w:rsidRPr="0029014E">
              <w:t xml:space="preserve"> anyadirValores</w:t>
            </w:r>
            <w:r w:rsidR="00137D9E">
              <w:t>1</w:t>
            </w:r>
            <w:r w:rsidRPr="0029014E">
              <w:t>(lista):</w:t>
            </w:r>
          </w:p>
          <w:p w14:paraId="6036A2AF" w14:textId="77777777" w:rsidR="0029014E" w:rsidRPr="0029014E" w:rsidRDefault="0029014E" w:rsidP="002C7E22">
            <w:pPr>
              <w:pStyle w:val="Cdigo"/>
              <w:ind w:firstLine="0"/>
              <w:jc w:val="left"/>
            </w:pPr>
            <w:r w:rsidRPr="0029014E">
              <w:t xml:space="preserve">    </w:t>
            </w:r>
            <w:proofErr w:type="spellStart"/>
            <w:proofErr w:type="gramStart"/>
            <w:r w:rsidRPr="0029014E">
              <w:t>lista.append</w:t>
            </w:r>
            <w:proofErr w:type="spellEnd"/>
            <w:proofErr w:type="gramEnd"/>
            <w:r w:rsidRPr="0029014E">
              <w:t>(30)</w:t>
            </w:r>
          </w:p>
          <w:p w14:paraId="2B0BF462" w14:textId="77777777" w:rsidR="0029014E" w:rsidRPr="0029014E" w:rsidRDefault="0029014E" w:rsidP="002C7E22">
            <w:pPr>
              <w:pStyle w:val="Cdigo"/>
              <w:ind w:firstLine="0"/>
              <w:jc w:val="left"/>
            </w:pPr>
            <w:r w:rsidRPr="0029014E">
              <w:t xml:space="preserve">    </w:t>
            </w:r>
            <w:proofErr w:type="spellStart"/>
            <w:r w:rsidRPr="0029014E">
              <w:t>print</w:t>
            </w:r>
            <w:proofErr w:type="spellEnd"/>
            <w:r w:rsidRPr="0029014E">
              <w:t xml:space="preserve"> ("Valores en la función:", lista)</w:t>
            </w:r>
          </w:p>
          <w:p w14:paraId="6A7A0558" w14:textId="77777777" w:rsidR="0029014E" w:rsidRDefault="0029014E" w:rsidP="002C7E22">
            <w:pPr>
              <w:pStyle w:val="Cdigo"/>
              <w:ind w:firstLine="0"/>
              <w:jc w:val="left"/>
            </w:pPr>
            <w:r w:rsidRPr="0029014E">
              <w:t xml:space="preserve">    </w:t>
            </w:r>
            <w:proofErr w:type="spellStart"/>
            <w:r w:rsidRPr="0029014E">
              <w:t>return</w:t>
            </w:r>
            <w:proofErr w:type="spellEnd"/>
          </w:p>
          <w:p w14:paraId="3D675280" w14:textId="30342F07" w:rsidR="002C7E22" w:rsidRDefault="002102C6" w:rsidP="002C7E22">
            <w:pPr>
              <w:pStyle w:val="Cdigo"/>
              <w:ind w:firstLine="0"/>
              <w:jc w:val="left"/>
            </w:pPr>
            <w:r>
              <w:t>#------------------</w:t>
            </w:r>
          </w:p>
          <w:p w14:paraId="1C10C91B" w14:textId="77777777" w:rsidR="002C7E22" w:rsidRPr="002C7E22" w:rsidRDefault="002C7E22" w:rsidP="002C7E22">
            <w:pPr>
              <w:pStyle w:val="Cdigo"/>
              <w:ind w:firstLine="0"/>
            </w:pPr>
            <w:r w:rsidRPr="002C7E22">
              <w:t>lista1 = [10, 20]</w:t>
            </w:r>
          </w:p>
          <w:p w14:paraId="4AFFD91D" w14:textId="3D5C25AD" w:rsidR="002C7E22" w:rsidRPr="002C7E22" w:rsidRDefault="002C7E22" w:rsidP="002C7E22">
            <w:pPr>
              <w:pStyle w:val="Cdigo"/>
              <w:ind w:firstLine="0"/>
            </w:pPr>
            <w:r w:rsidRPr="002C7E22">
              <w:t>anyadirValores</w:t>
            </w:r>
            <w:r w:rsidR="00137D9E">
              <w:t>1</w:t>
            </w:r>
            <w:r w:rsidRPr="002C7E22">
              <w:t>(lista1)</w:t>
            </w:r>
          </w:p>
          <w:p w14:paraId="60593670" w14:textId="5439123D" w:rsidR="002C7E22" w:rsidRPr="0029014E" w:rsidRDefault="002C7E22" w:rsidP="002C7E22">
            <w:pPr>
              <w:pStyle w:val="Cdigo"/>
              <w:ind w:firstLine="0"/>
              <w:jc w:val="left"/>
            </w:pPr>
            <w:proofErr w:type="spellStart"/>
            <w:r w:rsidRPr="002C7E22">
              <w:lastRenderedPageBreak/>
              <w:t>print</w:t>
            </w:r>
            <w:proofErr w:type="spellEnd"/>
            <w:r w:rsidRPr="002C7E22">
              <w:t xml:space="preserve"> ("Valores fuera de la función:", lista1)</w:t>
            </w:r>
          </w:p>
        </w:tc>
        <w:tc>
          <w:tcPr>
            <w:tcW w:w="4247" w:type="dxa"/>
          </w:tcPr>
          <w:p w14:paraId="0EC01810" w14:textId="131E3571" w:rsidR="002102C6" w:rsidRPr="002102C6" w:rsidRDefault="002102C6" w:rsidP="002102C6">
            <w:pPr>
              <w:pStyle w:val="Cdigo"/>
              <w:ind w:firstLine="0"/>
              <w:jc w:val="left"/>
            </w:pPr>
            <w:proofErr w:type="spellStart"/>
            <w:r w:rsidRPr="002102C6">
              <w:lastRenderedPageBreak/>
              <w:t>def</w:t>
            </w:r>
            <w:proofErr w:type="spellEnd"/>
            <w:r w:rsidRPr="002102C6">
              <w:t xml:space="preserve"> anyadirValores</w:t>
            </w:r>
            <w:r w:rsidR="00137D9E">
              <w:t>2</w:t>
            </w:r>
            <w:r w:rsidRPr="002102C6">
              <w:t>(lista):</w:t>
            </w:r>
          </w:p>
          <w:p w14:paraId="7A67DA47" w14:textId="77777777" w:rsidR="002102C6" w:rsidRPr="002102C6" w:rsidRDefault="002102C6" w:rsidP="002102C6">
            <w:pPr>
              <w:pStyle w:val="Cdigo"/>
              <w:ind w:firstLine="0"/>
              <w:jc w:val="left"/>
            </w:pPr>
            <w:r w:rsidRPr="002102C6">
              <w:t xml:space="preserve">    lista = [30, 40]</w:t>
            </w:r>
          </w:p>
          <w:p w14:paraId="7D2DC608" w14:textId="77777777" w:rsidR="002102C6" w:rsidRPr="002102C6" w:rsidRDefault="002102C6" w:rsidP="002102C6">
            <w:pPr>
              <w:pStyle w:val="Cdigo"/>
              <w:ind w:firstLine="0"/>
              <w:jc w:val="left"/>
            </w:pPr>
            <w:r w:rsidRPr="002102C6">
              <w:t xml:space="preserve">    </w:t>
            </w:r>
            <w:proofErr w:type="spellStart"/>
            <w:r w:rsidRPr="002102C6">
              <w:t>print</w:t>
            </w:r>
            <w:proofErr w:type="spellEnd"/>
            <w:r w:rsidRPr="002102C6">
              <w:t xml:space="preserve"> ("Valores en la función:", lista)</w:t>
            </w:r>
          </w:p>
          <w:p w14:paraId="6AFFBDCB" w14:textId="77777777" w:rsidR="0029014E" w:rsidRDefault="002102C6" w:rsidP="002102C6">
            <w:pPr>
              <w:pStyle w:val="Cdigo"/>
              <w:ind w:firstLine="0"/>
              <w:jc w:val="left"/>
            </w:pPr>
            <w:r w:rsidRPr="002102C6">
              <w:t xml:space="preserve">    </w:t>
            </w:r>
            <w:proofErr w:type="spellStart"/>
            <w:r w:rsidRPr="002102C6">
              <w:t>return</w:t>
            </w:r>
            <w:proofErr w:type="spellEnd"/>
          </w:p>
          <w:p w14:paraId="7ECCFA09" w14:textId="77777777" w:rsidR="00C31F89" w:rsidRDefault="00C31F89" w:rsidP="002102C6">
            <w:pPr>
              <w:pStyle w:val="Cdigo"/>
              <w:ind w:firstLine="0"/>
              <w:jc w:val="left"/>
            </w:pPr>
            <w:r>
              <w:t>#------------------</w:t>
            </w:r>
          </w:p>
          <w:p w14:paraId="7842823D" w14:textId="77777777" w:rsidR="00C31F89" w:rsidRPr="00C31F89" w:rsidRDefault="00C31F89" w:rsidP="00C31F89">
            <w:pPr>
              <w:pStyle w:val="Cdigo"/>
              <w:ind w:firstLine="35"/>
            </w:pPr>
            <w:r w:rsidRPr="00C31F89">
              <w:t>lista1 = [10, 20]</w:t>
            </w:r>
          </w:p>
          <w:p w14:paraId="2A8B5A18" w14:textId="08F4F07E" w:rsidR="00C31F89" w:rsidRPr="00C31F89" w:rsidRDefault="00C31F89" w:rsidP="00C31F89">
            <w:pPr>
              <w:pStyle w:val="Cdigo"/>
              <w:ind w:firstLine="35"/>
            </w:pPr>
            <w:r w:rsidRPr="00C31F89">
              <w:t>anyadirValores</w:t>
            </w:r>
            <w:r w:rsidR="00137D9E">
              <w:t>2</w:t>
            </w:r>
            <w:r w:rsidRPr="00C31F89">
              <w:t>(lista1)</w:t>
            </w:r>
          </w:p>
          <w:p w14:paraId="598A4AF1" w14:textId="3F0C0EFB" w:rsidR="00C31F89" w:rsidRPr="0029014E" w:rsidRDefault="00C31F89" w:rsidP="00C31F89">
            <w:pPr>
              <w:pStyle w:val="Cdigo"/>
              <w:ind w:firstLine="0"/>
              <w:jc w:val="left"/>
            </w:pPr>
            <w:proofErr w:type="spellStart"/>
            <w:r w:rsidRPr="00C31F89">
              <w:lastRenderedPageBreak/>
              <w:t>print</w:t>
            </w:r>
            <w:proofErr w:type="spellEnd"/>
            <w:r w:rsidRPr="00C31F89">
              <w:t xml:space="preserve"> ("Valores fuera de la función:", lista1)</w:t>
            </w:r>
          </w:p>
        </w:tc>
      </w:tr>
      <w:tr w:rsidR="0029014E" w:rsidRPr="0029014E" w14:paraId="6FDE3E33" w14:textId="77777777" w:rsidTr="00C31F89">
        <w:trPr>
          <w:trHeight w:val="1428"/>
        </w:trPr>
        <w:tc>
          <w:tcPr>
            <w:tcW w:w="4247" w:type="dxa"/>
          </w:tcPr>
          <w:p w14:paraId="5CF960AC" w14:textId="77777777" w:rsidR="0029014E" w:rsidRPr="0029014E" w:rsidRDefault="0029014E" w:rsidP="00C31F89"/>
        </w:tc>
        <w:tc>
          <w:tcPr>
            <w:tcW w:w="4247" w:type="dxa"/>
          </w:tcPr>
          <w:p w14:paraId="65FE826B" w14:textId="77777777" w:rsidR="0029014E" w:rsidRPr="0029014E" w:rsidRDefault="0029014E" w:rsidP="00C31F89"/>
        </w:tc>
      </w:tr>
    </w:tbl>
    <w:p w14:paraId="492C8FBC" w14:textId="77777777" w:rsidR="001A17B6" w:rsidRPr="0029014E" w:rsidRDefault="001A17B6" w:rsidP="0029014E">
      <w:pPr>
        <w:rPr>
          <w:color w:val="C00000"/>
        </w:rPr>
      </w:pPr>
    </w:p>
    <w:p w14:paraId="63BEFD1B" w14:textId="4C509CED" w:rsidR="00A01E17" w:rsidRDefault="00BB5E24" w:rsidP="00BB5E24">
      <w:pPr>
        <w:pStyle w:val="Ttulo2"/>
      </w:pPr>
      <w:r>
        <w:t>Tipos de parámetros</w:t>
      </w:r>
    </w:p>
    <w:p w14:paraId="601FB237" w14:textId="77777777" w:rsidR="00581EE3" w:rsidRPr="00581EE3" w:rsidRDefault="00581EE3" w:rsidP="00581EE3">
      <w:pPr>
        <w:rPr>
          <w:lang w:eastAsia="es-ES"/>
        </w:rPr>
      </w:pPr>
      <w:r w:rsidRPr="00581EE3">
        <w:rPr>
          <w:lang w:eastAsia="es-ES"/>
        </w:rPr>
        <w:t>Los parámetros definidos en una función pueden ser de distintos tipos, y se pueden especificar de distintas formas. Veremos aquí algunos ejemplos.</w:t>
      </w:r>
    </w:p>
    <w:p w14:paraId="3B04D4DA" w14:textId="02E5ED09" w:rsidR="00581EE3" w:rsidRPr="00581EE3" w:rsidRDefault="00581EE3" w:rsidP="00581EE3">
      <w:pPr>
        <w:rPr>
          <w:lang w:eastAsia="es-ES"/>
        </w:rPr>
      </w:pPr>
      <w:r w:rsidRPr="00581EE3">
        <w:rPr>
          <w:lang w:eastAsia="es-ES"/>
        </w:rPr>
        <w:t>Por un lado</w:t>
      </w:r>
      <w:r>
        <w:rPr>
          <w:lang w:eastAsia="es-ES"/>
        </w:rPr>
        <w:t>,</w:t>
      </w:r>
      <w:r w:rsidRPr="00581EE3">
        <w:rPr>
          <w:lang w:eastAsia="es-ES"/>
        </w:rPr>
        <w:t xml:space="preserve"> tenemos los parámetros </w:t>
      </w:r>
      <w:r w:rsidRPr="00581EE3">
        <w:rPr>
          <w:b/>
          <w:bCs/>
          <w:lang w:eastAsia="es-ES"/>
        </w:rPr>
        <w:t>obligatorios</w:t>
      </w:r>
      <w:r w:rsidRPr="00581EE3">
        <w:rPr>
          <w:lang w:eastAsia="es-ES"/>
        </w:rPr>
        <w:t>. Es el modo normal de pasar parámetros; si simplemente definimos el nombre de cada parámetro, entonces ese parámetro es obligatorio, y debemos darles valor al llamarles, en el mismo orden en que están definidos. Aquí podemos ver un ejemplo (el mismo visto anteriormente):</w:t>
      </w:r>
    </w:p>
    <w:p w14:paraId="64AA60EF" w14:textId="77777777" w:rsidR="005642ED" w:rsidRPr="005642ED" w:rsidRDefault="005642ED" w:rsidP="005642ED">
      <w:pPr>
        <w:pStyle w:val="Cdigo"/>
      </w:pPr>
      <w:proofErr w:type="spellStart"/>
      <w:r w:rsidRPr="005642ED">
        <w:t>def</w:t>
      </w:r>
      <w:proofErr w:type="spellEnd"/>
      <w:r w:rsidRPr="005642ED">
        <w:t xml:space="preserve"> </w:t>
      </w:r>
      <w:proofErr w:type="spellStart"/>
      <w:proofErr w:type="gramStart"/>
      <w:r w:rsidRPr="005642ED">
        <w:t>maximo</w:t>
      </w:r>
      <w:proofErr w:type="spellEnd"/>
      <w:r w:rsidRPr="005642ED">
        <w:t>(</w:t>
      </w:r>
      <w:proofErr w:type="gramEnd"/>
      <w:r w:rsidRPr="005642ED">
        <w:t>num1, num2):</w:t>
      </w:r>
    </w:p>
    <w:p w14:paraId="7755A52F" w14:textId="77777777" w:rsidR="005642ED" w:rsidRPr="005642ED" w:rsidRDefault="005642ED" w:rsidP="005642ED">
      <w:pPr>
        <w:pStyle w:val="Cdigo"/>
      </w:pPr>
      <w:r w:rsidRPr="005642ED">
        <w:t xml:space="preserve">    </w:t>
      </w:r>
      <w:proofErr w:type="spellStart"/>
      <w:r w:rsidRPr="005642ED">
        <w:t>if</w:t>
      </w:r>
      <w:proofErr w:type="spellEnd"/>
      <w:r w:rsidRPr="005642ED">
        <w:t xml:space="preserve"> num1 &gt; num2:</w:t>
      </w:r>
    </w:p>
    <w:p w14:paraId="2BAEFFA6" w14:textId="77777777" w:rsidR="005642ED" w:rsidRPr="005642ED" w:rsidRDefault="005642ED" w:rsidP="005642ED">
      <w:pPr>
        <w:pStyle w:val="Cdigo"/>
      </w:pPr>
      <w:r w:rsidRPr="005642ED">
        <w:t xml:space="preserve">        </w:t>
      </w:r>
      <w:proofErr w:type="spellStart"/>
      <w:r w:rsidRPr="005642ED">
        <w:t>return</w:t>
      </w:r>
      <w:proofErr w:type="spellEnd"/>
      <w:r w:rsidRPr="005642ED">
        <w:t xml:space="preserve"> num1</w:t>
      </w:r>
    </w:p>
    <w:p w14:paraId="73925BA4" w14:textId="77777777" w:rsidR="005642ED" w:rsidRPr="005642ED" w:rsidRDefault="005642ED" w:rsidP="005642ED">
      <w:pPr>
        <w:pStyle w:val="Cdigo"/>
      </w:pPr>
      <w:r w:rsidRPr="005642ED">
        <w:t xml:space="preserve">    </w:t>
      </w:r>
      <w:proofErr w:type="spellStart"/>
      <w:r w:rsidRPr="005642ED">
        <w:t>else</w:t>
      </w:r>
      <w:proofErr w:type="spellEnd"/>
      <w:r w:rsidRPr="005642ED">
        <w:t>:</w:t>
      </w:r>
    </w:p>
    <w:p w14:paraId="79C827B9" w14:textId="50D2A8B3" w:rsidR="00BB5E24" w:rsidRPr="00A01E17" w:rsidRDefault="005642ED" w:rsidP="005642ED">
      <w:pPr>
        <w:pStyle w:val="Cdigo"/>
      </w:pPr>
      <w:r w:rsidRPr="005642ED">
        <w:t xml:space="preserve">        </w:t>
      </w:r>
      <w:proofErr w:type="spellStart"/>
      <w:r w:rsidRPr="005642ED">
        <w:t>return</w:t>
      </w:r>
      <w:proofErr w:type="spellEnd"/>
      <w:r w:rsidRPr="005642ED">
        <w:t xml:space="preserve"> num2</w:t>
      </w:r>
    </w:p>
    <w:p w14:paraId="11EE2541" w14:textId="1B89AF72" w:rsidR="00AE7192" w:rsidRDefault="006A46AD" w:rsidP="006A46AD">
      <w:r w:rsidRPr="006A46AD">
        <w:t>También podemos invocar a una función usando los nombres de los parámetros como </w:t>
      </w:r>
      <w:r w:rsidRPr="006A46AD">
        <w:rPr>
          <w:b/>
          <w:bCs/>
        </w:rPr>
        <w:t>palabras clave.</w:t>
      </w:r>
      <w:r w:rsidRPr="006A46AD">
        <w:t xml:space="preserve"> De este modo no tenemos por qué seguir el mismo orden que cuando se definió dicha función. Por ejemplo:</w:t>
      </w:r>
    </w:p>
    <w:p w14:paraId="6153163A" w14:textId="77777777" w:rsidR="006A46AD" w:rsidRPr="006A46AD" w:rsidRDefault="006A46AD" w:rsidP="006A46AD">
      <w:pPr>
        <w:pStyle w:val="Cdigo"/>
      </w:pPr>
      <w:proofErr w:type="spellStart"/>
      <w:r w:rsidRPr="006A46AD">
        <w:t>def</w:t>
      </w:r>
      <w:proofErr w:type="spellEnd"/>
      <w:r w:rsidRPr="006A46AD">
        <w:t xml:space="preserve"> </w:t>
      </w:r>
      <w:proofErr w:type="spellStart"/>
      <w:proofErr w:type="gramStart"/>
      <w:r w:rsidRPr="006A46AD">
        <w:t>imprimirDatos</w:t>
      </w:r>
      <w:proofErr w:type="spellEnd"/>
      <w:r w:rsidRPr="006A46AD">
        <w:t>(</w:t>
      </w:r>
      <w:proofErr w:type="gramEnd"/>
      <w:r w:rsidRPr="006A46AD">
        <w:t>nombre, edad):</w:t>
      </w:r>
    </w:p>
    <w:p w14:paraId="4B88998B" w14:textId="77777777" w:rsidR="006A46AD" w:rsidRPr="006A46AD" w:rsidRDefault="006A46AD" w:rsidP="006A46AD">
      <w:pPr>
        <w:pStyle w:val="Cdigo"/>
      </w:pPr>
      <w:r w:rsidRPr="006A46AD">
        <w:t xml:space="preserve">    </w:t>
      </w:r>
      <w:proofErr w:type="spellStart"/>
      <w:r w:rsidRPr="006A46AD">
        <w:t>print</w:t>
      </w:r>
      <w:proofErr w:type="spellEnd"/>
      <w:r w:rsidRPr="006A46AD">
        <w:t xml:space="preserve"> ("Tu nombre es", nombre, "y tu edad es", edad)</w:t>
      </w:r>
    </w:p>
    <w:p w14:paraId="5277479B" w14:textId="77777777" w:rsidR="006A46AD" w:rsidRPr="006A46AD" w:rsidRDefault="006A46AD" w:rsidP="006A46AD">
      <w:pPr>
        <w:pStyle w:val="Cdigo"/>
      </w:pPr>
      <w:r w:rsidRPr="006A46AD">
        <w:t xml:space="preserve">    </w:t>
      </w:r>
      <w:proofErr w:type="spellStart"/>
      <w:r w:rsidRPr="006A46AD">
        <w:t>return</w:t>
      </w:r>
      <w:proofErr w:type="spellEnd"/>
    </w:p>
    <w:p w14:paraId="4502E48B" w14:textId="77777777" w:rsidR="006A46AD" w:rsidRPr="006A46AD" w:rsidRDefault="006A46AD" w:rsidP="006A46AD">
      <w:pPr>
        <w:pStyle w:val="Cdigo"/>
      </w:pPr>
      <w:r w:rsidRPr="006A46AD">
        <w:t>...</w:t>
      </w:r>
    </w:p>
    <w:p w14:paraId="082B11B1" w14:textId="1B067D2B" w:rsidR="008952F0" w:rsidRDefault="006A46AD" w:rsidP="006A46AD">
      <w:pPr>
        <w:pStyle w:val="Cdigo"/>
      </w:pPr>
      <w:proofErr w:type="spellStart"/>
      <w:proofErr w:type="gramStart"/>
      <w:r w:rsidRPr="006A46AD">
        <w:t>imprimirDatos</w:t>
      </w:r>
      <w:proofErr w:type="spellEnd"/>
      <w:r w:rsidRPr="006A46AD">
        <w:t>(</w:t>
      </w:r>
      <w:proofErr w:type="gramEnd"/>
      <w:r w:rsidRPr="006A46AD">
        <w:t>edad = 28, nombre = "Juan")</w:t>
      </w:r>
    </w:p>
    <w:p w14:paraId="0A6D7E4A" w14:textId="16D58056" w:rsidR="006A46AD" w:rsidRDefault="0029338C" w:rsidP="0029338C">
      <w:r w:rsidRPr="0029338C">
        <w:t>Además, podemos asignar </w:t>
      </w:r>
      <w:r w:rsidRPr="0029338C">
        <w:rPr>
          <w:b/>
          <w:bCs/>
        </w:rPr>
        <w:t>valores por defecto</w:t>
      </w:r>
      <w:r w:rsidRPr="0029338C">
        <w:t> a los parámetros que queramos. Así, si queremos llamar a la función, podemos omitir los parámetros que tengan un valor por defecto asignado, si queremos. Por ejemplo:</w:t>
      </w:r>
    </w:p>
    <w:p w14:paraId="27A74C9E" w14:textId="77777777" w:rsidR="00BA0BDD" w:rsidRPr="00BA0BDD" w:rsidRDefault="00BA0BDD" w:rsidP="00BA0BDD">
      <w:pPr>
        <w:pStyle w:val="Cdigo"/>
      </w:pPr>
      <w:proofErr w:type="spellStart"/>
      <w:r w:rsidRPr="00BA0BDD">
        <w:t>def</w:t>
      </w:r>
      <w:proofErr w:type="spellEnd"/>
      <w:r w:rsidRPr="00BA0BDD">
        <w:t xml:space="preserve"> </w:t>
      </w:r>
      <w:proofErr w:type="spellStart"/>
      <w:proofErr w:type="gramStart"/>
      <w:r w:rsidRPr="00BA0BDD">
        <w:t>imprimirDatos</w:t>
      </w:r>
      <w:proofErr w:type="spellEnd"/>
      <w:r w:rsidRPr="00BA0BDD">
        <w:t>(</w:t>
      </w:r>
      <w:proofErr w:type="gramEnd"/>
      <w:r w:rsidRPr="00BA0BDD">
        <w:t>nombre, edad = 0):</w:t>
      </w:r>
    </w:p>
    <w:p w14:paraId="583304AA" w14:textId="77777777" w:rsidR="00BA0BDD" w:rsidRPr="00BA0BDD" w:rsidRDefault="00BA0BDD" w:rsidP="00BA0BDD">
      <w:pPr>
        <w:pStyle w:val="Cdigo"/>
      </w:pPr>
      <w:r w:rsidRPr="00BA0BDD">
        <w:t xml:space="preserve">    </w:t>
      </w:r>
      <w:proofErr w:type="spellStart"/>
      <w:r w:rsidRPr="00BA0BDD">
        <w:t>print</w:t>
      </w:r>
      <w:proofErr w:type="spellEnd"/>
      <w:r w:rsidRPr="00BA0BDD">
        <w:t xml:space="preserve"> ("Tu nombre es", nombre, "y tu edad es", edad)</w:t>
      </w:r>
    </w:p>
    <w:p w14:paraId="3846E199" w14:textId="77777777" w:rsidR="00BA0BDD" w:rsidRPr="00BA0BDD" w:rsidRDefault="00BA0BDD" w:rsidP="00BA0BDD">
      <w:pPr>
        <w:pStyle w:val="Cdigo"/>
      </w:pPr>
      <w:r w:rsidRPr="00BA0BDD">
        <w:t xml:space="preserve">    </w:t>
      </w:r>
      <w:proofErr w:type="spellStart"/>
      <w:r w:rsidRPr="00BA0BDD">
        <w:t>return</w:t>
      </w:r>
      <w:proofErr w:type="spellEnd"/>
    </w:p>
    <w:p w14:paraId="12497D62" w14:textId="77777777" w:rsidR="00BA0BDD" w:rsidRPr="00BA0BDD" w:rsidRDefault="00BA0BDD" w:rsidP="00BA0BDD">
      <w:pPr>
        <w:pStyle w:val="Cdigo"/>
      </w:pPr>
      <w:r w:rsidRPr="00BA0BDD">
        <w:t xml:space="preserve">    ...</w:t>
      </w:r>
    </w:p>
    <w:p w14:paraId="2D0B9EA5" w14:textId="285BC111" w:rsidR="0029338C" w:rsidRDefault="00BA0BDD" w:rsidP="00BA0BDD">
      <w:pPr>
        <w:pStyle w:val="Cdigo"/>
      </w:pPr>
      <w:proofErr w:type="spellStart"/>
      <w:r w:rsidRPr="00BA0BDD">
        <w:t>imprimirDatos</w:t>
      </w:r>
      <w:proofErr w:type="spellEnd"/>
      <w:r w:rsidRPr="00BA0BDD">
        <w:t>("Juan") # Imprime "Tu nombre es Juan y tu edad es 0"</w:t>
      </w:r>
    </w:p>
    <w:p w14:paraId="0CA3944B" w14:textId="12B988E7" w:rsidR="00BA0BDD" w:rsidRDefault="003825BF" w:rsidP="003825BF">
      <w:r w:rsidRPr="003825BF">
        <w:t>Es importante que los parámetros que tengan valores por defecto se coloquen todos al final de la lista de parámetros (tras los obligatorios), para que así no queden huecos si queremos llamar a la función omitiendo parámetros. También es importante que, cuando omitamos un parámetro, los que vayan detrás también se omitan para que no se desplace el orden y se asignen por error a otros parámetros.</w:t>
      </w:r>
    </w:p>
    <w:p w14:paraId="3331D637" w14:textId="77777777" w:rsidR="003825BF" w:rsidRPr="003825BF" w:rsidRDefault="003825BF" w:rsidP="003825BF">
      <w:pPr>
        <w:pStyle w:val="Ttulo3"/>
      </w:pPr>
      <w:r w:rsidRPr="003825BF">
        <w:lastRenderedPageBreak/>
        <w:t>Funciones con un número variable de parámetros</w:t>
      </w:r>
    </w:p>
    <w:p w14:paraId="64A1BFA9" w14:textId="680379F1" w:rsidR="003825BF" w:rsidRDefault="00753413" w:rsidP="00A745D0">
      <w:pPr>
        <w:pStyle w:val="Ttulo3"/>
        <w:numPr>
          <w:ilvl w:val="0"/>
          <w:numId w:val="0"/>
        </w:numPr>
      </w:pPr>
      <w:r w:rsidRPr="00A745D0">
        <w:t>Las funciones</w:t>
      </w:r>
      <w:r w:rsidR="00A745D0" w:rsidRPr="00A745D0">
        <w:t xml:space="preserve"> en Python también admiten un </w:t>
      </w:r>
      <w:r w:rsidR="00A745D0" w:rsidRPr="00A745D0">
        <w:rPr>
          <w:b/>
          <w:bCs/>
        </w:rPr>
        <w:t>número variable de parámetros</w:t>
      </w:r>
      <w:r w:rsidR="00A745D0" w:rsidRPr="00A745D0">
        <w:t>. Esto lo podemos especificar como último parámetro de la función un tipo especial que permite pasar tantos parámetros como necesitemos. Por ejemplo:</w:t>
      </w:r>
    </w:p>
    <w:p w14:paraId="34BA9F85" w14:textId="77777777" w:rsidR="00A745D0" w:rsidRPr="00A745D0" w:rsidRDefault="00A745D0" w:rsidP="00A745D0"/>
    <w:p w14:paraId="3153AFCB" w14:textId="77777777" w:rsidR="00A745D0" w:rsidRPr="00A745D0" w:rsidRDefault="00A745D0" w:rsidP="00A745D0">
      <w:pPr>
        <w:pStyle w:val="Cdigo"/>
      </w:pPr>
      <w:proofErr w:type="spellStart"/>
      <w:r w:rsidRPr="00A745D0">
        <w:t>def</w:t>
      </w:r>
      <w:proofErr w:type="spellEnd"/>
      <w:r w:rsidRPr="00A745D0">
        <w:t xml:space="preserve"> </w:t>
      </w:r>
      <w:proofErr w:type="spellStart"/>
      <w:proofErr w:type="gramStart"/>
      <w:r w:rsidRPr="00A745D0">
        <w:t>imprimirTodo</w:t>
      </w:r>
      <w:proofErr w:type="spellEnd"/>
      <w:r w:rsidRPr="00A745D0">
        <w:t>(</w:t>
      </w:r>
      <w:proofErr w:type="gramEnd"/>
      <w:r w:rsidRPr="00A745D0">
        <w:t>num1, *</w:t>
      </w:r>
      <w:proofErr w:type="spellStart"/>
      <w:r w:rsidRPr="00A745D0">
        <w:t>numeros</w:t>
      </w:r>
      <w:proofErr w:type="spellEnd"/>
      <w:r w:rsidRPr="00A745D0">
        <w:t>):</w:t>
      </w:r>
    </w:p>
    <w:p w14:paraId="728BD2F6" w14:textId="77777777" w:rsidR="00A745D0" w:rsidRPr="00A745D0" w:rsidRDefault="00A745D0" w:rsidP="00A745D0">
      <w:pPr>
        <w:pStyle w:val="Cdigo"/>
      </w:pPr>
      <w:r w:rsidRPr="00A745D0">
        <w:t xml:space="preserve">    </w:t>
      </w:r>
      <w:proofErr w:type="spellStart"/>
      <w:proofErr w:type="gramStart"/>
      <w:r w:rsidRPr="00A745D0">
        <w:t>print</w:t>
      </w:r>
      <w:proofErr w:type="spellEnd"/>
      <w:r w:rsidRPr="00A745D0">
        <w:t>(</w:t>
      </w:r>
      <w:proofErr w:type="gramEnd"/>
      <w:r w:rsidRPr="00A745D0">
        <w:t>"Primer número:", num1)</w:t>
      </w:r>
    </w:p>
    <w:p w14:paraId="79292DDC" w14:textId="77777777" w:rsidR="00A745D0" w:rsidRPr="00A745D0" w:rsidRDefault="00A745D0" w:rsidP="00A745D0">
      <w:pPr>
        <w:pStyle w:val="Cdigo"/>
      </w:pPr>
      <w:r w:rsidRPr="00A745D0">
        <w:t xml:space="preserve">    </w:t>
      </w:r>
      <w:proofErr w:type="spellStart"/>
      <w:r w:rsidRPr="00A745D0">
        <w:t>for</w:t>
      </w:r>
      <w:proofErr w:type="spellEnd"/>
      <w:r w:rsidRPr="00A745D0">
        <w:t xml:space="preserve"> num in </w:t>
      </w:r>
      <w:proofErr w:type="spellStart"/>
      <w:r w:rsidRPr="00A745D0">
        <w:t>numeros</w:t>
      </w:r>
      <w:proofErr w:type="spellEnd"/>
      <w:r w:rsidRPr="00A745D0">
        <w:t>:</w:t>
      </w:r>
    </w:p>
    <w:p w14:paraId="3BD152EC" w14:textId="77777777" w:rsidR="00A745D0" w:rsidRPr="00A745D0" w:rsidRDefault="00A745D0" w:rsidP="00A745D0">
      <w:pPr>
        <w:pStyle w:val="Cdigo"/>
      </w:pPr>
      <w:r w:rsidRPr="00A745D0">
        <w:t xml:space="preserve">        </w:t>
      </w:r>
      <w:proofErr w:type="spellStart"/>
      <w:r w:rsidRPr="00A745D0">
        <w:t>print</w:t>
      </w:r>
      <w:proofErr w:type="spellEnd"/>
      <w:r w:rsidRPr="00A745D0">
        <w:t xml:space="preserve"> </w:t>
      </w:r>
      <w:proofErr w:type="spellStart"/>
      <w:r w:rsidRPr="00A745D0">
        <w:t>num</w:t>
      </w:r>
      <w:proofErr w:type="spellEnd"/>
    </w:p>
    <w:p w14:paraId="527F56F1" w14:textId="68670744" w:rsidR="00A745D0" w:rsidRDefault="00A745D0" w:rsidP="00A745D0">
      <w:pPr>
        <w:pStyle w:val="Cdigo"/>
      </w:pPr>
      <w:r w:rsidRPr="00A745D0">
        <w:t xml:space="preserve">    </w:t>
      </w:r>
      <w:proofErr w:type="spellStart"/>
      <w:r w:rsidRPr="00A745D0">
        <w:t>return</w:t>
      </w:r>
      <w:proofErr w:type="spellEnd"/>
    </w:p>
    <w:p w14:paraId="4252C811" w14:textId="77777777" w:rsidR="008B7421" w:rsidRPr="008B7421" w:rsidRDefault="008B7421" w:rsidP="008B7421">
      <w:r w:rsidRPr="008B7421">
        <w:t>Lo que hará la función en este caso es recibir un primer parámetro obligatorio (</w:t>
      </w:r>
      <w:r w:rsidRPr="008B7421">
        <w:rPr>
          <w:i/>
          <w:iCs/>
        </w:rPr>
        <w:t>num1</w:t>
      </w:r>
      <w:r w:rsidRPr="008B7421">
        <w:t>) y el resto, opcionales, se recibirán en forma de </w:t>
      </w:r>
      <w:r w:rsidRPr="008B7421">
        <w:rPr>
          <w:b/>
          <w:bCs/>
        </w:rPr>
        <w:t>tupla</w:t>
      </w:r>
      <w:r w:rsidRPr="008B7421">
        <w:t> con sus valores. Podemos invocar a la función así:</w:t>
      </w:r>
    </w:p>
    <w:p w14:paraId="7CD20193" w14:textId="77777777" w:rsidR="008B7421" w:rsidRPr="008B7421" w:rsidRDefault="008B7421" w:rsidP="008B7421">
      <w:pPr>
        <w:pStyle w:val="Cdigo"/>
      </w:pPr>
      <w:proofErr w:type="spellStart"/>
      <w:proofErr w:type="gramStart"/>
      <w:r w:rsidRPr="008B7421">
        <w:t>imprimirTodo</w:t>
      </w:r>
      <w:proofErr w:type="spellEnd"/>
      <w:r w:rsidRPr="008B7421">
        <w:t>(</w:t>
      </w:r>
      <w:proofErr w:type="gramEnd"/>
      <w:r w:rsidRPr="008B7421">
        <w:t>1, 2, 3, 4)</w:t>
      </w:r>
    </w:p>
    <w:p w14:paraId="1F935698" w14:textId="77777777" w:rsidR="008B7421" w:rsidRPr="008B7421" w:rsidRDefault="008B7421" w:rsidP="008B7421">
      <w:pPr>
        <w:pStyle w:val="Cdigo"/>
      </w:pPr>
      <w:r w:rsidRPr="008B7421">
        <w:t># La tupla sería (2, 3, 4) en este caso</w:t>
      </w:r>
    </w:p>
    <w:p w14:paraId="61AF8E28" w14:textId="77777777" w:rsidR="00674A7C" w:rsidRPr="00674A7C" w:rsidRDefault="00674A7C" w:rsidP="00674A7C">
      <w:r w:rsidRPr="00674A7C">
        <w:t>De forma alternativa podemos indicar un doble asterisco en ese último parámetro:</w:t>
      </w:r>
    </w:p>
    <w:p w14:paraId="26ED81EE" w14:textId="77777777" w:rsidR="00674A7C" w:rsidRPr="00674A7C" w:rsidRDefault="00674A7C" w:rsidP="00674A7C">
      <w:pPr>
        <w:pStyle w:val="Cdigo"/>
      </w:pPr>
      <w:proofErr w:type="spellStart"/>
      <w:r w:rsidRPr="00674A7C">
        <w:t>def</w:t>
      </w:r>
      <w:proofErr w:type="spellEnd"/>
      <w:r w:rsidRPr="00674A7C">
        <w:t xml:space="preserve"> </w:t>
      </w:r>
      <w:proofErr w:type="spellStart"/>
      <w:proofErr w:type="gramStart"/>
      <w:r w:rsidRPr="00674A7C">
        <w:t>imprimirTodo</w:t>
      </w:r>
      <w:proofErr w:type="spellEnd"/>
      <w:r w:rsidRPr="00674A7C">
        <w:t>(</w:t>
      </w:r>
      <w:proofErr w:type="gramEnd"/>
      <w:r w:rsidRPr="00674A7C">
        <w:t>num1, **valores):</w:t>
      </w:r>
    </w:p>
    <w:p w14:paraId="009E426F" w14:textId="77777777" w:rsidR="00674A7C" w:rsidRPr="00674A7C" w:rsidRDefault="00674A7C" w:rsidP="00674A7C">
      <w:pPr>
        <w:pStyle w:val="Cdigo"/>
      </w:pPr>
      <w:r w:rsidRPr="00674A7C">
        <w:t xml:space="preserve">    </w:t>
      </w:r>
      <w:proofErr w:type="spellStart"/>
      <w:proofErr w:type="gramStart"/>
      <w:r w:rsidRPr="00674A7C">
        <w:t>print</w:t>
      </w:r>
      <w:proofErr w:type="spellEnd"/>
      <w:r w:rsidRPr="00674A7C">
        <w:t>(</w:t>
      </w:r>
      <w:proofErr w:type="gramEnd"/>
      <w:r w:rsidRPr="00674A7C">
        <w:t>"Primer número:", num1)</w:t>
      </w:r>
    </w:p>
    <w:p w14:paraId="52674DED" w14:textId="77777777" w:rsidR="00674A7C" w:rsidRPr="00674A7C" w:rsidRDefault="00674A7C" w:rsidP="00674A7C">
      <w:pPr>
        <w:pStyle w:val="Cdigo"/>
      </w:pPr>
      <w:r w:rsidRPr="00674A7C">
        <w:t xml:space="preserve">    </w:t>
      </w:r>
      <w:proofErr w:type="spellStart"/>
      <w:r w:rsidRPr="00674A7C">
        <w:t>for</w:t>
      </w:r>
      <w:proofErr w:type="spellEnd"/>
      <w:r w:rsidRPr="00674A7C">
        <w:t xml:space="preserve"> num </w:t>
      </w:r>
      <w:proofErr w:type="gramStart"/>
      <w:r w:rsidRPr="00674A7C">
        <w:t>in valores</w:t>
      </w:r>
      <w:proofErr w:type="gramEnd"/>
      <w:r w:rsidRPr="00674A7C">
        <w:t>:</w:t>
      </w:r>
    </w:p>
    <w:p w14:paraId="60256061" w14:textId="77777777" w:rsidR="00674A7C" w:rsidRPr="00674A7C" w:rsidRDefault="00674A7C" w:rsidP="00674A7C">
      <w:pPr>
        <w:pStyle w:val="Cdigo"/>
      </w:pPr>
      <w:r w:rsidRPr="00674A7C">
        <w:t xml:space="preserve">        </w:t>
      </w:r>
      <w:proofErr w:type="spellStart"/>
      <w:r w:rsidRPr="00674A7C">
        <w:t>print</w:t>
      </w:r>
      <w:proofErr w:type="spellEnd"/>
      <w:r w:rsidRPr="00674A7C">
        <w:t xml:space="preserve"> valores[</w:t>
      </w:r>
      <w:proofErr w:type="spellStart"/>
      <w:r w:rsidRPr="00674A7C">
        <w:t>num</w:t>
      </w:r>
      <w:proofErr w:type="spellEnd"/>
      <w:r w:rsidRPr="00674A7C">
        <w:t>]</w:t>
      </w:r>
    </w:p>
    <w:p w14:paraId="14EF4208" w14:textId="77777777" w:rsidR="00674A7C" w:rsidRPr="00674A7C" w:rsidRDefault="00674A7C" w:rsidP="00674A7C">
      <w:pPr>
        <w:pStyle w:val="Cdigo"/>
      </w:pPr>
      <w:r w:rsidRPr="00674A7C">
        <w:t xml:space="preserve">    </w:t>
      </w:r>
      <w:proofErr w:type="spellStart"/>
      <w:r w:rsidRPr="00674A7C">
        <w:t>return</w:t>
      </w:r>
      <w:proofErr w:type="spellEnd"/>
    </w:p>
    <w:p w14:paraId="4C452103" w14:textId="77777777" w:rsidR="005550AB" w:rsidRPr="005550AB" w:rsidRDefault="005550AB" w:rsidP="005550AB">
      <w:r w:rsidRPr="005550AB">
        <w:t>En este otro caso lo que se recibe como parámetro adicional es un </w:t>
      </w:r>
      <w:r w:rsidRPr="005550AB">
        <w:rPr>
          <w:b/>
          <w:bCs/>
        </w:rPr>
        <w:t>mapa</w:t>
      </w:r>
      <w:r w:rsidRPr="005550AB">
        <w:t> donde a cada parámetro (valor) se le asocia un nombre (clave). Podríamos invocar a la función de este modo:</w:t>
      </w:r>
    </w:p>
    <w:p w14:paraId="13104BBB" w14:textId="77777777" w:rsidR="005550AB" w:rsidRDefault="005550AB" w:rsidP="005550AB">
      <w:pPr>
        <w:pStyle w:val="Cdigo"/>
      </w:pPr>
      <w:proofErr w:type="spellStart"/>
      <w:proofErr w:type="gramStart"/>
      <w:r w:rsidRPr="005550AB">
        <w:t>imprimirTodo</w:t>
      </w:r>
      <w:proofErr w:type="spellEnd"/>
      <w:r w:rsidRPr="005550AB">
        <w:t>(</w:t>
      </w:r>
      <w:proofErr w:type="gramEnd"/>
      <w:r w:rsidRPr="005550AB">
        <w:t>1, a = 2, b = 3)</w:t>
      </w:r>
    </w:p>
    <w:p w14:paraId="738194CB" w14:textId="77777777" w:rsidR="007260CE" w:rsidRPr="005550AB" w:rsidRDefault="007260CE" w:rsidP="007260CE"/>
    <w:p w14:paraId="2B312606" w14:textId="26E3DCE9" w:rsidR="007260CE" w:rsidRDefault="007260CE" w:rsidP="007260CE">
      <w:pPr>
        <w:pBdr>
          <w:top w:val="single" w:sz="4" w:space="1" w:color="auto"/>
        </w:pBdr>
        <w:rPr>
          <w:b/>
          <w:bCs/>
          <w:color w:val="C00000"/>
        </w:rPr>
      </w:pPr>
      <w:r w:rsidRPr="00633822">
        <w:rPr>
          <w:b/>
          <w:bCs/>
          <w:color w:val="C00000"/>
        </w:rPr>
        <w:t>AC30</w:t>
      </w:r>
      <w:r>
        <w:rPr>
          <w:b/>
          <w:bCs/>
          <w:color w:val="C00000"/>
        </w:rPr>
        <w:t>2</w:t>
      </w:r>
      <w:r w:rsidRPr="00633822">
        <w:rPr>
          <w:b/>
          <w:bCs/>
          <w:color w:val="C00000"/>
        </w:rPr>
        <w:t>.</w:t>
      </w:r>
      <w:r>
        <w:rPr>
          <w:b/>
          <w:bCs/>
          <w:color w:val="C00000"/>
        </w:rPr>
        <w:t xml:space="preserve"> Realiza las siguientes funciones.</w:t>
      </w:r>
    </w:p>
    <w:p w14:paraId="621AE33E" w14:textId="40F63D2A" w:rsidR="008B7421" w:rsidRDefault="001113E7" w:rsidP="005879D7">
      <w:pPr>
        <w:pStyle w:val="Prrafodelista"/>
        <w:numPr>
          <w:ilvl w:val="0"/>
          <w:numId w:val="31"/>
        </w:numPr>
      </w:pPr>
      <w:r>
        <w:t xml:space="preserve">Realiza una función llamada </w:t>
      </w:r>
      <w:proofErr w:type="spellStart"/>
      <w:r w:rsidR="009F16C6" w:rsidRPr="009F16C6">
        <w:rPr>
          <w:rStyle w:val="CdigoCar"/>
        </w:rPr>
        <w:t>a</w:t>
      </w:r>
      <w:r w:rsidRPr="009F16C6">
        <w:rPr>
          <w:rStyle w:val="CdigoCar"/>
        </w:rPr>
        <w:t>rea_rectangulo</w:t>
      </w:r>
      <w:proofErr w:type="spellEnd"/>
      <w:r>
        <w:t xml:space="preserve"> que reciba dos parámetros: la </w:t>
      </w:r>
      <w:proofErr w:type="spellStart"/>
      <w:r>
        <w:t>bae</w:t>
      </w:r>
      <w:proofErr w:type="spellEnd"/>
      <w:r>
        <w:t xml:space="preserve"> y la altura de un rectángulo. Si no se proporciona la altura, debe asumir que es cuadrado, por lo que la altura tendrá el </w:t>
      </w:r>
      <w:proofErr w:type="gramStart"/>
      <w:r>
        <w:t>misma valor</w:t>
      </w:r>
      <w:proofErr w:type="gramEnd"/>
      <w:r>
        <w:t xml:space="preserve"> que la base. La función debe devolver el área de rectángulo.</w:t>
      </w:r>
    </w:p>
    <w:p w14:paraId="18AA1BD0" w14:textId="71D8C5C5" w:rsidR="001113E7" w:rsidRDefault="001113E7" w:rsidP="00207B27">
      <w:pPr>
        <w:pStyle w:val="Cdigo"/>
      </w:pPr>
      <w:proofErr w:type="spellStart"/>
      <w:r>
        <w:t>print</w:t>
      </w:r>
      <w:proofErr w:type="spellEnd"/>
      <w:r>
        <w:t xml:space="preserve"> (</w:t>
      </w:r>
      <w:proofErr w:type="spellStart"/>
      <w:r w:rsidR="00207B27">
        <w:t>a</w:t>
      </w:r>
      <w:r>
        <w:t>rea_</w:t>
      </w:r>
      <w:proofErr w:type="gramStart"/>
      <w:r>
        <w:t>rectangulo</w:t>
      </w:r>
      <w:proofErr w:type="spellEnd"/>
      <w:r>
        <w:t>(</w:t>
      </w:r>
      <w:proofErr w:type="gramEnd"/>
      <w:r>
        <w:t xml:space="preserve">4,8)) </w:t>
      </w:r>
      <w:r w:rsidR="00207B27">
        <w:t xml:space="preserve"># </w:t>
      </w:r>
      <w:r>
        <w:t>salida 32</w:t>
      </w:r>
    </w:p>
    <w:p w14:paraId="10897B81" w14:textId="28B21386" w:rsidR="00207B27" w:rsidRDefault="00207B27" w:rsidP="00207B27">
      <w:pPr>
        <w:pStyle w:val="Cdigo"/>
      </w:pPr>
      <w:proofErr w:type="spellStart"/>
      <w:r>
        <w:t>print</w:t>
      </w:r>
      <w:proofErr w:type="spellEnd"/>
      <w:r>
        <w:t xml:space="preserve"> (</w:t>
      </w:r>
      <w:proofErr w:type="spellStart"/>
      <w:r>
        <w:t>area_</w:t>
      </w:r>
      <w:proofErr w:type="gramStart"/>
      <w:r>
        <w:t>rectangulo</w:t>
      </w:r>
      <w:proofErr w:type="spellEnd"/>
      <w:r>
        <w:t>(</w:t>
      </w:r>
      <w:proofErr w:type="gramEnd"/>
      <w:r>
        <w:t>4)) # salida 16</w:t>
      </w:r>
    </w:p>
    <w:p w14:paraId="07F0E2A3" w14:textId="636C282A" w:rsidR="00207B27" w:rsidRDefault="004A2C2D" w:rsidP="004A2C2D">
      <w:pPr>
        <w:pStyle w:val="Prrafodelista"/>
        <w:numPr>
          <w:ilvl w:val="0"/>
          <w:numId w:val="31"/>
        </w:numPr>
      </w:pPr>
      <w:r>
        <w:t xml:space="preserve">Potencia de un número por defecto. </w:t>
      </w:r>
    </w:p>
    <w:p w14:paraId="2D98C396" w14:textId="32D37930" w:rsidR="009F16C6" w:rsidRDefault="009F16C6" w:rsidP="009F16C6">
      <w:pPr>
        <w:pStyle w:val="Prrafodelista"/>
        <w:rPr>
          <w:rStyle w:val="CdigoCar"/>
        </w:rPr>
      </w:pPr>
      <w:r w:rsidRPr="009F16C6">
        <w:t xml:space="preserve">Escribe una función llamada </w:t>
      </w:r>
      <w:proofErr w:type="spellStart"/>
      <w:r w:rsidRPr="009F16C6">
        <w:rPr>
          <w:rStyle w:val="CdigoCar"/>
        </w:rPr>
        <w:t>elevar_potencia</w:t>
      </w:r>
      <w:proofErr w:type="spellEnd"/>
      <w:r w:rsidRPr="009F16C6">
        <w:t xml:space="preserve"> que reciba dos parámetros: base y exponente. El exponente debe tener un valor por defecto de 2, lo que significa que, si no se especifica un exponente, la función debe calcular el cuadrado de la base. La función debe devolver el resultado de </w:t>
      </w:r>
      <w:r w:rsidR="00661448">
        <w:t xml:space="preserve">la operación </w:t>
      </w:r>
      <w:r w:rsidR="00661448" w:rsidRPr="003D52CD">
        <w:rPr>
          <w:rStyle w:val="CdigoCar"/>
        </w:rPr>
        <w:t>base ** exponente</w:t>
      </w:r>
    </w:p>
    <w:p w14:paraId="3154D9E0" w14:textId="77777777" w:rsidR="0000545E" w:rsidRDefault="0000545E" w:rsidP="009F16C6">
      <w:pPr>
        <w:pStyle w:val="Prrafodelista"/>
      </w:pPr>
    </w:p>
    <w:p w14:paraId="6FE143D7" w14:textId="296C9511" w:rsidR="0000545E" w:rsidRDefault="005A5EEB" w:rsidP="0000545E">
      <w:pPr>
        <w:pStyle w:val="Prrafodelista"/>
        <w:numPr>
          <w:ilvl w:val="0"/>
          <w:numId w:val="31"/>
        </w:numPr>
      </w:pPr>
      <w:r>
        <w:lastRenderedPageBreak/>
        <w:t xml:space="preserve">Escribe una función denominada </w:t>
      </w:r>
      <w:proofErr w:type="spellStart"/>
      <w:r w:rsidRPr="005A5EEB">
        <w:rPr>
          <w:rStyle w:val="CdigoCar"/>
        </w:rPr>
        <w:t>suma_numeros</w:t>
      </w:r>
      <w:proofErr w:type="spellEnd"/>
      <w:r>
        <w:t xml:space="preserve"> que reciba un número indefinido de argumentos y calcule la suma de todos ellos.</w:t>
      </w:r>
    </w:p>
    <w:p w14:paraId="0113A535" w14:textId="6D2BD3B5" w:rsidR="005A5EEB" w:rsidRDefault="00530DF4" w:rsidP="00530DF4">
      <w:pPr>
        <w:pStyle w:val="Cdigo"/>
      </w:pPr>
      <w:proofErr w:type="spellStart"/>
      <w:r w:rsidRPr="00530DF4">
        <w:t>sumar_</w:t>
      </w:r>
      <w:proofErr w:type="gramStart"/>
      <w:r w:rsidRPr="00530DF4">
        <w:t>numeros</w:t>
      </w:r>
      <w:proofErr w:type="spellEnd"/>
      <w:r w:rsidRPr="00530DF4">
        <w:t>(</w:t>
      </w:r>
      <w:proofErr w:type="gramEnd"/>
      <w:r w:rsidRPr="00530DF4">
        <w:t>1, 2, 3)</w:t>
      </w:r>
    </w:p>
    <w:p w14:paraId="1C39987A" w14:textId="420FF43E" w:rsidR="00530DF4" w:rsidRDefault="00530DF4" w:rsidP="00530DF4">
      <w:pPr>
        <w:pStyle w:val="Cdigo"/>
      </w:pPr>
      <w:proofErr w:type="spellStart"/>
      <w:r w:rsidRPr="00530DF4">
        <w:t>sumar_</w:t>
      </w:r>
      <w:proofErr w:type="gramStart"/>
      <w:r w:rsidRPr="00530DF4">
        <w:t>numeros</w:t>
      </w:r>
      <w:proofErr w:type="spellEnd"/>
      <w:r w:rsidRPr="00530DF4">
        <w:t>(</w:t>
      </w:r>
      <w:proofErr w:type="gramEnd"/>
      <w:r w:rsidRPr="00530DF4">
        <w:t>4, 5, 6, 7, 8)</w:t>
      </w:r>
    </w:p>
    <w:p w14:paraId="0F234EA5" w14:textId="58CE5163" w:rsidR="005A5EEB" w:rsidRDefault="000D2318" w:rsidP="00E347C9">
      <w:pPr>
        <w:pStyle w:val="Prrafodelista"/>
        <w:numPr>
          <w:ilvl w:val="0"/>
          <w:numId w:val="31"/>
        </w:numPr>
      </w:pPr>
      <w:r>
        <w:t xml:space="preserve">Realiza una función denominada </w:t>
      </w:r>
      <w:proofErr w:type="spellStart"/>
      <w:r w:rsidRPr="00372D60">
        <w:rPr>
          <w:rStyle w:val="CdigoCar"/>
        </w:rPr>
        <w:t>sumaFibo</w:t>
      </w:r>
      <w:proofErr w:type="spellEnd"/>
      <w:r w:rsidR="008D7E3F" w:rsidRPr="00372D60">
        <w:rPr>
          <w:rStyle w:val="CdigoCar"/>
        </w:rPr>
        <w:t>(tope)</w:t>
      </w:r>
      <w:r>
        <w:t>, que calcule la suma de la serie de</w:t>
      </w:r>
      <w:r w:rsidR="008D7E3F">
        <w:t xml:space="preserve"> Fibonacci hasta un número menor o igual a tope. No se puede llamar a la función de ejemplo </w:t>
      </w:r>
      <w:proofErr w:type="spellStart"/>
      <w:r w:rsidR="008D7E3F">
        <w:t>sucFibo</w:t>
      </w:r>
      <w:proofErr w:type="spellEnd"/>
      <w:r>
        <w:t xml:space="preserve"> </w:t>
      </w:r>
    </w:p>
    <w:p w14:paraId="75BE8CDA" w14:textId="77777777" w:rsidR="00372D60" w:rsidRDefault="00372D60" w:rsidP="00372D60">
      <w:pPr>
        <w:pStyle w:val="Prrafodelista"/>
      </w:pPr>
    </w:p>
    <w:p w14:paraId="4396275B" w14:textId="5552B728" w:rsidR="00372D60" w:rsidRDefault="0030169F" w:rsidP="00372D60">
      <w:pPr>
        <w:pStyle w:val="Prrafodelista"/>
        <w:numPr>
          <w:ilvl w:val="0"/>
          <w:numId w:val="31"/>
        </w:numPr>
      </w:pPr>
      <w:r>
        <w:t xml:space="preserve">Realiza una función que obtenga el </w:t>
      </w:r>
      <w:r w:rsidR="00A6472E">
        <w:t xml:space="preserve">máximo común divisor (MCD) de dos números utilizando el algoritmo de Euclides. El </w:t>
      </w:r>
      <w:proofErr w:type="spellStart"/>
      <w:r w:rsidR="00A6472E">
        <w:t>mcd</w:t>
      </w:r>
      <w:proofErr w:type="spellEnd"/>
      <w:r w:rsidR="00A6472E">
        <w:t xml:space="preserve"> es el divisor mayor que tienen en común dos números.</w:t>
      </w:r>
      <w:r w:rsidR="004445E6">
        <w:t xml:space="preserve"> El algoritmo de Euclides se basa en:</w:t>
      </w:r>
    </w:p>
    <w:p w14:paraId="55F98EEC" w14:textId="77777777" w:rsidR="0095385F" w:rsidRPr="0095385F" w:rsidRDefault="0095385F" w:rsidP="0095385F">
      <w:pPr>
        <w:pStyle w:val="Prrafodelista"/>
        <w:numPr>
          <w:ilvl w:val="0"/>
          <w:numId w:val="34"/>
        </w:numPr>
      </w:pPr>
      <w:r w:rsidRPr="0095385F">
        <w:t>Dividir el mayor de n1 y n2 entre el menor</w:t>
      </w:r>
    </w:p>
    <w:p w14:paraId="61ECC4F4" w14:textId="77777777" w:rsidR="0095385F" w:rsidRPr="0095385F" w:rsidRDefault="0095385F" w:rsidP="0095385F">
      <w:pPr>
        <w:pStyle w:val="Prrafodelista"/>
        <w:numPr>
          <w:ilvl w:val="0"/>
          <w:numId w:val="34"/>
        </w:numPr>
      </w:pPr>
      <w:r w:rsidRPr="0095385F">
        <w:t>Si la división es exacta (resto 0), el MCD es el número menor</w:t>
      </w:r>
    </w:p>
    <w:p w14:paraId="534CC0F2" w14:textId="77777777" w:rsidR="0095385F" w:rsidRPr="0095385F" w:rsidRDefault="0095385F" w:rsidP="0095385F">
      <w:pPr>
        <w:pStyle w:val="Prrafodelista"/>
        <w:numPr>
          <w:ilvl w:val="0"/>
          <w:numId w:val="34"/>
        </w:numPr>
      </w:pPr>
      <w:r w:rsidRPr="0095385F">
        <w:t>Si no, se sustituye el número mayor por el resto de la división, y se vuelve al paso 1</w:t>
      </w:r>
    </w:p>
    <w:p w14:paraId="4292EADE" w14:textId="77777777" w:rsidR="0095385F" w:rsidRPr="0095385F" w:rsidRDefault="0095385F" w:rsidP="0095385F">
      <w:pPr>
        <w:pStyle w:val="Prrafodelista"/>
      </w:pPr>
      <w:r w:rsidRPr="0095385F">
        <w:t>Por ejemplo, para 20 y 12 haríamos algo así:</w:t>
      </w:r>
    </w:p>
    <w:p w14:paraId="19491028" w14:textId="77777777" w:rsidR="0095385F" w:rsidRPr="0095385F" w:rsidRDefault="0095385F" w:rsidP="0095385F">
      <w:pPr>
        <w:pStyle w:val="Prrafodelista"/>
        <w:numPr>
          <w:ilvl w:val="0"/>
          <w:numId w:val="33"/>
        </w:numPr>
      </w:pPr>
      <w:r w:rsidRPr="0095385F">
        <w:t>Dividimos 20 / 12. No es exacta, y el resto es 8. Reemplazamos 20 por 8</w:t>
      </w:r>
    </w:p>
    <w:p w14:paraId="22FD8947" w14:textId="77777777" w:rsidR="0095385F" w:rsidRPr="0095385F" w:rsidRDefault="0095385F" w:rsidP="0095385F">
      <w:pPr>
        <w:pStyle w:val="Prrafodelista"/>
        <w:numPr>
          <w:ilvl w:val="0"/>
          <w:numId w:val="33"/>
        </w:numPr>
      </w:pPr>
      <w:r w:rsidRPr="0095385F">
        <w:t>Dividimos 12 / 8. No es exacta, y el resto es 4. Reemplazamos 12 por 4</w:t>
      </w:r>
    </w:p>
    <w:p w14:paraId="73882BDA" w14:textId="77777777" w:rsidR="0095385F" w:rsidRPr="0095385F" w:rsidRDefault="0095385F" w:rsidP="0095385F">
      <w:pPr>
        <w:pStyle w:val="Prrafodelista"/>
        <w:numPr>
          <w:ilvl w:val="0"/>
          <w:numId w:val="33"/>
        </w:numPr>
      </w:pPr>
      <w:r w:rsidRPr="0095385F">
        <w:t>Dividimos 8 / 4. Es exacta, con lo que el MCD es 4.</w:t>
      </w:r>
    </w:p>
    <w:p w14:paraId="57DD5524" w14:textId="77777777" w:rsidR="004445E6" w:rsidRDefault="004445E6" w:rsidP="00A55AB3">
      <w:pPr>
        <w:pBdr>
          <w:top w:val="single" w:sz="4" w:space="1" w:color="auto"/>
        </w:pBdr>
      </w:pPr>
    </w:p>
    <w:p w14:paraId="1CBB01ED" w14:textId="66169CE9" w:rsidR="0013457D" w:rsidRDefault="00404922" w:rsidP="00404922">
      <w:pPr>
        <w:pStyle w:val="Ttulo1"/>
      </w:pPr>
      <w:r>
        <w:t>Recursividad</w:t>
      </w:r>
    </w:p>
    <w:p w14:paraId="02FCAA96" w14:textId="5E054AA4" w:rsidR="0013457D" w:rsidRDefault="00BF7914" w:rsidP="00404922">
      <w:r>
        <w:t xml:space="preserve">La recursividad es una técnica en programación en la que una función se llama a sí misma para resolver un problema. El problema se resuelve </w:t>
      </w:r>
      <w:proofErr w:type="spellStart"/>
      <w:r>
        <w:t>dividíendolo</w:t>
      </w:r>
      <w:proofErr w:type="spellEnd"/>
      <w:r>
        <w:t xml:space="preserve"> en subproblemas más pequeños y aplicando la misma función de manera repetitiva. </w:t>
      </w:r>
    </w:p>
    <w:p w14:paraId="79B79445" w14:textId="44DA83DF" w:rsidR="006A5CD1" w:rsidRDefault="006A5CD1" w:rsidP="006A5CD1">
      <w:pPr>
        <w:pStyle w:val="Ttulo2"/>
      </w:pPr>
      <w:r>
        <w:t>Elementos claves de la recursividad</w:t>
      </w:r>
    </w:p>
    <w:p w14:paraId="3CD5C87E" w14:textId="77777777" w:rsidR="00584559" w:rsidRDefault="00584559" w:rsidP="00584559">
      <w:pPr>
        <w:pStyle w:val="Prrafodelista"/>
        <w:numPr>
          <w:ilvl w:val="0"/>
          <w:numId w:val="35"/>
        </w:numPr>
      </w:pPr>
      <w:r w:rsidRPr="00584559">
        <w:rPr>
          <w:b/>
          <w:bCs/>
        </w:rPr>
        <w:t>Caso base:</w:t>
      </w:r>
      <w:r>
        <w:t xml:space="preserve"> Es la condición que detiene la recursividad. Sin un caso base, la función seguiría llamándose indefinidamente, lo que llevaría a un desbordamiento de la pila de llamadas (</w:t>
      </w:r>
      <w:proofErr w:type="spellStart"/>
      <w:r>
        <w:t>stack</w:t>
      </w:r>
      <w:proofErr w:type="spellEnd"/>
      <w:r>
        <w:t xml:space="preserve"> </w:t>
      </w:r>
      <w:proofErr w:type="spellStart"/>
      <w:r>
        <w:t>overflow</w:t>
      </w:r>
      <w:proofErr w:type="spellEnd"/>
      <w:r>
        <w:t>).</w:t>
      </w:r>
    </w:p>
    <w:p w14:paraId="76D23D95" w14:textId="7A909F7B" w:rsidR="006A5CD1" w:rsidRDefault="00584559" w:rsidP="00584559">
      <w:pPr>
        <w:pStyle w:val="Prrafodelista"/>
        <w:numPr>
          <w:ilvl w:val="0"/>
          <w:numId w:val="35"/>
        </w:numPr>
      </w:pPr>
      <w:r w:rsidRPr="00584559">
        <w:rPr>
          <w:b/>
          <w:bCs/>
        </w:rPr>
        <w:t>Llamada recursiva:</w:t>
      </w:r>
      <w:r>
        <w:t xml:space="preserve"> Es el momento en que la función se llama a sí misma con un argumento modificado. Este argumento generalmente está diseñado para acercar el problema al caso base.</w:t>
      </w:r>
    </w:p>
    <w:p w14:paraId="7A495D82" w14:textId="4A9F78D7" w:rsidR="008F250C" w:rsidRPr="008F250C" w:rsidRDefault="008F250C" w:rsidP="008F250C">
      <w:pPr>
        <w:ind w:left="360"/>
        <w:rPr>
          <w:b/>
          <w:bCs/>
        </w:rPr>
      </w:pPr>
      <w:r w:rsidRPr="008F250C">
        <w:rPr>
          <w:b/>
          <w:bCs/>
        </w:rPr>
        <w:t>Ejemplo. Factorial de un número</w:t>
      </w:r>
    </w:p>
    <w:p w14:paraId="38301FA8" w14:textId="6EECBCDD" w:rsidR="00406F56" w:rsidRPr="00406F56" w:rsidRDefault="00406F56" w:rsidP="00406F56">
      <w:pPr>
        <w:ind w:left="360"/>
      </w:pPr>
      <w:proofErr w:type="gramStart"/>
      <w:r w:rsidRPr="00406F56">
        <w:t>El factorial</w:t>
      </w:r>
      <w:proofErr w:type="gramEnd"/>
      <w:r w:rsidRPr="00406F56">
        <w:t xml:space="preserve"> de un número entero n (denotado como n!) se define como el producto de todos los números enteros positivos menores o iguales a n. </w:t>
      </w:r>
      <w:proofErr w:type="gramStart"/>
      <w:r w:rsidRPr="00406F56">
        <w:t>El factorial</w:t>
      </w:r>
      <w:proofErr w:type="gramEnd"/>
      <w:r w:rsidRPr="00406F56">
        <w:t xml:space="preserve"> de 0 es 1 por definición.</w:t>
      </w:r>
    </w:p>
    <w:p w14:paraId="293B4F7E" w14:textId="2F0393AB" w:rsidR="00406F56" w:rsidRPr="00406F56" w:rsidRDefault="00406F56" w:rsidP="003E7BB7">
      <w:pPr>
        <w:pStyle w:val="Cdigo"/>
      </w:pPr>
      <w:proofErr w:type="gramStart"/>
      <w:r w:rsidRPr="00406F56">
        <w:t>n!=</w:t>
      </w:r>
      <w:proofErr w:type="gramEnd"/>
      <w:r w:rsidRPr="00406F56">
        <w:t>n×(n−1)×(n−2)×</w:t>
      </w:r>
      <w:r w:rsidRPr="00406F56">
        <w:rPr>
          <w:rFonts w:ascii="Cambria Math" w:hAnsi="Cambria Math" w:cs="Cambria Math"/>
        </w:rPr>
        <w:t>⋯</w:t>
      </w:r>
      <w:r w:rsidRPr="00406F56">
        <w:rPr>
          <w:rFonts w:ascii="Arial" w:hAnsi="Arial" w:cs="Arial"/>
        </w:rPr>
        <w:t>×</w:t>
      </w:r>
      <w:r w:rsidR="003E7BB7">
        <w:rPr>
          <w:rFonts w:ascii="Arial" w:hAnsi="Arial" w:cs="Arial"/>
        </w:rPr>
        <w:t>1</w:t>
      </w:r>
    </w:p>
    <w:p w14:paraId="636557FB" w14:textId="77777777" w:rsidR="00406F56" w:rsidRPr="00406F56" w:rsidRDefault="00406F56" w:rsidP="00406F56">
      <w:pPr>
        <w:ind w:left="360"/>
      </w:pPr>
      <w:r w:rsidRPr="00406F56">
        <w:t xml:space="preserve">Podemos definir </w:t>
      </w:r>
      <w:proofErr w:type="gramStart"/>
      <w:r w:rsidRPr="00406F56">
        <w:t>el factorial</w:t>
      </w:r>
      <w:proofErr w:type="gramEnd"/>
      <w:r w:rsidRPr="00406F56">
        <w:t xml:space="preserve"> de forma recursiva:</w:t>
      </w:r>
    </w:p>
    <w:p w14:paraId="0719EC9F" w14:textId="3744E1A3" w:rsidR="008F250C" w:rsidRDefault="00406F56" w:rsidP="003E7BB7">
      <w:pPr>
        <w:pStyle w:val="Cdigo"/>
      </w:pPr>
      <w:proofErr w:type="gramStart"/>
      <w:r w:rsidRPr="00406F56">
        <w:t>n!=</w:t>
      </w:r>
      <w:proofErr w:type="gramEnd"/>
      <w:r w:rsidRPr="00406F56">
        <w:t>n×(n−1)!</w:t>
      </w:r>
    </w:p>
    <w:p w14:paraId="0E5E8931" w14:textId="6CA2B454" w:rsidR="00404922" w:rsidRDefault="005B3994" w:rsidP="00404922">
      <w:r>
        <w:t>Esta función en Python sería:</w:t>
      </w:r>
    </w:p>
    <w:p w14:paraId="49E9903D" w14:textId="77777777" w:rsidR="00396F0F" w:rsidRDefault="00396F0F" w:rsidP="00396F0F">
      <w:pPr>
        <w:pStyle w:val="Cdigo"/>
      </w:pPr>
      <w:proofErr w:type="spellStart"/>
      <w:r>
        <w:lastRenderedPageBreak/>
        <w:t>def</w:t>
      </w:r>
      <w:proofErr w:type="spellEnd"/>
      <w:r>
        <w:t xml:space="preserve"> factorial(n):</w:t>
      </w:r>
    </w:p>
    <w:p w14:paraId="204F4BC1" w14:textId="77777777" w:rsidR="00396F0F" w:rsidRDefault="00396F0F" w:rsidP="00396F0F">
      <w:pPr>
        <w:pStyle w:val="Cdigo"/>
      </w:pPr>
      <w:r>
        <w:t xml:space="preserve">    # Caso base: si n es 0, devuelve 1</w:t>
      </w:r>
    </w:p>
    <w:p w14:paraId="1D19EB8E" w14:textId="77777777" w:rsidR="00396F0F" w:rsidRDefault="00396F0F" w:rsidP="00396F0F">
      <w:pPr>
        <w:pStyle w:val="Cdigo"/>
      </w:pPr>
      <w:r>
        <w:t xml:space="preserve">    </w:t>
      </w:r>
      <w:proofErr w:type="spellStart"/>
      <w:r>
        <w:t>if</w:t>
      </w:r>
      <w:proofErr w:type="spellEnd"/>
      <w:r>
        <w:t xml:space="preserve"> n == 0:</w:t>
      </w:r>
    </w:p>
    <w:p w14:paraId="066E6228" w14:textId="77777777" w:rsidR="00396F0F" w:rsidRDefault="00396F0F" w:rsidP="00396F0F">
      <w:pPr>
        <w:pStyle w:val="Cdigo"/>
      </w:pPr>
      <w:r>
        <w:t xml:space="preserve">        </w:t>
      </w:r>
      <w:proofErr w:type="spellStart"/>
      <w:r>
        <w:t>return</w:t>
      </w:r>
      <w:proofErr w:type="spellEnd"/>
      <w:r>
        <w:t xml:space="preserve"> 1</w:t>
      </w:r>
    </w:p>
    <w:p w14:paraId="53B85B84" w14:textId="77777777" w:rsidR="00396F0F" w:rsidRDefault="00396F0F" w:rsidP="00396F0F">
      <w:pPr>
        <w:pStyle w:val="Cdigo"/>
      </w:pPr>
      <w:r>
        <w:t xml:space="preserve">    # Llamada recursiva</w:t>
      </w:r>
    </w:p>
    <w:p w14:paraId="629BBFA0" w14:textId="77777777" w:rsidR="00396F0F" w:rsidRDefault="00396F0F" w:rsidP="00396F0F">
      <w:pPr>
        <w:pStyle w:val="Cdigo"/>
      </w:pPr>
      <w:r>
        <w:t xml:space="preserve">    </w:t>
      </w:r>
      <w:proofErr w:type="spellStart"/>
      <w:r>
        <w:t>else</w:t>
      </w:r>
      <w:proofErr w:type="spellEnd"/>
      <w:r>
        <w:t>:</w:t>
      </w:r>
    </w:p>
    <w:p w14:paraId="75B47E17" w14:textId="0C1353D1" w:rsidR="005B3994" w:rsidRDefault="00396F0F" w:rsidP="00396F0F">
      <w:pPr>
        <w:pStyle w:val="Cdigo"/>
      </w:pPr>
      <w:r>
        <w:t xml:space="preserve">        </w:t>
      </w:r>
      <w:proofErr w:type="spellStart"/>
      <w:r>
        <w:t>return</w:t>
      </w:r>
      <w:proofErr w:type="spellEnd"/>
      <w:r>
        <w:t xml:space="preserve"> n * </w:t>
      </w:r>
      <w:proofErr w:type="gramStart"/>
      <w:r>
        <w:t>factorial(</w:t>
      </w:r>
      <w:proofErr w:type="gramEnd"/>
      <w:r>
        <w:t>n - 1)</w:t>
      </w:r>
    </w:p>
    <w:p w14:paraId="37C16A0C" w14:textId="77777777" w:rsidR="00404922" w:rsidRDefault="00404922" w:rsidP="00404922"/>
    <w:p w14:paraId="7247BBE9" w14:textId="78234970" w:rsidR="0022485F" w:rsidRDefault="0022485F" w:rsidP="005861EC">
      <w:pPr>
        <w:pBdr>
          <w:top w:val="single" w:sz="4" w:space="1" w:color="auto"/>
        </w:pBdr>
        <w:rPr>
          <w:b/>
          <w:bCs/>
          <w:color w:val="C00000"/>
        </w:rPr>
      </w:pPr>
      <w:r w:rsidRPr="005861EC">
        <w:rPr>
          <w:b/>
          <w:bCs/>
          <w:color w:val="C00000"/>
        </w:rPr>
        <w:t xml:space="preserve">AC303. Establece el caso base y caso general de las </w:t>
      </w:r>
      <w:r w:rsidR="00D628A9">
        <w:rPr>
          <w:b/>
          <w:bCs/>
          <w:color w:val="C00000"/>
        </w:rPr>
        <w:t xml:space="preserve">siguientes </w:t>
      </w:r>
      <w:r w:rsidRPr="005861EC">
        <w:rPr>
          <w:b/>
          <w:bCs/>
          <w:color w:val="C00000"/>
        </w:rPr>
        <w:t>funciones</w:t>
      </w:r>
      <w:r w:rsidR="00A768B8">
        <w:rPr>
          <w:b/>
          <w:bCs/>
          <w:color w:val="C00000"/>
        </w:rPr>
        <w:t>.</w:t>
      </w:r>
    </w:p>
    <w:tbl>
      <w:tblPr>
        <w:tblStyle w:val="Tablaconcuadrcula"/>
        <w:tblW w:w="0" w:type="auto"/>
        <w:tblLook w:val="04A0" w:firstRow="1" w:lastRow="0" w:firstColumn="1" w:lastColumn="0" w:noHBand="0" w:noVBand="1"/>
      </w:tblPr>
      <w:tblGrid>
        <w:gridCol w:w="4247"/>
        <w:gridCol w:w="4247"/>
      </w:tblGrid>
      <w:tr w:rsidR="00DD3B21" w:rsidRPr="00DD3B21" w14:paraId="35457F4B" w14:textId="77777777" w:rsidTr="00DD3B21">
        <w:tc>
          <w:tcPr>
            <w:tcW w:w="4247" w:type="dxa"/>
          </w:tcPr>
          <w:p w14:paraId="1567646C" w14:textId="1CD52A95" w:rsidR="00DD3B21" w:rsidRPr="0016028E" w:rsidRDefault="0016028E" w:rsidP="00D00181">
            <w:r>
              <w:rPr>
                <w:b/>
                <w:bCs/>
              </w:rPr>
              <w:t>Sumatorio de un número</w:t>
            </w:r>
            <w:r w:rsidR="00D00181">
              <w:rPr>
                <w:b/>
                <w:bCs/>
              </w:rPr>
              <w:t xml:space="preserve"> </w:t>
            </w:r>
            <w:proofErr w:type="spellStart"/>
            <w:r w:rsidR="00DD3B21" w:rsidRPr="0016028E">
              <w:t>sumaT</w:t>
            </w:r>
            <w:proofErr w:type="spellEnd"/>
            <w:r w:rsidR="00DD3B21" w:rsidRPr="0016028E">
              <w:t>(</w:t>
            </w:r>
            <w:proofErr w:type="spellStart"/>
            <w:r w:rsidR="00DD3B21" w:rsidRPr="0016028E">
              <w:t>num</w:t>
            </w:r>
            <w:proofErr w:type="spellEnd"/>
            <w:r w:rsidR="00DD3B21" w:rsidRPr="0016028E">
              <w:t>)</w:t>
            </w:r>
          </w:p>
          <w:p w14:paraId="0166C56D" w14:textId="248766CC" w:rsidR="0016028E" w:rsidRPr="00276159" w:rsidRDefault="00D00181" w:rsidP="00D00181">
            <w:pPr>
              <w:pStyle w:val="Prrafodelista"/>
              <w:numPr>
                <w:ilvl w:val="1"/>
                <w:numId w:val="33"/>
              </w:numPr>
              <w:ind w:left="312"/>
            </w:pPr>
            <w:r w:rsidRPr="00276159">
              <w:t>Caso base:</w:t>
            </w:r>
          </w:p>
          <w:p w14:paraId="03CAD380" w14:textId="77777777" w:rsidR="00D00181" w:rsidRPr="00276159" w:rsidRDefault="00D00181" w:rsidP="00D00181">
            <w:pPr>
              <w:pStyle w:val="Prrafodelista"/>
              <w:ind w:left="312"/>
            </w:pPr>
          </w:p>
          <w:p w14:paraId="3D468997" w14:textId="77777777" w:rsidR="00D00181" w:rsidRPr="00276159" w:rsidRDefault="00D00181" w:rsidP="00D00181">
            <w:pPr>
              <w:pStyle w:val="Prrafodelista"/>
              <w:ind w:left="312"/>
            </w:pPr>
          </w:p>
          <w:p w14:paraId="272BF6D8" w14:textId="74C4D964" w:rsidR="00D00181" w:rsidRPr="00276159" w:rsidRDefault="00D00181" w:rsidP="00D00181">
            <w:pPr>
              <w:pStyle w:val="Prrafodelista"/>
              <w:numPr>
                <w:ilvl w:val="1"/>
                <w:numId w:val="33"/>
              </w:numPr>
              <w:ind w:left="312"/>
            </w:pPr>
            <w:r w:rsidRPr="00276159">
              <w:t>Caso general:</w:t>
            </w:r>
          </w:p>
          <w:p w14:paraId="36FFA8FE" w14:textId="77777777" w:rsidR="0016028E" w:rsidRDefault="0016028E" w:rsidP="0016028E">
            <w:pPr>
              <w:pStyle w:val="Prrafodelista"/>
              <w:ind w:left="312"/>
              <w:rPr>
                <w:b/>
                <w:bCs/>
              </w:rPr>
            </w:pPr>
          </w:p>
          <w:p w14:paraId="4EC1CEB8" w14:textId="77777777" w:rsidR="0016028E" w:rsidRDefault="0016028E" w:rsidP="0016028E">
            <w:pPr>
              <w:pStyle w:val="Prrafodelista"/>
              <w:ind w:left="312"/>
              <w:rPr>
                <w:b/>
                <w:bCs/>
              </w:rPr>
            </w:pPr>
          </w:p>
          <w:p w14:paraId="0EF3B029" w14:textId="5356EFEB" w:rsidR="0016028E" w:rsidRPr="00DD3B21" w:rsidRDefault="0016028E" w:rsidP="0016028E">
            <w:pPr>
              <w:pStyle w:val="Prrafodelista"/>
              <w:ind w:left="312"/>
              <w:rPr>
                <w:b/>
                <w:bCs/>
              </w:rPr>
            </w:pPr>
          </w:p>
        </w:tc>
        <w:tc>
          <w:tcPr>
            <w:tcW w:w="4247" w:type="dxa"/>
          </w:tcPr>
          <w:p w14:paraId="35B9D5A2" w14:textId="5D8DB5B8" w:rsidR="00DD3B21" w:rsidRPr="00DD3B21" w:rsidRDefault="00276159" w:rsidP="005861EC">
            <w:pPr>
              <w:rPr>
                <w:b/>
                <w:bCs/>
              </w:rPr>
            </w:pPr>
            <w:r>
              <w:rPr>
                <w:b/>
                <w:bCs/>
              </w:rPr>
              <w:t>En Python.</w:t>
            </w:r>
          </w:p>
        </w:tc>
      </w:tr>
      <w:tr w:rsidR="00DD3B21" w:rsidRPr="00DD3B21" w14:paraId="75340591" w14:textId="77777777" w:rsidTr="00DD3B21">
        <w:tc>
          <w:tcPr>
            <w:tcW w:w="4247" w:type="dxa"/>
          </w:tcPr>
          <w:p w14:paraId="3526F0C6" w14:textId="16CB1C60" w:rsidR="00DD3B21" w:rsidRDefault="00664482" w:rsidP="005861EC">
            <w:r w:rsidRPr="00664482">
              <w:rPr>
                <w:b/>
                <w:bCs/>
              </w:rPr>
              <w:t>Inverso de un n</w:t>
            </w:r>
            <w:r w:rsidR="00DC6C82">
              <w:rPr>
                <w:b/>
                <w:bCs/>
              </w:rPr>
              <w:t>ú</w:t>
            </w:r>
            <w:r w:rsidRPr="00664482">
              <w:rPr>
                <w:b/>
                <w:bCs/>
              </w:rPr>
              <w:t>mero,</w:t>
            </w:r>
            <w:r>
              <w:t xml:space="preserve"> invertir(</w:t>
            </w:r>
            <w:proofErr w:type="spellStart"/>
            <w:r>
              <w:t>num</w:t>
            </w:r>
            <w:proofErr w:type="spellEnd"/>
            <w:r>
              <w:t>)</w:t>
            </w:r>
          </w:p>
          <w:p w14:paraId="6928F829" w14:textId="04C07CDC" w:rsidR="00DC6C82" w:rsidRDefault="00500613" w:rsidP="005861EC">
            <w:proofErr w:type="gramStart"/>
            <w:r>
              <w:t>i</w:t>
            </w:r>
            <w:r w:rsidR="00DC6C82">
              <w:t>nvertir(</w:t>
            </w:r>
            <w:proofErr w:type="gramEnd"/>
            <w:r w:rsidR="00DC6C82">
              <w:t>3452) =2543</w:t>
            </w:r>
          </w:p>
          <w:p w14:paraId="1E2DB7A1" w14:textId="77777777" w:rsidR="00DC6C82" w:rsidRDefault="00DC6C82" w:rsidP="005861EC"/>
          <w:p w14:paraId="6E81963F" w14:textId="77777777" w:rsidR="00DC6C82" w:rsidRDefault="00DC6C82" w:rsidP="005861EC"/>
          <w:p w14:paraId="4631391C" w14:textId="23C4EEE0" w:rsidR="00DC6C82" w:rsidRPr="00276159" w:rsidRDefault="00DC6C82" w:rsidP="005861EC"/>
        </w:tc>
        <w:tc>
          <w:tcPr>
            <w:tcW w:w="4247" w:type="dxa"/>
          </w:tcPr>
          <w:p w14:paraId="6968D158" w14:textId="77777777" w:rsidR="00DD3B21" w:rsidRPr="00DD3B21" w:rsidRDefault="00DD3B21" w:rsidP="005861EC">
            <w:pPr>
              <w:rPr>
                <w:b/>
                <w:bCs/>
              </w:rPr>
            </w:pPr>
          </w:p>
        </w:tc>
      </w:tr>
      <w:tr w:rsidR="00DD3B21" w:rsidRPr="00DD3B21" w14:paraId="635C5D75" w14:textId="77777777" w:rsidTr="00DD3B21">
        <w:tc>
          <w:tcPr>
            <w:tcW w:w="4247" w:type="dxa"/>
          </w:tcPr>
          <w:p w14:paraId="19090265" w14:textId="77777777" w:rsidR="00DD3B21" w:rsidRDefault="00500613" w:rsidP="005861EC">
            <w:pPr>
              <w:rPr>
                <w:b/>
                <w:bCs/>
              </w:rPr>
            </w:pPr>
            <w:r>
              <w:rPr>
                <w:b/>
                <w:bCs/>
              </w:rPr>
              <w:t>Máximo común divisor</w:t>
            </w:r>
            <w:r w:rsidR="005437A9">
              <w:rPr>
                <w:b/>
                <w:bCs/>
              </w:rPr>
              <w:t xml:space="preserve">, </w:t>
            </w:r>
            <w:proofErr w:type="spellStart"/>
            <w:r w:rsidR="005437A9" w:rsidRPr="005437A9">
              <w:t>mcd</w:t>
            </w:r>
            <w:proofErr w:type="spellEnd"/>
            <w:r w:rsidR="005437A9" w:rsidRPr="005437A9">
              <w:t>(</w:t>
            </w:r>
            <w:proofErr w:type="spellStart"/>
            <w:proofErr w:type="gramStart"/>
            <w:r w:rsidR="005437A9" w:rsidRPr="005437A9">
              <w:t>a,b</w:t>
            </w:r>
            <w:proofErr w:type="spellEnd"/>
            <w:proofErr w:type="gramEnd"/>
            <w:r w:rsidR="005437A9" w:rsidRPr="005437A9">
              <w:t>)</w:t>
            </w:r>
          </w:p>
          <w:p w14:paraId="67041F4D" w14:textId="77777777" w:rsidR="005437A9" w:rsidRDefault="005437A9" w:rsidP="005861EC">
            <w:pPr>
              <w:rPr>
                <w:b/>
                <w:bCs/>
              </w:rPr>
            </w:pPr>
          </w:p>
          <w:p w14:paraId="247995F4" w14:textId="77777777" w:rsidR="005437A9" w:rsidRDefault="005437A9" w:rsidP="005861EC">
            <w:pPr>
              <w:rPr>
                <w:b/>
                <w:bCs/>
              </w:rPr>
            </w:pPr>
          </w:p>
          <w:p w14:paraId="67C67B64" w14:textId="3C2405A6" w:rsidR="005437A9" w:rsidRPr="00DD3B21" w:rsidRDefault="005437A9" w:rsidP="005861EC">
            <w:pPr>
              <w:rPr>
                <w:b/>
                <w:bCs/>
              </w:rPr>
            </w:pPr>
          </w:p>
        </w:tc>
        <w:tc>
          <w:tcPr>
            <w:tcW w:w="4247" w:type="dxa"/>
          </w:tcPr>
          <w:p w14:paraId="4478A4F0" w14:textId="77777777" w:rsidR="00DD3B21" w:rsidRPr="00DD3B21" w:rsidRDefault="00DD3B21" w:rsidP="005861EC">
            <w:pPr>
              <w:rPr>
                <w:b/>
                <w:bCs/>
              </w:rPr>
            </w:pPr>
          </w:p>
        </w:tc>
      </w:tr>
      <w:tr w:rsidR="00DD3B21" w:rsidRPr="00DD3B21" w14:paraId="41920842" w14:textId="77777777" w:rsidTr="00DD3B21">
        <w:tc>
          <w:tcPr>
            <w:tcW w:w="4247" w:type="dxa"/>
          </w:tcPr>
          <w:p w14:paraId="00C52709" w14:textId="02B8F037" w:rsidR="00DD3B21" w:rsidRDefault="003C3A72" w:rsidP="005861EC">
            <w:r>
              <w:rPr>
                <w:b/>
                <w:bCs/>
              </w:rPr>
              <w:t xml:space="preserve">Sucesión de Fibonacci, </w:t>
            </w:r>
            <w:proofErr w:type="spellStart"/>
            <w:r w:rsidRPr="003C3A72">
              <w:t>suc</w:t>
            </w:r>
            <w:r>
              <w:t>Fibo</w:t>
            </w:r>
            <w:proofErr w:type="spellEnd"/>
            <w:r w:rsidR="00CD33B9">
              <w:t>(</w:t>
            </w:r>
            <w:proofErr w:type="spellStart"/>
            <w:r w:rsidR="00CD33B9">
              <w:t>pos</w:t>
            </w:r>
            <w:proofErr w:type="spellEnd"/>
            <w:r w:rsidR="00CD33B9">
              <w:t>),</w:t>
            </w:r>
            <w:r w:rsidR="003D1767">
              <w:t xml:space="preserve"> debe devolver una lista con los elementos de la sucesión.</w:t>
            </w:r>
          </w:p>
          <w:p w14:paraId="697A3C46" w14:textId="327534C5" w:rsidR="00CD33B9" w:rsidRPr="003C3A72" w:rsidRDefault="00CD33B9" w:rsidP="001562F8">
            <w:pPr>
              <w:jc w:val="left"/>
            </w:pPr>
            <w:proofErr w:type="spellStart"/>
            <w:proofErr w:type="gramStart"/>
            <w:r>
              <w:t>sucFibo</w:t>
            </w:r>
            <w:proofErr w:type="spellEnd"/>
            <w:r>
              <w:t>(</w:t>
            </w:r>
            <w:proofErr w:type="gramEnd"/>
            <w:r>
              <w:t>0)=</w:t>
            </w:r>
            <w:r w:rsidR="00166B71">
              <w:t>[</w:t>
            </w:r>
            <w:r>
              <w:t>0</w:t>
            </w:r>
            <w:r w:rsidR="00166B71">
              <w:t>]</w:t>
            </w:r>
            <w:r w:rsidR="001562F8">
              <w:t xml:space="preserve"> </w:t>
            </w:r>
            <w:proofErr w:type="spellStart"/>
            <w:r>
              <w:t>sucFibo</w:t>
            </w:r>
            <w:proofErr w:type="spellEnd"/>
            <w:r>
              <w:t>(1)=</w:t>
            </w:r>
            <w:r w:rsidR="00166B71">
              <w:t>[0,</w:t>
            </w:r>
            <w:r>
              <w:t>1</w:t>
            </w:r>
            <w:r w:rsidR="00166B71">
              <w:t>]</w:t>
            </w:r>
            <w:r>
              <w:t xml:space="preserve"> </w:t>
            </w:r>
            <w:proofErr w:type="spellStart"/>
            <w:r>
              <w:t>sucFibo</w:t>
            </w:r>
            <w:proofErr w:type="spellEnd"/>
            <w:r>
              <w:t>(2)=</w:t>
            </w:r>
            <w:r w:rsidR="00166B71">
              <w:t>[</w:t>
            </w:r>
            <w:r>
              <w:t>0,1</w:t>
            </w:r>
            <w:r w:rsidR="00166B71">
              <w:t>,</w:t>
            </w:r>
            <w:r w:rsidR="00FA1569">
              <w:t>1</w:t>
            </w:r>
            <w:r w:rsidR="00166B71">
              <w:t>]</w:t>
            </w:r>
            <w:r w:rsidR="001562F8">
              <w:t xml:space="preserve"> </w:t>
            </w:r>
            <w:proofErr w:type="spellStart"/>
            <w:r w:rsidR="001562F8">
              <w:t>sucFibo</w:t>
            </w:r>
            <w:proofErr w:type="spellEnd"/>
            <w:r w:rsidR="001562F8">
              <w:t>(3)=</w:t>
            </w:r>
            <w:r w:rsidR="00FA1569">
              <w:t>[</w:t>
            </w:r>
            <w:r w:rsidR="001562F8">
              <w:t>0,1,1</w:t>
            </w:r>
            <w:r w:rsidR="00FA1569">
              <w:t>,2]</w:t>
            </w:r>
            <w:r w:rsidR="001562F8">
              <w:t xml:space="preserve"> </w:t>
            </w:r>
            <w:proofErr w:type="spellStart"/>
            <w:r w:rsidR="001562F8">
              <w:t>sucFibo</w:t>
            </w:r>
            <w:proofErr w:type="spellEnd"/>
            <w:r w:rsidR="001562F8">
              <w:t>(4)=</w:t>
            </w:r>
            <w:r w:rsidR="00E05C23">
              <w:t>[</w:t>
            </w:r>
            <w:r w:rsidR="001562F8">
              <w:t>0,1,1,2</w:t>
            </w:r>
            <w:r w:rsidR="00E05C23">
              <w:t>,3]</w:t>
            </w:r>
            <w:r w:rsidR="0044561C">
              <w:t xml:space="preserve"> </w:t>
            </w:r>
            <w:proofErr w:type="spellStart"/>
            <w:r w:rsidR="0044561C">
              <w:t>sucFibo</w:t>
            </w:r>
            <w:proofErr w:type="spellEnd"/>
            <w:r w:rsidR="0044561C">
              <w:t>(5)=</w:t>
            </w:r>
            <w:r w:rsidR="00E05C23">
              <w:t>[</w:t>
            </w:r>
            <w:r w:rsidR="0044561C">
              <w:t>0,1,1,2,3</w:t>
            </w:r>
            <w:r w:rsidR="00E05C23">
              <w:t>,5]</w:t>
            </w:r>
          </w:p>
        </w:tc>
        <w:tc>
          <w:tcPr>
            <w:tcW w:w="4247" w:type="dxa"/>
          </w:tcPr>
          <w:p w14:paraId="1167436B" w14:textId="77777777" w:rsidR="00DD3B21" w:rsidRPr="00DD3B21" w:rsidRDefault="00DD3B21" w:rsidP="005861EC">
            <w:pPr>
              <w:rPr>
                <w:b/>
                <w:bCs/>
              </w:rPr>
            </w:pPr>
          </w:p>
        </w:tc>
      </w:tr>
      <w:tr w:rsidR="00DD3B21" w:rsidRPr="00DD3B21" w14:paraId="7361C654" w14:textId="77777777" w:rsidTr="00DD3B21">
        <w:tc>
          <w:tcPr>
            <w:tcW w:w="4247" w:type="dxa"/>
          </w:tcPr>
          <w:p w14:paraId="261AD57A" w14:textId="7643B72A" w:rsidR="00DD3B21" w:rsidRDefault="007D7685" w:rsidP="005861EC">
            <w:r>
              <w:rPr>
                <w:b/>
                <w:bCs/>
              </w:rPr>
              <w:t>Suma de los elementos de la sucesión de Fibonacci,</w:t>
            </w:r>
            <w:r w:rsidRPr="003B34AA">
              <w:t xml:space="preserve"> </w:t>
            </w:r>
            <w:proofErr w:type="spellStart"/>
            <w:r w:rsidRPr="003B34AA">
              <w:t>sumaFibo</w:t>
            </w:r>
            <w:proofErr w:type="spellEnd"/>
            <w:r w:rsidRPr="003B34AA">
              <w:t>(</w:t>
            </w:r>
            <w:proofErr w:type="spellStart"/>
            <w:r w:rsidR="00CD33B9">
              <w:t>pos</w:t>
            </w:r>
            <w:proofErr w:type="spellEnd"/>
            <w:r w:rsidRPr="003B34AA">
              <w:t>)</w:t>
            </w:r>
            <w:r w:rsidR="003B34AA">
              <w:t xml:space="preserve">, siendo </w:t>
            </w:r>
            <w:proofErr w:type="spellStart"/>
            <w:r w:rsidR="00CD33B9">
              <w:t>pos</w:t>
            </w:r>
            <w:proofErr w:type="spellEnd"/>
            <w:r w:rsidR="003B34AA">
              <w:t xml:space="preserve"> la posición del número de la serie.</w:t>
            </w:r>
          </w:p>
          <w:p w14:paraId="1F8B81C3" w14:textId="1A31CB2F" w:rsidR="003B34AA" w:rsidRDefault="004A1703" w:rsidP="00C26D7C">
            <w:pPr>
              <w:jc w:val="left"/>
            </w:pPr>
            <w:proofErr w:type="spellStart"/>
            <w:proofErr w:type="gramStart"/>
            <w:r w:rsidRPr="003B34AA">
              <w:t>sumaFibo</w:t>
            </w:r>
            <w:proofErr w:type="spellEnd"/>
            <w:r>
              <w:t>(</w:t>
            </w:r>
            <w:proofErr w:type="gramEnd"/>
            <w:r>
              <w:t xml:space="preserve">0)=0, </w:t>
            </w:r>
            <w:proofErr w:type="spellStart"/>
            <w:r w:rsidRPr="003B34AA">
              <w:t>sumaFibo</w:t>
            </w:r>
            <w:proofErr w:type="spellEnd"/>
            <w:r>
              <w:t xml:space="preserve">(1)=1, </w:t>
            </w:r>
            <w:proofErr w:type="spellStart"/>
            <w:r w:rsidRPr="003B34AA">
              <w:t>sumaFibo</w:t>
            </w:r>
            <w:proofErr w:type="spellEnd"/>
            <w:r>
              <w:t>(2)=</w:t>
            </w:r>
            <w:r w:rsidR="00E05C23">
              <w:t>2</w:t>
            </w:r>
            <w:r>
              <w:t xml:space="preserve">, </w:t>
            </w:r>
            <w:proofErr w:type="spellStart"/>
            <w:r w:rsidRPr="003B34AA">
              <w:t>sumaFibo</w:t>
            </w:r>
            <w:proofErr w:type="spellEnd"/>
            <w:r>
              <w:t>(3)=</w:t>
            </w:r>
            <w:r w:rsidR="00856C65">
              <w:t>4</w:t>
            </w:r>
            <w:r>
              <w:t>,</w:t>
            </w:r>
            <w:r w:rsidR="00C26D7C">
              <w:t xml:space="preserve"> </w:t>
            </w:r>
            <w:proofErr w:type="spellStart"/>
            <w:r w:rsidR="00C26D7C">
              <w:t>sumaFibo</w:t>
            </w:r>
            <w:proofErr w:type="spellEnd"/>
            <w:r w:rsidR="00C26D7C">
              <w:t>(4)=</w:t>
            </w:r>
            <w:r w:rsidR="00856C65">
              <w:t>7</w:t>
            </w:r>
            <w:r w:rsidR="00C26D7C">
              <w:t xml:space="preserve">, </w:t>
            </w:r>
            <w:proofErr w:type="spellStart"/>
            <w:r w:rsidR="00C26D7C">
              <w:t>sumaFibo</w:t>
            </w:r>
            <w:proofErr w:type="spellEnd"/>
            <w:r w:rsidR="00C26D7C">
              <w:t>(5)=</w:t>
            </w:r>
            <w:r w:rsidR="00856C65">
              <w:t>12</w:t>
            </w:r>
          </w:p>
          <w:p w14:paraId="3956BE17" w14:textId="77777777" w:rsidR="00DC6C82" w:rsidRDefault="00DC6C82" w:rsidP="00C26D7C">
            <w:pPr>
              <w:jc w:val="left"/>
            </w:pPr>
          </w:p>
          <w:p w14:paraId="2D7DD044" w14:textId="77777777" w:rsidR="00DC6C82" w:rsidRDefault="00DC6C82" w:rsidP="00C26D7C">
            <w:pPr>
              <w:jc w:val="left"/>
            </w:pPr>
          </w:p>
          <w:p w14:paraId="288E1595" w14:textId="77777777" w:rsidR="00DC6C82" w:rsidRDefault="00DC6C82" w:rsidP="00C26D7C">
            <w:pPr>
              <w:jc w:val="left"/>
            </w:pPr>
          </w:p>
          <w:p w14:paraId="1A53A226" w14:textId="2E4A8C68" w:rsidR="00DC6C82" w:rsidRPr="00DD3B21" w:rsidRDefault="00DC6C82" w:rsidP="00C26D7C">
            <w:pPr>
              <w:jc w:val="left"/>
              <w:rPr>
                <w:b/>
                <w:bCs/>
              </w:rPr>
            </w:pPr>
          </w:p>
        </w:tc>
        <w:tc>
          <w:tcPr>
            <w:tcW w:w="4247" w:type="dxa"/>
          </w:tcPr>
          <w:p w14:paraId="15803AF0" w14:textId="77777777" w:rsidR="00DD3B21" w:rsidRPr="00DD3B21" w:rsidRDefault="00DD3B21" w:rsidP="005861EC">
            <w:pPr>
              <w:rPr>
                <w:b/>
                <w:bCs/>
              </w:rPr>
            </w:pPr>
          </w:p>
        </w:tc>
      </w:tr>
    </w:tbl>
    <w:p w14:paraId="38ABB12E" w14:textId="77777777" w:rsidR="00A768B8" w:rsidRPr="00DD3B21" w:rsidRDefault="00A768B8" w:rsidP="003B34AA">
      <w:pPr>
        <w:rPr>
          <w:b/>
          <w:bCs/>
        </w:rPr>
      </w:pPr>
    </w:p>
    <w:p w14:paraId="7ED42BA5" w14:textId="77777777" w:rsidR="009934D8" w:rsidRDefault="009934D8" w:rsidP="00404922"/>
    <w:p w14:paraId="45652FF9" w14:textId="77777777" w:rsidR="00404922" w:rsidRDefault="00404922" w:rsidP="00404922"/>
    <w:p w14:paraId="5CA3DEC2" w14:textId="4085A625" w:rsidR="003322D5" w:rsidRPr="002332C3" w:rsidRDefault="003322D5" w:rsidP="002332C3">
      <w:pPr>
        <w:pBdr>
          <w:top w:val="single" w:sz="4" w:space="1" w:color="auto"/>
        </w:pBdr>
        <w:rPr>
          <w:b/>
          <w:bCs/>
          <w:color w:val="C00000"/>
        </w:rPr>
      </w:pPr>
      <w:r w:rsidRPr="002332C3">
        <w:rPr>
          <w:b/>
          <w:bCs/>
          <w:color w:val="C00000"/>
        </w:rPr>
        <w:lastRenderedPageBreak/>
        <w:t xml:space="preserve">AE304. </w:t>
      </w:r>
      <w:r w:rsidR="000828CC" w:rsidRPr="002332C3">
        <w:rPr>
          <w:b/>
          <w:bCs/>
          <w:color w:val="C00000"/>
        </w:rPr>
        <w:t>Realiza una función</w:t>
      </w:r>
      <w:r w:rsidR="006D5B63" w:rsidRPr="002332C3">
        <w:rPr>
          <w:b/>
          <w:bCs/>
          <w:color w:val="C00000"/>
        </w:rPr>
        <w:t xml:space="preserve"> </w:t>
      </w:r>
      <w:r w:rsidR="00216493" w:rsidRPr="002332C3">
        <w:rPr>
          <w:b/>
          <w:bCs/>
          <w:color w:val="C00000"/>
        </w:rPr>
        <w:t>iterativ</w:t>
      </w:r>
      <w:r w:rsidR="002332C3" w:rsidRPr="002332C3">
        <w:rPr>
          <w:b/>
          <w:bCs/>
          <w:color w:val="C00000"/>
        </w:rPr>
        <w:t>a</w:t>
      </w:r>
      <w:r w:rsidR="00216493" w:rsidRPr="002332C3">
        <w:rPr>
          <w:b/>
          <w:bCs/>
          <w:color w:val="C00000"/>
        </w:rPr>
        <w:t xml:space="preserve"> (sin recursividad)</w:t>
      </w:r>
      <w:r w:rsidR="000828CC" w:rsidRPr="002332C3">
        <w:rPr>
          <w:b/>
          <w:bCs/>
          <w:color w:val="C00000"/>
        </w:rPr>
        <w:t xml:space="preserve"> denominada </w:t>
      </w:r>
      <w:proofErr w:type="spellStart"/>
      <w:r w:rsidR="000828CC" w:rsidRPr="002332C3">
        <w:rPr>
          <w:b/>
          <w:bCs/>
          <w:color w:val="C00000"/>
        </w:rPr>
        <w:t>sumaDigital</w:t>
      </w:r>
      <w:proofErr w:type="spellEnd"/>
      <w:r w:rsidR="000828CC" w:rsidRPr="002332C3">
        <w:rPr>
          <w:b/>
          <w:bCs/>
          <w:color w:val="C00000"/>
        </w:rPr>
        <w:t>(numero), cuy</w:t>
      </w:r>
      <w:r w:rsidR="00671BD7">
        <w:rPr>
          <w:b/>
          <w:bCs/>
          <w:color w:val="C00000"/>
        </w:rPr>
        <w:t>o</w:t>
      </w:r>
      <w:r w:rsidR="000828CC" w:rsidRPr="002332C3">
        <w:rPr>
          <w:b/>
          <w:bCs/>
          <w:color w:val="C00000"/>
        </w:rPr>
        <w:t xml:space="preserve"> resultado sea la suma de los dígitos </w:t>
      </w:r>
      <w:r w:rsidR="005F4B41" w:rsidRPr="002332C3">
        <w:rPr>
          <w:b/>
          <w:bCs/>
          <w:color w:val="C00000"/>
        </w:rPr>
        <w:t>que lo conforman</w:t>
      </w:r>
    </w:p>
    <w:p w14:paraId="0771A4D0" w14:textId="038D0B82" w:rsidR="005F4B41" w:rsidRDefault="005F4B41" w:rsidP="00E44979">
      <w:pPr>
        <w:pStyle w:val="Cdigo"/>
        <w:pBdr>
          <w:bottom w:val="single" w:sz="4" w:space="1" w:color="auto"/>
        </w:pBdr>
      </w:pPr>
      <w:proofErr w:type="spellStart"/>
      <w:proofErr w:type="gramStart"/>
      <w:r>
        <w:t>sumaDigital</w:t>
      </w:r>
      <w:proofErr w:type="spellEnd"/>
      <w:r>
        <w:t>(</w:t>
      </w:r>
      <w:proofErr w:type="gramEnd"/>
      <w:r>
        <w:t xml:space="preserve">13245) </w:t>
      </w:r>
      <w:r>
        <w:sym w:font="Wingdings" w:char="F0E0"/>
      </w:r>
      <w:r>
        <w:t xml:space="preserve"> </w:t>
      </w:r>
      <w:r w:rsidR="004A4674">
        <w:t>15</w:t>
      </w:r>
    </w:p>
    <w:p w14:paraId="5AA07A0C" w14:textId="70A2AC8C" w:rsidR="004A4674" w:rsidRDefault="004A4674" w:rsidP="00E44979">
      <w:pPr>
        <w:pStyle w:val="Cdigo"/>
        <w:pBdr>
          <w:bottom w:val="single" w:sz="4" w:space="1" w:color="auto"/>
        </w:pBdr>
      </w:pPr>
      <w:proofErr w:type="spellStart"/>
      <w:proofErr w:type="gramStart"/>
      <w:r>
        <w:t>sumaDigital</w:t>
      </w:r>
      <w:proofErr w:type="spellEnd"/>
      <w:r>
        <w:t>(</w:t>
      </w:r>
      <w:proofErr w:type="gramEnd"/>
      <w:r>
        <w:t xml:space="preserve">32) </w:t>
      </w:r>
      <w:r>
        <w:sym w:font="Wingdings" w:char="F0E0"/>
      </w:r>
      <w:r>
        <w:t xml:space="preserve"> 5</w:t>
      </w:r>
    </w:p>
    <w:p w14:paraId="5B9592A1" w14:textId="3C56846B" w:rsidR="004A4674" w:rsidRDefault="004A4674" w:rsidP="00E44979">
      <w:pPr>
        <w:pStyle w:val="Cdigo"/>
        <w:pBdr>
          <w:bottom w:val="single" w:sz="4" w:space="1" w:color="auto"/>
        </w:pBdr>
      </w:pPr>
      <w:proofErr w:type="spellStart"/>
      <w:proofErr w:type="gramStart"/>
      <w:r>
        <w:t>sumaDigital</w:t>
      </w:r>
      <w:proofErr w:type="spellEnd"/>
      <w:r>
        <w:t>(</w:t>
      </w:r>
      <w:proofErr w:type="gramEnd"/>
      <w:r>
        <w:t xml:space="preserve">10) </w:t>
      </w:r>
      <w:r>
        <w:sym w:font="Wingdings" w:char="F0E0"/>
      </w:r>
      <w:r>
        <w:t xml:space="preserve"> 1</w:t>
      </w:r>
    </w:p>
    <w:p w14:paraId="367A50E8" w14:textId="07BE5E20" w:rsidR="004A4674" w:rsidRDefault="004A4674" w:rsidP="00E44979">
      <w:pPr>
        <w:pStyle w:val="Cdigo"/>
        <w:pBdr>
          <w:bottom w:val="single" w:sz="4" w:space="1" w:color="auto"/>
        </w:pBdr>
      </w:pPr>
      <w:proofErr w:type="spellStart"/>
      <w:proofErr w:type="gramStart"/>
      <w:r>
        <w:t>sumaDigital</w:t>
      </w:r>
      <w:proofErr w:type="spellEnd"/>
      <w:r>
        <w:t>(</w:t>
      </w:r>
      <w:proofErr w:type="gramEnd"/>
      <w:r>
        <w:t xml:space="preserve">4) </w:t>
      </w:r>
      <w:r>
        <w:sym w:font="Wingdings" w:char="F0E0"/>
      </w:r>
      <w:r>
        <w:t xml:space="preserve"> 4</w:t>
      </w:r>
    </w:p>
    <w:p w14:paraId="3020B697" w14:textId="77777777" w:rsidR="00583683" w:rsidRDefault="00583683" w:rsidP="00E44979">
      <w:pPr>
        <w:rPr>
          <w:b/>
          <w:bCs/>
          <w:color w:val="C00000"/>
        </w:rPr>
      </w:pPr>
    </w:p>
    <w:p w14:paraId="5991D96C" w14:textId="01443137" w:rsidR="001041BD" w:rsidRPr="00583683" w:rsidRDefault="001041BD" w:rsidP="00583683">
      <w:pPr>
        <w:pBdr>
          <w:top w:val="single" w:sz="4" w:space="1" w:color="auto"/>
          <w:bottom w:val="single" w:sz="4" w:space="1" w:color="auto"/>
        </w:pBdr>
        <w:rPr>
          <w:b/>
          <w:bCs/>
          <w:color w:val="C00000"/>
        </w:rPr>
      </w:pPr>
      <w:r w:rsidRPr="00583683">
        <w:rPr>
          <w:b/>
          <w:bCs/>
          <w:color w:val="C00000"/>
        </w:rPr>
        <w:t>AE305. Realiza el ejercicio del AE304 como función recursiva</w:t>
      </w:r>
      <w:r w:rsidR="00583683" w:rsidRPr="00583683">
        <w:rPr>
          <w:b/>
          <w:bCs/>
          <w:color w:val="C00000"/>
        </w:rPr>
        <w:t>.</w:t>
      </w:r>
    </w:p>
    <w:p w14:paraId="4FE0CD0C" w14:textId="77777777" w:rsidR="00583683" w:rsidRDefault="00583683" w:rsidP="00583683">
      <w:pPr>
        <w:pBdr>
          <w:top w:val="single" w:sz="4" w:space="1" w:color="auto"/>
          <w:bottom w:val="single" w:sz="4" w:space="1" w:color="auto"/>
        </w:pBdr>
      </w:pPr>
    </w:p>
    <w:p w14:paraId="1556B860" w14:textId="77777777" w:rsidR="001041BD" w:rsidRDefault="001041BD" w:rsidP="00404922"/>
    <w:p w14:paraId="5688C43E" w14:textId="77777777" w:rsidR="004445E6" w:rsidRPr="008B7421" w:rsidRDefault="004445E6" w:rsidP="00A55AB3"/>
    <w:sectPr w:rsidR="004445E6" w:rsidRPr="008B7421" w:rsidSect="00E06CFA">
      <w:headerReference w:type="default" r:id="rId10"/>
      <w:footerReference w:type="default" r:id="rId11"/>
      <w:pgSz w:w="11906" w:h="16838"/>
      <w:pgMar w:top="117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48C4BD" w14:textId="77777777" w:rsidR="007043C9" w:rsidRDefault="007043C9" w:rsidP="00515B7F">
      <w:r>
        <w:separator/>
      </w:r>
    </w:p>
    <w:p w14:paraId="4AB071F5" w14:textId="77777777" w:rsidR="007043C9" w:rsidRDefault="007043C9" w:rsidP="00515B7F"/>
  </w:endnote>
  <w:endnote w:type="continuationSeparator" w:id="0">
    <w:p w14:paraId="0F2531E7" w14:textId="77777777" w:rsidR="007043C9" w:rsidRDefault="007043C9" w:rsidP="00515B7F">
      <w:r>
        <w:continuationSeparator/>
      </w:r>
    </w:p>
    <w:p w14:paraId="20F81D7F" w14:textId="77777777" w:rsidR="007043C9" w:rsidRDefault="007043C9" w:rsidP="00515B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0B791" w14:textId="17820B26" w:rsidR="00655D4C" w:rsidRPr="00E224E6" w:rsidRDefault="00165563" w:rsidP="00515B7F">
    <w:pPr>
      <w:pStyle w:val="Piedepgina"/>
      <w:rPr>
        <w:rStyle w:val="Nmerodepgina"/>
        <w:sz w:val="14"/>
        <w:szCs w:val="14"/>
      </w:rPr>
    </w:pPr>
    <w:r>
      <w:rPr>
        <w:sz w:val="16"/>
        <w:szCs w:val="16"/>
      </w:rPr>
      <w:t>Programación modular</w:t>
    </w:r>
    <w:r>
      <w:rPr>
        <w:sz w:val="16"/>
        <w:szCs w:val="16"/>
      </w:rPr>
      <w:tab/>
    </w:r>
    <w:r w:rsidR="00655D4C" w:rsidRPr="00E224E6">
      <w:tab/>
    </w:r>
    <w:r w:rsidR="00655D4C" w:rsidRPr="003E3AC9">
      <w:rPr>
        <w:sz w:val="16"/>
        <w:szCs w:val="16"/>
      </w:rPr>
      <w:fldChar w:fldCharType="begin"/>
    </w:r>
    <w:r w:rsidR="00655D4C" w:rsidRPr="003E3AC9">
      <w:rPr>
        <w:sz w:val="16"/>
        <w:szCs w:val="16"/>
      </w:rPr>
      <w:instrText>PAGE   \* MERGEFORMAT</w:instrText>
    </w:r>
    <w:r w:rsidR="00655D4C" w:rsidRPr="003E3AC9">
      <w:rPr>
        <w:sz w:val="16"/>
        <w:szCs w:val="16"/>
      </w:rPr>
      <w:fldChar w:fldCharType="separate"/>
    </w:r>
    <w:r w:rsidR="00655D4C" w:rsidRPr="003E3AC9">
      <w:rPr>
        <w:sz w:val="16"/>
        <w:szCs w:val="16"/>
      </w:rPr>
      <w:t>1</w:t>
    </w:r>
    <w:r w:rsidR="00655D4C" w:rsidRPr="003E3AC9">
      <w:rPr>
        <w:sz w:val="16"/>
        <w:szCs w:val="16"/>
      </w:rPr>
      <w:fldChar w:fldCharType="end"/>
    </w:r>
    <w:r w:rsidR="00655D4C" w:rsidRPr="003E3AC9">
      <w:rPr>
        <w:sz w:val="16"/>
        <w:szCs w:val="16"/>
      </w:rPr>
      <w:t>/</w:t>
    </w:r>
    <w:r w:rsidR="00655D4C" w:rsidRPr="003E3AC9">
      <w:rPr>
        <w:sz w:val="16"/>
        <w:szCs w:val="16"/>
      </w:rPr>
      <w:fldChar w:fldCharType="begin"/>
    </w:r>
    <w:r w:rsidR="00655D4C" w:rsidRPr="003E3AC9">
      <w:rPr>
        <w:sz w:val="16"/>
        <w:szCs w:val="16"/>
      </w:rPr>
      <w:instrText>NUMPAGES  \* Arabic  \* MERGEFORMAT</w:instrText>
    </w:r>
    <w:r w:rsidR="00655D4C" w:rsidRPr="003E3AC9">
      <w:rPr>
        <w:sz w:val="16"/>
        <w:szCs w:val="16"/>
      </w:rPr>
      <w:fldChar w:fldCharType="separate"/>
    </w:r>
    <w:r w:rsidR="00655D4C" w:rsidRPr="003E3AC9">
      <w:rPr>
        <w:sz w:val="16"/>
        <w:szCs w:val="16"/>
      </w:rPr>
      <w:t>2</w:t>
    </w:r>
    <w:r w:rsidR="00655D4C" w:rsidRPr="003E3AC9">
      <w:rPr>
        <w:sz w:val="16"/>
        <w:szCs w:val="16"/>
      </w:rPr>
      <w:fldChar w:fldCharType="end"/>
    </w:r>
  </w:p>
  <w:p w14:paraId="3ABF3834" w14:textId="77777777" w:rsidR="001D4C03" w:rsidRPr="00655D4C" w:rsidRDefault="00655D4C" w:rsidP="00515B7F">
    <w:pPr>
      <w:pStyle w:val="Piedepgina"/>
    </w:pPr>
    <w:proofErr w:type="spellStart"/>
    <w:r w:rsidRPr="00E224E6">
      <w:rPr>
        <w:rStyle w:val="Nmerodepgina"/>
        <w:sz w:val="14"/>
        <w:szCs w:val="14"/>
      </w:rPr>
      <w:t>Nº</w:t>
    </w:r>
    <w:proofErr w:type="spellEnd"/>
    <w:r w:rsidRPr="00E224E6">
      <w:rPr>
        <w:rStyle w:val="Nmerodepgina"/>
        <w:sz w:val="14"/>
        <w:szCs w:val="14"/>
      </w:rPr>
      <w:t xml:space="preserve"> edición: </w:t>
    </w:r>
    <w:r>
      <w:rPr>
        <w:rStyle w:val="Nmerodepgina"/>
        <w:sz w:val="14"/>
        <w:szCs w:val="14"/>
      </w:rPr>
      <w:t>2024/2025</w:t>
    </w:r>
    <w:r w:rsidRPr="00E224E6">
      <w:rPr>
        <w:rStyle w:val="Nmerodepgina"/>
        <w:sz w:val="14"/>
        <w:szCs w:val="14"/>
      </w:rPr>
      <w:t xml:space="preserve"> </w:t>
    </w:r>
  </w:p>
  <w:p w14:paraId="54DBE68D" w14:textId="77777777" w:rsidR="001647CD" w:rsidRDefault="001647CD" w:rsidP="00515B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CBCB66" w14:textId="77777777" w:rsidR="007043C9" w:rsidRDefault="007043C9" w:rsidP="00515B7F">
      <w:r>
        <w:separator/>
      </w:r>
    </w:p>
    <w:p w14:paraId="4246E6EA" w14:textId="77777777" w:rsidR="007043C9" w:rsidRDefault="007043C9" w:rsidP="00515B7F"/>
  </w:footnote>
  <w:footnote w:type="continuationSeparator" w:id="0">
    <w:p w14:paraId="138AB15A" w14:textId="77777777" w:rsidR="007043C9" w:rsidRDefault="007043C9" w:rsidP="00515B7F">
      <w:r>
        <w:continuationSeparator/>
      </w:r>
    </w:p>
    <w:p w14:paraId="4AC28AA8" w14:textId="77777777" w:rsidR="007043C9" w:rsidRDefault="007043C9" w:rsidP="00515B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8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381"/>
      <w:gridCol w:w="2693"/>
      <w:gridCol w:w="2772"/>
    </w:tblGrid>
    <w:tr w:rsidR="001D4C03" w:rsidRPr="006C2245" w14:paraId="4D369618" w14:textId="77777777" w:rsidTr="001D4C03">
      <w:trPr>
        <w:jc w:val="center"/>
      </w:trPr>
      <w:tc>
        <w:tcPr>
          <w:tcW w:w="1985" w:type="dxa"/>
          <w:tcBorders>
            <w:top w:val="single" w:sz="4" w:space="0" w:color="auto"/>
            <w:left w:val="single" w:sz="4" w:space="0" w:color="auto"/>
            <w:bottom w:val="single" w:sz="4" w:space="0" w:color="auto"/>
            <w:right w:val="single" w:sz="2" w:space="0" w:color="auto"/>
          </w:tcBorders>
          <w:vAlign w:val="center"/>
          <w:hideMark/>
        </w:tcPr>
        <w:p w14:paraId="109157A6" w14:textId="77777777" w:rsidR="001D4C03" w:rsidRPr="00AE73B3" w:rsidRDefault="00655D4C" w:rsidP="00515B7F">
          <w:pPr>
            <w:pStyle w:val="Encabezado"/>
            <w:rPr>
              <w:rFonts w:ascii="Century Gothic" w:hAnsi="Century Gothic"/>
              <w:color w:val="FF0000"/>
            </w:rPr>
          </w:pPr>
          <w:r>
            <w:rPr>
              <w:noProof/>
            </w:rPr>
            <w:drawing>
              <wp:inline distT="0" distB="0" distL="0" distR="0" wp14:anchorId="1DCF873C" wp14:editId="3D83DB25">
                <wp:extent cx="1151446" cy="513735"/>
                <wp:effectExtent l="0" t="0" r="0" b="635"/>
                <wp:docPr id="815367781" name="Picture 6" descr="Normativa - Inclusión Educativa - Generalitat Valenc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rmativa - Inclusión Educativa - Generalitat Valenciana"/>
                        <pic:cNvPicPr>
                          <a:picLocks noChangeAspect="1" noChangeArrowheads="1"/>
                        </pic:cNvPicPr>
                      </pic:nvPicPr>
                      <pic:blipFill rotWithShape="1">
                        <a:blip r:embed="rId1">
                          <a:extLst>
                            <a:ext uri="{28A0092B-C50C-407E-A947-70E740481C1C}">
                              <a14:useLocalDpi xmlns:a14="http://schemas.microsoft.com/office/drawing/2010/main" val="0"/>
                            </a:ext>
                          </a:extLst>
                        </a:blip>
                        <a:srcRect l="8168" t="16581" r="24541" b="23166"/>
                        <a:stretch/>
                      </pic:blipFill>
                      <pic:spPr bwMode="auto">
                        <a:xfrm>
                          <a:off x="0" y="0"/>
                          <a:ext cx="1152000" cy="51398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81" w:type="dxa"/>
          <w:tcBorders>
            <w:top w:val="single" w:sz="4" w:space="0" w:color="auto"/>
            <w:left w:val="single" w:sz="2" w:space="0" w:color="auto"/>
            <w:bottom w:val="single" w:sz="4" w:space="0" w:color="auto"/>
            <w:right w:val="single" w:sz="2" w:space="0" w:color="auto"/>
          </w:tcBorders>
          <w:vAlign w:val="center"/>
          <w:hideMark/>
        </w:tcPr>
        <w:p w14:paraId="32DC2916" w14:textId="77777777" w:rsidR="001D4C03" w:rsidRPr="00AE73B3" w:rsidRDefault="001D4C03" w:rsidP="00515B7F">
          <w:pPr>
            <w:pStyle w:val="Encabezado"/>
            <w:rPr>
              <w:rFonts w:ascii="Century Gothic" w:hAnsi="Century Gothic"/>
              <w:noProof/>
            </w:rPr>
          </w:pPr>
          <w:r>
            <w:rPr>
              <w:noProof/>
            </w:rPr>
            <w:drawing>
              <wp:inline distT="0" distB="0" distL="0" distR="0" wp14:anchorId="067AE5D3" wp14:editId="33CF78CA">
                <wp:extent cx="1373493" cy="473028"/>
                <wp:effectExtent l="0" t="0" r="0" b="3810"/>
                <wp:docPr id="2020919697" name="Picture 3" descr="BALMIS.ORG – Bicentenario de su falleci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LMIS.ORG – Bicentenario de su fallecimiento"/>
                        <pic:cNvPicPr>
                          <a:picLocks noChangeAspect="1" noChangeArrowheads="1"/>
                        </pic:cNvPicPr>
                      </pic:nvPicPr>
                      <pic:blipFill rotWithShape="1">
                        <a:blip r:embed="rId2">
                          <a:extLst>
                            <a:ext uri="{28A0092B-C50C-407E-A947-70E740481C1C}">
                              <a14:useLocalDpi xmlns:a14="http://schemas.microsoft.com/office/drawing/2010/main" val="0"/>
                            </a:ext>
                          </a:extLst>
                        </a:blip>
                        <a:srcRect t="22021" b="22575"/>
                        <a:stretch/>
                      </pic:blipFill>
                      <pic:spPr bwMode="auto">
                        <a:xfrm>
                          <a:off x="0" y="0"/>
                          <a:ext cx="1374775" cy="4734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3" w:type="dxa"/>
          <w:tcBorders>
            <w:top w:val="single" w:sz="4" w:space="0" w:color="auto"/>
            <w:left w:val="single" w:sz="2" w:space="0" w:color="auto"/>
            <w:bottom w:val="single" w:sz="4" w:space="0" w:color="auto"/>
            <w:right w:val="single" w:sz="2" w:space="0" w:color="auto"/>
          </w:tcBorders>
          <w:vAlign w:val="center"/>
          <w:hideMark/>
        </w:tcPr>
        <w:p w14:paraId="43210A28" w14:textId="77777777" w:rsidR="001D4C03" w:rsidRPr="00AE73B3" w:rsidRDefault="001D4C03" w:rsidP="00515B7F">
          <w:pPr>
            <w:pStyle w:val="Encabezado"/>
            <w:rPr>
              <w:noProof/>
            </w:rPr>
          </w:pPr>
          <w:r w:rsidRPr="00AE73B3">
            <w:rPr>
              <w:noProof/>
            </w:rPr>
            <w:drawing>
              <wp:inline distT="0" distB="0" distL="0" distR="0" wp14:anchorId="3959AC82" wp14:editId="403BC9DF">
                <wp:extent cx="1497600" cy="360000"/>
                <wp:effectExtent l="0" t="0" r="0" b="2540"/>
                <wp:docPr id="132928367" name="Imagen 553461048"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baj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97600" cy="360000"/>
                        </a:xfrm>
                        <a:prstGeom prst="rect">
                          <a:avLst/>
                        </a:prstGeom>
                        <a:noFill/>
                        <a:ln>
                          <a:noFill/>
                        </a:ln>
                      </pic:spPr>
                    </pic:pic>
                  </a:graphicData>
                </a:graphic>
              </wp:inline>
            </w:drawing>
          </w:r>
        </w:p>
      </w:tc>
      <w:tc>
        <w:tcPr>
          <w:tcW w:w="2772" w:type="dxa"/>
          <w:tcBorders>
            <w:top w:val="single" w:sz="4" w:space="0" w:color="auto"/>
            <w:left w:val="single" w:sz="2" w:space="0" w:color="auto"/>
            <w:bottom w:val="single" w:sz="4" w:space="0" w:color="auto"/>
            <w:right w:val="single" w:sz="4" w:space="0" w:color="auto"/>
          </w:tcBorders>
          <w:vAlign w:val="center"/>
        </w:tcPr>
        <w:p w14:paraId="658F8036" w14:textId="77777777" w:rsidR="001D4C03" w:rsidRPr="00AE73B3" w:rsidRDefault="001D4C03" w:rsidP="00515B7F">
          <w:pPr>
            <w:pStyle w:val="Encabezado"/>
            <w:rPr>
              <w:rFonts w:ascii="Century Gothic" w:hAnsi="Century Gothic"/>
              <w:noProof/>
            </w:rPr>
          </w:pPr>
          <w:r w:rsidRPr="007126AE">
            <w:rPr>
              <w:noProof/>
            </w:rPr>
            <w:drawing>
              <wp:inline distT="0" distB="0" distL="0" distR="0" wp14:anchorId="50BC5743" wp14:editId="646C8AB7">
                <wp:extent cx="1546112" cy="324000"/>
                <wp:effectExtent l="0" t="0" r="0" b="0"/>
                <wp:docPr id="1287441845" name="Imagen 1764390305" descr="Imatge que conté text&#10;&#10;Descripció generada automàticament">
                  <a:extLst xmlns:a="http://schemas.openxmlformats.org/drawingml/2006/main">
                    <a:ext uri="{FF2B5EF4-FFF2-40B4-BE49-F238E27FC236}">
                      <a16:creationId xmlns:a16="http://schemas.microsoft.com/office/drawing/2014/main" id="{EC8CEA55-03C0-4486-881D-747ACD55CA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tge 10" descr="Imatge que conté text&#10;&#10;Descripció generada automàticament">
                          <a:extLst>
                            <a:ext uri="{FF2B5EF4-FFF2-40B4-BE49-F238E27FC236}">
                              <a16:creationId xmlns:a16="http://schemas.microsoft.com/office/drawing/2014/main" id="{EC8CEA55-03C0-4486-881D-747ACD55CA6E}"/>
                            </a:ext>
                          </a:extLst>
                        </pic:cNvPr>
                        <pic:cNvPicPr>
                          <a:picLocks noChangeAspect="1"/>
                        </pic:cNvPicPr>
                      </pic:nvPicPr>
                      <pic:blipFill rotWithShape="1">
                        <a:blip r:embed="rId4" cstate="print">
                          <a:extLst>
                            <a:ext uri="{28A0092B-C50C-407E-A947-70E740481C1C}">
                              <a14:useLocalDpi xmlns:a14="http://schemas.microsoft.com/office/drawing/2010/main" val="0"/>
                            </a:ext>
                          </a:extLst>
                        </a:blip>
                        <a:srcRect t="5575" r="12677" b="7201"/>
                        <a:stretch/>
                      </pic:blipFill>
                      <pic:spPr bwMode="auto">
                        <a:xfrm>
                          <a:off x="0" y="0"/>
                          <a:ext cx="1546112" cy="324000"/>
                        </a:xfrm>
                        <a:prstGeom prst="rect">
                          <a:avLst/>
                        </a:prstGeom>
                        <a:ln>
                          <a:noFill/>
                        </a:ln>
                        <a:extLst>
                          <a:ext uri="{53640926-AAD7-44D8-BBD7-CCE9431645EC}">
                            <a14:shadowObscured xmlns:a14="http://schemas.microsoft.com/office/drawing/2010/main"/>
                          </a:ext>
                        </a:extLst>
                      </pic:spPr>
                    </pic:pic>
                  </a:graphicData>
                </a:graphic>
              </wp:inline>
            </w:drawing>
          </w:r>
        </w:p>
      </w:tc>
    </w:tr>
    <w:tr w:rsidR="001D4C03" w:rsidRPr="006C2245" w14:paraId="3B224746" w14:textId="77777777" w:rsidTr="001D4C03">
      <w:trPr>
        <w:trHeight w:val="416"/>
        <w:jc w:val="center"/>
      </w:trPr>
      <w:tc>
        <w:tcPr>
          <w:tcW w:w="9831" w:type="dxa"/>
          <w:gridSpan w:val="4"/>
          <w:tcBorders>
            <w:top w:val="single" w:sz="4" w:space="0" w:color="auto"/>
            <w:left w:val="single" w:sz="4" w:space="0" w:color="auto"/>
            <w:bottom w:val="single" w:sz="4" w:space="0" w:color="auto"/>
            <w:right w:val="single" w:sz="4" w:space="0" w:color="auto"/>
          </w:tcBorders>
          <w:vAlign w:val="center"/>
          <w:hideMark/>
        </w:tcPr>
        <w:p w14:paraId="422907F0" w14:textId="0622E8EB" w:rsidR="001D4C03" w:rsidRPr="00515B7F" w:rsidRDefault="00E06CFA" w:rsidP="00E06CFA">
          <w:pPr>
            <w:pStyle w:val="Encabezado"/>
            <w:jc w:val="center"/>
            <w:rPr>
              <w:b/>
              <w:bCs/>
            </w:rPr>
          </w:pPr>
          <w:r>
            <w:rPr>
              <w:b/>
              <w:bCs/>
            </w:rPr>
            <w:t>S</w:t>
          </w:r>
          <w:r w:rsidR="00165563">
            <w:rPr>
              <w:b/>
              <w:bCs/>
            </w:rPr>
            <w:t>3</w:t>
          </w:r>
          <w:r w:rsidR="00515B7F" w:rsidRPr="00515B7F">
            <w:rPr>
              <w:b/>
              <w:bCs/>
            </w:rPr>
            <w:t>.1 –</w:t>
          </w:r>
          <w:r w:rsidR="00165563">
            <w:rPr>
              <w:b/>
              <w:bCs/>
            </w:rPr>
            <w:t xml:space="preserve"> PROGRAMACIÓN MODULAR</w:t>
          </w:r>
          <w:r w:rsidR="00515B7F" w:rsidRPr="00515B7F">
            <w:rPr>
              <w:b/>
              <w:bCs/>
            </w:rPr>
            <w:t xml:space="preserve"> </w:t>
          </w:r>
        </w:p>
      </w:tc>
    </w:tr>
  </w:tbl>
  <w:p w14:paraId="2D150E0A" w14:textId="77777777" w:rsidR="001647CD" w:rsidRPr="003E3AC9" w:rsidRDefault="001647CD" w:rsidP="00515B7F">
    <w:pP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5"/>
    <w:multiLevelType w:val="hybridMultilevel"/>
    <w:tmpl w:val="3352255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7"/>
    <w:multiLevelType w:val="hybridMultilevel"/>
    <w:tmpl w:val="0DED7262"/>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08"/>
    <w:multiLevelType w:val="hybridMultilevel"/>
    <w:tmpl w:val="7FDCC232"/>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15:restartNumberingAfterBreak="0">
    <w:nsid w:val="004F00DA"/>
    <w:multiLevelType w:val="hybridMultilevel"/>
    <w:tmpl w:val="94062C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10435F5"/>
    <w:multiLevelType w:val="hybridMultilevel"/>
    <w:tmpl w:val="783CFD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8F97AD4"/>
    <w:multiLevelType w:val="multilevel"/>
    <w:tmpl w:val="D670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C4E4F"/>
    <w:multiLevelType w:val="hybridMultilevel"/>
    <w:tmpl w:val="D708D9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C775EC4"/>
    <w:multiLevelType w:val="hybridMultilevel"/>
    <w:tmpl w:val="EF0C3146"/>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8" w15:restartNumberingAfterBreak="0">
    <w:nsid w:val="0ECD005C"/>
    <w:multiLevelType w:val="hybridMultilevel"/>
    <w:tmpl w:val="086EAE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06D5D5D"/>
    <w:multiLevelType w:val="hybridMultilevel"/>
    <w:tmpl w:val="B60A0F0E"/>
    <w:lvl w:ilvl="0" w:tplc="CBB460B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0B8251D"/>
    <w:multiLevelType w:val="multilevel"/>
    <w:tmpl w:val="2A9C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122F7F"/>
    <w:multiLevelType w:val="multilevel"/>
    <w:tmpl w:val="A7DE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7163AA"/>
    <w:multiLevelType w:val="multilevel"/>
    <w:tmpl w:val="5636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9A6211"/>
    <w:multiLevelType w:val="multilevel"/>
    <w:tmpl w:val="CD22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25317F"/>
    <w:multiLevelType w:val="hybridMultilevel"/>
    <w:tmpl w:val="4AF2B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D537904"/>
    <w:multiLevelType w:val="hybridMultilevel"/>
    <w:tmpl w:val="3DAEBB16"/>
    <w:lvl w:ilvl="0" w:tplc="B010EFA2">
      <w:start w:val="1"/>
      <w:numFmt w:val="decimal"/>
      <w:lvlText w:val="%1."/>
      <w:lvlJc w:val="left"/>
      <w:pPr>
        <w:ind w:left="720" w:hanging="360"/>
      </w:pPr>
      <w:rPr>
        <w:rFonts w:hint="default"/>
        <w:b/>
        <w:bCs/>
        <w:color w:val="C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F45343F"/>
    <w:multiLevelType w:val="hybridMultilevel"/>
    <w:tmpl w:val="48F44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8973BD1"/>
    <w:multiLevelType w:val="hybridMultilevel"/>
    <w:tmpl w:val="261ED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C350706"/>
    <w:multiLevelType w:val="hybridMultilevel"/>
    <w:tmpl w:val="52D04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E592B78"/>
    <w:multiLevelType w:val="multilevel"/>
    <w:tmpl w:val="C4D4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9E2D2E"/>
    <w:multiLevelType w:val="multilevel"/>
    <w:tmpl w:val="0CDE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1F53C9"/>
    <w:multiLevelType w:val="hybridMultilevel"/>
    <w:tmpl w:val="142AD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FEA7B73"/>
    <w:multiLevelType w:val="multilevel"/>
    <w:tmpl w:val="31EECC4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3" w15:restartNumberingAfterBreak="0">
    <w:nsid w:val="55A43DA3"/>
    <w:multiLevelType w:val="hybridMultilevel"/>
    <w:tmpl w:val="436CEBB6"/>
    <w:lvl w:ilvl="0" w:tplc="FF8E814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8E05E81"/>
    <w:multiLevelType w:val="hybridMultilevel"/>
    <w:tmpl w:val="825CA83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8FA4726"/>
    <w:multiLevelType w:val="hybridMultilevel"/>
    <w:tmpl w:val="4AE0F6E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A9837FC"/>
    <w:multiLevelType w:val="hybridMultilevel"/>
    <w:tmpl w:val="EDC42C8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AF06A34"/>
    <w:multiLevelType w:val="hybridMultilevel"/>
    <w:tmpl w:val="26169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C476252"/>
    <w:multiLevelType w:val="multilevel"/>
    <w:tmpl w:val="6A6C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BD34A0"/>
    <w:multiLevelType w:val="hybridMultilevel"/>
    <w:tmpl w:val="306CF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18046CC"/>
    <w:multiLevelType w:val="hybridMultilevel"/>
    <w:tmpl w:val="7FF8B3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3C67122"/>
    <w:multiLevelType w:val="multilevel"/>
    <w:tmpl w:val="084E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391A86"/>
    <w:multiLevelType w:val="hybridMultilevel"/>
    <w:tmpl w:val="9CEC8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3943FA1"/>
    <w:multiLevelType w:val="multilevel"/>
    <w:tmpl w:val="6E0AD82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741F2920"/>
    <w:multiLevelType w:val="multilevel"/>
    <w:tmpl w:val="2118FDB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5" w15:restartNumberingAfterBreak="0">
    <w:nsid w:val="74E36C38"/>
    <w:multiLevelType w:val="multilevel"/>
    <w:tmpl w:val="3EDE1CDC"/>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2160" w:hanging="360"/>
      </w:pPr>
      <w:rPr>
        <w:rFonts w:ascii="Arial" w:eastAsiaTheme="minorHAnsi" w:hAnsi="Arial" w:cs="Arial" w:hint="default"/>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6" w15:restartNumberingAfterBreak="0">
    <w:nsid w:val="7F62229B"/>
    <w:multiLevelType w:val="hybridMultilevel"/>
    <w:tmpl w:val="AF2A50AC"/>
    <w:lvl w:ilvl="0" w:tplc="4D6A3F4E">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68310672">
    <w:abstractNumId w:val="9"/>
  </w:num>
  <w:num w:numId="2" w16cid:durableId="1330937337">
    <w:abstractNumId w:val="3"/>
  </w:num>
  <w:num w:numId="3" w16cid:durableId="204954347">
    <w:abstractNumId w:val="28"/>
  </w:num>
  <w:num w:numId="4" w16cid:durableId="1747410152">
    <w:abstractNumId w:val="34"/>
  </w:num>
  <w:num w:numId="5" w16cid:durableId="2133399412">
    <w:abstractNumId w:val="32"/>
  </w:num>
  <w:num w:numId="6" w16cid:durableId="1532457009">
    <w:abstractNumId w:val="12"/>
  </w:num>
  <w:num w:numId="7" w16cid:durableId="695469147">
    <w:abstractNumId w:val="33"/>
  </w:num>
  <w:num w:numId="8" w16cid:durableId="335377830">
    <w:abstractNumId w:val="16"/>
  </w:num>
  <w:num w:numId="9" w16cid:durableId="767118574">
    <w:abstractNumId w:val="4"/>
  </w:num>
  <w:num w:numId="10" w16cid:durableId="1950745757">
    <w:abstractNumId w:val="14"/>
  </w:num>
  <w:num w:numId="11" w16cid:durableId="1716392924">
    <w:abstractNumId w:val="7"/>
  </w:num>
  <w:num w:numId="12" w16cid:durableId="1346395363">
    <w:abstractNumId w:val="21"/>
  </w:num>
  <w:num w:numId="13" w16cid:durableId="890189202">
    <w:abstractNumId w:val="20"/>
  </w:num>
  <w:num w:numId="14" w16cid:durableId="584731848">
    <w:abstractNumId w:val="30"/>
  </w:num>
  <w:num w:numId="15" w16cid:durableId="631206088">
    <w:abstractNumId w:val="31"/>
  </w:num>
  <w:num w:numId="16" w16cid:durableId="890313411">
    <w:abstractNumId w:val="11"/>
  </w:num>
  <w:num w:numId="17" w16cid:durableId="1809587741">
    <w:abstractNumId w:val="5"/>
  </w:num>
  <w:num w:numId="18" w16cid:durableId="468522754">
    <w:abstractNumId w:val="27"/>
  </w:num>
  <w:num w:numId="19" w16cid:durableId="1803425117">
    <w:abstractNumId w:val="0"/>
  </w:num>
  <w:num w:numId="20" w16cid:durableId="1310283716">
    <w:abstractNumId w:val="18"/>
  </w:num>
  <w:num w:numId="21" w16cid:durableId="2138183401">
    <w:abstractNumId w:val="1"/>
  </w:num>
  <w:num w:numId="22" w16cid:durableId="1362508859">
    <w:abstractNumId w:val="2"/>
  </w:num>
  <w:num w:numId="23" w16cid:durableId="1352031407">
    <w:abstractNumId w:val="29"/>
  </w:num>
  <w:num w:numId="24" w16cid:durableId="2105493353">
    <w:abstractNumId w:val="17"/>
  </w:num>
  <w:num w:numId="25" w16cid:durableId="219830714">
    <w:abstractNumId w:val="23"/>
  </w:num>
  <w:num w:numId="26" w16cid:durableId="35785310">
    <w:abstractNumId w:val="25"/>
  </w:num>
  <w:num w:numId="27" w16cid:durableId="1145706736">
    <w:abstractNumId w:val="26"/>
  </w:num>
  <w:num w:numId="28" w16cid:durableId="1061826418">
    <w:abstractNumId w:val="10"/>
  </w:num>
  <w:num w:numId="29" w16cid:durableId="1035739017">
    <w:abstractNumId w:val="6"/>
  </w:num>
  <w:num w:numId="30" w16cid:durableId="1309627037">
    <w:abstractNumId w:val="36"/>
  </w:num>
  <w:num w:numId="31" w16cid:durableId="1697151141">
    <w:abstractNumId w:val="15"/>
  </w:num>
  <w:num w:numId="32" w16cid:durableId="1673070388">
    <w:abstractNumId w:val="19"/>
  </w:num>
  <w:num w:numId="33" w16cid:durableId="1646347847">
    <w:abstractNumId w:val="35"/>
  </w:num>
  <w:num w:numId="34" w16cid:durableId="886599500">
    <w:abstractNumId w:val="22"/>
  </w:num>
  <w:num w:numId="35" w16cid:durableId="1641885679">
    <w:abstractNumId w:val="8"/>
  </w:num>
  <w:num w:numId="36" w16cid:durableId="513231258">
    <w:abstractNumId w:val="24"/>
  </w:num>
  <w:num w:numId="37" w16cid:durableId="504212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563"/>
    <w:rsid w:val="00003CAF"/>
    <w:rsid w:val="0000545E"/>
    <w:rsid w:val="000062EA"/>
    <w:rsid w:val="00021069"/>
    <w:rsid w:val="00026505"/>
    <w:rsid w:val="00033351"/>
    <w:rsid w:val="00035B0E"/>
    <w:rsid w:val="00041B9A"/>
    <w:rsid w:val="00043188"/>
    <w:rsid w:val="00047044"/>
    <w:rsid w:val="0007024F"/>
    <w:rsid w:val="00073C21"/>
    <w:rsid w:val="000741BC"/>
    <w:rsid w:val="00076558"/>
    <w:rsid w:val="000828CC"/>
    <w:rsid w:val="00082E0D"/>
    <w:rsid w:val="00092D8A"/>
    <w:rsid w:val="00094AE0"/>
    <w:rsid w:val="00096EB2"/>
    <w:rsid w:val="000A7E51"/>
    <w:rsid w:val="000B3651"/>
    <w:rsid w:val="000C79B8"/>
    <w:rsid w:val="000D080F"/>
    <w:rsid w:val="000D2318"/>
    <w:rsid w:val="000E2220"/>
    <w:rsid w:val="000E2D90"/>
    <w:rsid w:val="000E5110"/>
    <w:rsid w:val="000E5973"/>
    <w:rsid w:val="000F6F2A"/>
    <w:rsid w:val="001041BD"/>
    <w:rsid w:val="001113E7"/>
    <w:rsid w:val="0011599E"/>
    <w:rsid w:val="0011679E"/>
    <w:rsid w:val="0011774B"/>
    <w:rsid w:val="0013457D"/>
    <w:rsid w:val="00137D9E"/>
    <w:rsid w:val="001562F8"/>
    <w:rsid w:val="0016025B"/>
    <w:rsid w:val="0016028E"/>
    <w:rsid w:val="001647CD"/>
    <w:rsid w:val="00165563"/>
    <w:rsid w:val="00166B71"/>
    <w:rsid w:val="0017601D"/>
    <w:rsid w:val="00192FFA"/>
    <w:rsid w:val="00196F4D"/>
    <w:rsid w:val="00197F2F"/>
    <w:rsid w:val="001A17B6"/>
    <w:rsid w:val="001A257B"/>
    <w:rsid w:val="001B1F79"/>
    <w:rsid w:val="001D44E7"/>
    <w:rsid w:val="001D4C03"/>
    <w:rsid w:val="001F2567"/>
    <w:rsid w:val="00207B27"/>
    <w:rsid w:val="002102C6"/>
    <w:rsid w:val="002118E3"/>
    <w:rsid w:val="00212497"/>
    <w:rsid w:val="0021435B"/>
    <w:rsid w:val="00216493"/>
    <w:rsid w:val="0022485F"/>
    <w:rsid w:val="002332C3"/>
    <w:rsid w:val="00233EB5"/>
    <w:rsid w:val="00236425"/>
    <w:rsid w:val="002502C5"/>
    <w:rsid w:val="002514FE"/>
    <w:rsid w:val="00252DE1"/>
    <w:rsid w:val="002629C5"/>
    <w:rsid w:val="00263544"/>
    <w:rsid w:val="00264087"/>
    <w:rsid w:val="00267C31"/>
    <w:rsid w:val="00272A34"/>
    <w:rsid w:val="00276159"/>
    <w:rsid w:val="00284655"/>
    <w:rsid w:val="0029014E"/>
    <w:rsid w:val="00290BF8"/>
    <w:rsid w:val="0029338C"/>
    <w:rsid w:val="002A6A2A"/>
    <w:rsid w:val="002B0DDD"/>
    <w:rsid w:val="002B21BA"/>
    <w:rsid w:val="002C7E22"/>
    <w:rsid w:val="002D3E75"/>
    <w:rsid w:val="002D5BC1"/>
    <w:rsid w:val="002D6F3E"/>
    <w:rsid w:val="002E0A7C"/>
    <w:rsid w:val="002E2CB4"/>
    <w:rsid w:val="002F5F90"/>
    <w:rsid w:val="0030169F"/>
    <w:rsid w:val="00310D19"/>
    <w:rsid w:val="0031261A"/>
    <w:rsid w:val="00315BE2"/>
    <w:rsid w:val="0032011A"/>
    <w:rsid w:val="00322908"/>
    <w:rsid w:val="0033056E"/>
    <w:rsid w:val="003322D5"/>
    <w:rsid w:val="003366AF"/>
    <w:rsid w:val="003541DC"/>
    <w:rsid w:val="00355516"/>
    <w:rsid w:val="003613B8"/>
    <w:rsid w:val="003613EA"/>
    <w:rsid w:val="00365D24"/>
    <w:rsid w:val="003705F6"/>
    <w:rsid w:val="00371AC6"/>
    <w:rsid w:val="00372D60"/>
    <w:rsid w:val="003825BF"/>
    <w:rsid w:val="00395D22"/>
    <w:rsid w:val="00396A2F"/>
    <w:rsid w:val="00396F0F"/>
    <w:rsid w:val="00397F20"/>
    <w:rsid w:val="003A35F5"/>
    <w:rsid w:val="003A6CA4"/>
    <w:rsid w:val="003B0CE0"/>
    <w:rsid w:val="003B241A"/>
    <w:rsid w:val="003B30F8"/>
    <w:rsid w:val="003B34AA"/>
    <w:rsid w:val="003B4C76"/>
    <w:rsid w:val="003C3A72"/>
    <w:rsid w:val="003D1767"/>
    <w:rsid w:val="003D503C"/>
    <w:rsid w:val="003D52CD"/>
    <w:rsid w:val="003D61FF"/>
    <w:rsid w:val="003D67AB"/>
    <w:rsid w:val="003E0E8C"/>
    <w:rsid w:val="003E1B63"/>
    <w:rsid w:val="003E3AC9"/>
    <w:rsid w:val="003E7BB7"/>
    <w:rsid w:val="003F64B4"/>
    <w:rsid w:val="00403736"/>
    <w:rsid w:val="00404922"/>
    <w:rsid w:val="00406F56"/>
    <w:rsid w:val="00415586"/>
    <w:rsid w:val="0043375D"/>
    <w:rsid w:val="00433FA7"/>
    <w:rsid w:val="00444503"/>
    <w:rsid w:val="004445E6"/>
    <w:rsid w:val="0044561C"/>
    <w:rsid w:val="0045667E"/>
    <w:rsid w:val="00460DD6"/>
    <w:rsid w:val="00474F37"/>
    <w:rsid w:val="004912D4"/>
    <w:rsid w:val="004965CF"/>
    <w:rsid w:val="004A1703"/>
    <w:rsid w:val="004A2C2D"/>
    <w:rsid w:val="004A462C"/>
    <w:rsid w:val="004A4674"/>
    <w:rsid w:val="004B12D2"/>
    <w:rsid w:val="004B1536"/>
    <w:rsid w:val="004B7520"/>
    <w:rsid w:val="004C5B1B"/>
    <w:rsid w:val="004D201F"/>
    <w:rsid w:val="004D4791"/>
    <w:rsid w:val="004D4EF8"/>
    <w:rsid w:val="004D7C1D"/>
    <w:rsid w:val="004E1EEC"/>
    <w:rsid w:val="004E3961"/>
    <w:rsid w:val="004E4E70"/>
    <w:rsid w:val="004F07C3"/>
    <w:rsid w:val="004F25FA"/>
    <w:rsid w:val="004F2764"/>
    <w:rsid w:val="004F6B02"/>
    <w:rsid w:val="004F75B7"/>
    <w:rsid w:val="00500172"/>
    <w:rsid w:val="00500613"/>
    <w:rsid w:val="0050258E"/>
    <w:rsid w:val="00503A45"/>
    <w:rsid w:val="00514A5C"/>
    <w:rsid w:val="00515B7F"/>
    <w:rsid w:val="00517899"/>
    <w:rsid w:val="005229A7"/>
    <w:rsid w:val="00530DF4"/>
    <w:rsid w:val="00532ED7"/>
    <w:rsid w:val="00537FE1"/>
    <w:rsid w:val="005437A9"/>
    <w:rsid w:val="005550AB"/>
    <w:rsid w:val="00563C74"/>
    <w:rsid w:val="00564181"/>
    <w:rsid w:val="005642ED"/>
    <w:rsid w:val="00574567"/>
    <w:rsid w:val="00580111"/>
    <w:rsid w:val="00581EE3"/>
    <w:rsid w:val="005821FE"/>
    <w:rsid w:val="00583683"/>
    <w:rsid w:val="00584559"/>
    <w:rsid w:val="005861EC"/>
    <w:rsid w:val="005879D7"/>
    <w:rsid w:val="00592BAF"/>
    <w:rsid w:val="005A5599"/>
    <w:rsid w:val="005A5B37"/>
    <w:rsid w:val="005A5EEB"/>
    <w:rsid w:val="005B3994"/>
    <w:rsid w:val="005C06EE"/>
    <w:rsid w:val="005C3DF1"/>
    <w:rsid w:val="005D42F7"/>
    <w:rsid w:val="005D7A8A"/>
    <w:rsid w:val="005E41A7"/>
    <w:rsid w:val="005F1A58"/>
    <w:rsid w:val="005F2978"/>
    <w:rsid w:val="005F4B41"/>
    <w:rsid w:val="005F5B0C"/>
    <w:rsid w:val="005F6012"/>
    <w:rsid w:val="00610DC6"/>
    <w:rsid w:val="00613D5A"/>
    <w:rsid w:val="00622FB4"/>
    <w:rsid w:val="006317EF"/>
    <w:rsid w:val="00633822"/>
    <w:rsid w:val="00642F76"/>
    <w:rsid w:val="0064374E"/>
    <w:rsid w:val="0064545B"/>
    <w:rsid w:val="00654412"/>
    <w:rsid w:val="00655D4C"/>
    <w:rsid w:val="00656ACB"/>
    <w:rsid w:val="00657073"/>
    <w:rsid w:val="006611C1"/>
    <w:rsid w:val="00661448"/>
    <w:rsid w:val="00662946"/>
    <w:rsid w:val="00664482"/>
    <w:rsid w:val="006703A4"/>
    <w:rsid w:val="00671BD7"/>
    <w:rsid w:val="00674A7C"/>
    <w:rsid w:val="006805BD"/>
    <w:rsid w:val="006807B9"/>
    <w:rsid w:val="006A018A"/>
    <w:rsid w:val="006A46AD"/>
    <w:rsid w:val="006A5CD1"/>
    <w:rsid w:val="006B5D2C"/>
    <w:rsid w:val="006B6990"/>
    <w:rsid w:val="006C5971"/>
    <w:rsid w:val="006D2497"/>
    <w:rsid w:val="006D5B63"/>
    <w:rsid w:val="006D7DD1"/>
    <w:rsid w:val="006E113D"/>
    <w:rsid w:val="006E5B88"/>
    <w:rsid w:val="006F306B"/>
    <w:rsid w:val="006F3C7E"/>
    <w:rsid w:val="007043C9"/>
    <w:rsid w:val="007141DD"/>
    <w:rsid w:val="0072496E"/>
    <w:rsid w:val="007260CE"/>
    <w:rsid w:val="0073081E"/>
    <w:rsid w:val="0073287F"/>
    <w:rsid w:val="007400D3"/>
    <w:rsid w:val="0074407F"/>
    <w:rsid w:val="00747EE5"/>
    <w:rsid w:val="00753413"/>
    <w:rsid w:val="00755DF1"/>
    <w:rsid w:val="007670C4"/>
    <w:rsid w:val="00773BA8"/>
    <w:rsid w:val="0077761D"/>
    <w:rsid w:val="00783444"/>
    <w:rsid w:val="00783CB9"/>
    <w:rsid w:val="007847A3"/>
    <w:rsid w:val="007849C7"/>
    <w:rsid w:val="00793CFD"/>
    <w:rsid w:val="007957D4"/>
    <w:rsid w:val="007B0F58"/>
    <w:rsid w:val="007B6B6F"/>
    <w:rsid w:val="007D14AB"/>
    <w:rsid w:val="007D7685"/>
    <w:rsid w:val="007E0BCC"/>
    <w:rsid w:val="007F1090"/>
    <w:rsid w:val="007F1A4F"/>
    <w:rsid w:val="007F6153"/>
    <w:rsid w:val="007F7B9B"/>
    <w:rsid w:val="008118B5"/>
    <w:rsid w:val="008135A8"/>
    <w:rsid w:val="00822A4B"/>
    <w:rsid w:val="0082437D"/>
    <w:rsid w:val="0084635E"/>
    <w:rsid w:val="00852B5A"/>
    <w:rsid w:val="00854334"/>
    <w:rsid w:val="008545E6"/>
    <w:rsid w:val="00856C65"/>
    <w:rsid w:val="00856DCC"/>
    <w:rsid w:val="00862F67"/>
    <w:rsid w:val="0086501F"/>
    <w:rsid w:val="00866BF8"/>
    <w:rsid w:val="00870FE3"/>
    <w:rsid w:val="0087701A"/>
    <w:rsid w:val="00880C73"/>
    <w:rsid w:val="00890A62"/>
    <w:rsid w:val="008952F0"/>
    <w:rsid w:val="008A04FF"/>
    <w:rsid w:val="008A72DE"/>
    <w:rsid w:val="008B7421"/>
    <w:rsid w:val="008C0243"/>
    <w:rsid w:val="008D3DF1"/>
    <w:rsid w:val="008D4883"/>
    <w:rsid w:val="008D7E3F"/>
    <w:rsid w:val="008F0BFC"/>
    <w:rsid w:val="008F250C"/>
    <w:rsid w:val="008F2CB7"/>
    <w:rsid w:val="008F6C4B"/>
    <w:rsid w:val="009046A3"/>
    <w:rsid w:val="00913988"/>
    <w:rsid w:val="009166B9"/>
    <w:rsid w:val="0093137F"/>
    <w:rsid w:val="009345B3"/>
    <w:rsid w:val="00935836"/>
    <w:rsid w:val="009425F7"/>
    <w:rsid w:val="00946247"/>
    <w:rsid w:val="00946EAF"/>
    <w:rsid w:val="009504C5"/>
    <w:rsid w:val="0095385F"/>
    <w:rsid w:val="00962BD0"/>
    <w:rsid w:val="00982CDF"/>
    <w:rsid w:val="00984083"/>
    <w:rsid w:val="00986585"/>
    <w:rsid w:val="009934D8"/>
    <w:rsid w:val="00993B72"/>
    <w:rsid w:val="0099461B"/>
    <w:rsid w:val="009961DB"/>
    <w:rsid w:val="009B583A"/>
    <w:rsid w:val="009D0D11"/>
    <w:rsid w:val="009D1B33"/>
    <w:rsid w:val="009D5931"/>
    <w:rsid w:val="009E24F7"/>
    <w:rsid w:val="009F16C6"/>
    <w:rsid w:val="00A01A5E"/>
    <w:rsid w:val="00A01B9D"/>
    <w:rsid w:val="00A01E17"/>
    <w:rsid w:val="00A04D86"/>
    <w:rsid w:val="00A056A3"/>
    <w:rsid w:val="00A26365"/>
    <w:rsid w:val="00A26C77"/>
    <w:rsid w:val="00A27BD7"/>
    <w:rsid w:val="00A31C4A"/>
    <w:rsid w:val="00A42DBE"/>
    <w:rsid w:val="00A47302"/>
    <w:rsid w:val="00A506E9"/>
    <w:rsid w:val="00A55AB3"/>
    <w:rsid w:val="00A628E1"/>
    <w:rsid w:val="00A6472E"/>
    <w:rsid w:val="00A6705F"/>
    <w:rsid w:val="00A724B7"/>
    <w:rsid w:val="00A73CCA"/>
    <w:rsid w:val="00A745D0"/>
    <w:rsid w:val="00A768B8"/>
    <w:rsid w:val="00A800D9"/>
    <w:rsid w:val="00A80C85"/>
    <w:rsid w:val="00A8749D"/>
    <w:rsid w:val="00A93EEB"/>
    <w:rsid w:val="00A94E03"/>
    <w:rsid w:val="00AA1A68"/>
    <w:rsid w:val="00AA43A3"/>
    <w:rsid w:val="00AC04E9"/>
    <w:rsid w:val="00AC205D"/>
    <w:rsid w:val="00AC4630"/>
    <w:rsid w:val="00AE1D4B"/>
    <w:rsid w:val="00AE356B"/>
    <w:rsid w:val="00AE7192"/>
    <w:rsid w:val="00AE7B6B"/>
    <w:rsid w:val="00AF3066"/>
    <w:rsid w:val="00AF77E0"/>
    <w:rsid w:val="00B115A6"/>
    <w:rsid w:val="00B142CB"/>
    <w:rsid w:val="00B147EE"/>
    <w:rsid w:val="00B16A0F"/>
    <w:rsid w:val="00B21ACE"/>
    <w:rsid w:val="00B27370"/>
    <w:rsid w:val="00B375E6"/>
    <w:rsid w:val="00B40D51"/>
    <w:rsid w:val="00B418AB"/>
    <w:rsid w:val="00B42218"/>
    <w:rsid w:val="00B431D1"/>
    <w:rsid w:val="00B57EBA"/>
    <w:rsid w:val="00B651AE"/>
    <w:rsid w:val="00B7225D"/>
    <w:rsid w:val="00B722EF"/>
    <w:rsid w:val="00B83366"/>
    <w:rsid w:val="00B909A5"/>
    <w:rsid w:val="00B94739"/>
    <w:rsid w:val="00B96079"/>
    <w:rsid w:val="00BA0BDD"/>
    <w:rsid w:val="00BA5BC0"/>
    <w:rsid w:val="00BB5E24"/>
    <w:rsid w:val="00BD0C71"/>
    <w:rsid w:val="00BD1AFD"/>
    <w:rsid w:val="00BD49D3"/>
    <w:rsid w:val="00BD54FA"/>
    <w:rsid w:val="00BD620F"/>
    <w:rsid w:val="00BF7914"/>
    <w:rsid w:val="00C01935"/>
    <w:rsid w:val="00C072A3"/>
    <w:rsid w:val="00C1141B"/>
    <w:rsid w:val="00C134B6"/>
    <w:rsid w:val="00C1480A"/>
    <w:rsid w:val="00C2333E"/>
    <w:rsid w:val="00C26D7C"/>
    <w:rsid w:val="00C31F89"/>
    <w:rsid w:val="00C338F3"/>
    <w:rsid w:val="00C37B67"/>
    <w:rsid w:val="00C40625"/>
    <w:rsid w:val="00C524A1"/>
    <w:rsid w:val="00C57D0C"/>
    <w:rsid w:val="00C57E64"/>
    <w:rsid w:val="00C63BA2"/>
    <w:rsid w:val="00C76C20"/>
    <w:rsid w:val="00C95298"/>
    <w:rsid w:val="00CB4F10"/>
    <w:rsid w:val="00CC6CC7"/>
    <w:rsid w:val="00CD24F1"/>
    <w:rsid w:val="00CD33B9"/>
    <w:rsid w:val="00CD54D6"/>
    <w:rsid w:val="00CD5D06"/>
    <w:rsid w:val="00CE2B16"/>
    <w:rsid w:val="00D00181"/>
    <w:rsid w:val="00D10D89"/>
    <w:rsid w:val="00D11378"/>
    <w:rsid w:val="00D15BAE"/>
    <w:rsid w:val="00D23909"/>
    <w:rsid w:val="00D36B43"/>
    <w:rsid w:val="00D4108F"/>
    <w:rsid w:val="00D52C92"/>
    <w:rsid w:val="00D57E2F"/>
    <w:rsid w:val="00D62132"/>
    <w:rsid w:val="00D628A9"/>
    <w:rsid w:val="00D726D0"/>
    <w:rsid w:val="00D74A7E"/>
    <w:rsid w:val="00D82965"/>
    <w:rsid w:val="00D91D9D"/>
    <w:rsid w:val="00D92C53"/>
    <w:rsid w:val="00D9691F"/>
    <w:rsid w:val="00DC6C82"/>
    <w:rsid w:val="00DD3B21"/>
    <w:rsid w:val="00DD6AF8"/>
    <w:rsid w:val="00DE092D"/>
    <w:rsid w:val="00DE4D1F"/>
    <w:rsid w:val="00DF02AA"/>
    <w:rsid w:val="00E007D0"/>
    <w:rsid w:val="00E05C23"/>
    <w:rsid w:val="00E06CFA"/>
    <w:rsid w:val="00E162CA"/>
    <w:rsid w:val="00E22D7A"/>
    <w:rsid w:val="00E241B9"/>
    <w:rsid w:val="00E3364D"/>
    <w:rsid w:val="00E347C9"/>
    <w:rsid w:val="00E409CA"/>
    <w:rsid w:val="00E44979"/>
    <w:rsid w:val="00E65CC0"/>
    <w:rsid w:val="00E833C5"/>
    <w:rsid w:val="00E84DA3"/>
    <w:rsid w:val="00E86E20"/>
    <w:rsid w:val="00E87D06"/>
    <w:rsid w:val="00EA3E12"/>
    <w:rsid w:val="00EA4675"/>
    <w:rsid w:val="00EA6B1C"/>
    <w:rsid w:val="00EC0820"/>
    <w:rsid w:val="00EC127D"/>
    <w:rsid w:val="00EC3058"/>
    <w:rsid w:val="00EC33D2"/>
    <w:rsid w:val="00ED30BD"/>
    <w:rsid w:val="00EF074B"/>
    <w:rsid w:val="00EF564D"/>
    <w:rsid w:val="00F01775"/>
    <w:rsid w:val="00F12076"/>
    <w:rsid w:val="00F206F1"/>
    <w:rsid w:val="00F264CA"/>
    <w:rsid w:val="00F37598"/>
    <w:rsid w:val="00F42AB2"/>
    <w:rsid w:val="00F43DD0"/>
    <w:rsid w:val="00F44F91"/>
    <w:rsid w:val="00F54E27"/>
    <w:rsid w:val="00F57CA5"/>
    <w:rsid w:val="00F76344"/>
    <w:rsid w:val="00F84AF2"/>
    <w:rsid w:val="00F860F8"/>
    <w:rsid w:val="00F90D88"/>
    <w:rsid w:val="00F92D26"/>
    <w:rsid w:val="00FA1569"/>
    <w:rsid w:val="00FA64E0"/>
    <w:rsid w:val="00FB6ADA"/>
    <w:rsid w:val="00FC472C"/>
    <w:rsid w:val="00FE0074"/>
    <w:rsid w:val="00FE733B"/>
    <w:rsid w:val="00FF041A"/>
    <w:rsid w:val="00FF200A"/>
    <w:rsid w:val="00FF3713"/>
    <w:rsid w:val="00FF72B4"/>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71127"/>
  <w15:chartTrackingRefBased/>
  <w15:docId w15:val="{12CF2396-7CC2-4D3A-B339-1398C1CC3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B7F"/>
    <w:pPr>
      <w:jc w:val="both"/>
    </w:pPr>
    <w:rPr>
      <w:rFonts w:asciiTheme="minorBidi" w:hAnsiTheme="minorBidi"/>
    </w:rPr>
  </w:style>
  <w:style w:type="paragraph" w:styleId="Ttulo1">
    <w:name w:val="heading 1"/>
    <w:basedOn w:val="Normal"/>
    <w:next w:val="Normal"/>
    <w:link w:val="Ttulo1Car"/>
    <w:uiPriority w:val="9"/>
    <w:qFormat/>
    <w:rsid w:val="00EC0820"/>
    <w:pPr>
      <w:keepNext/>
      <w:keepLines/>
      <w:numPr>
        <w:numId w:val="4"/>
      </w:numPr>
      <w:spacing w:before="240" w:after="240"/>
      <w:outlineLvl w:val="0"/>
    </w:pPr>
    <w:rPr>
      <w:rFonts w:eastAsiaTheme="majorEastAsia"/>
      <w:sz w:val="32"/>
      <w:szCs w:val="32"/>
    </w:rPr>
  </w:style>
  <w:style w:type="paragraph" w:styleId="Ttulo2">
    <w:name w:val="heading 2"/>
    <w:basedOn w:val="Normal"/>
    <w:next w:val="Normal"/>
    <w:link w:val="Ttulo2Car"/>
    <w:uiPriority w:val="9"/>
    <w:unhideWhenUsed/>
    <w:qFormat/>
    <w:rsid w:val="002D5BC1"/>
    <w:pPr>
      <w:keepNext/>
      <w:keepLines/>
      <w:numPr>
        <w:ilvl w:val="1"/>
        <w:numId w:val="4"/>
      </w:numPr>
      <w:spacing w:before="40" w:after="0"/>
      <w:outlineLvl w:val="1"/>
    </w:pPr>
    <w:rPr>
      <w:rFonts w:ascii="Arial" w:eastAsiaTheme="majorEastAsia" w:hAnsi="Arial" w:cs="Arial"/>
      <w:sz w:val="26"/>
      <w:szCs w:val="26"/>
    </w:rPr>
  </w:style>
  <w:style w:type="paragraph" w:styleId="Ttulo3">
    <w:name w:val="heading 3"/>
    <w:basedOn w:val="Normal"/>
    <w:next w:val="Normal"/>
    <w:link w:val="Ttulo3Car"/>
    <w:uiPriority w:val="9"/>
    <w:unhideWhenUsed/>
    <w:qFormat/>
    <w:rsid w:val="00C072A3"/>
    <w:pPr>
      <w:keepNext/>
      <w:keepLines/>
      <w:numPr>
        <w:ilvl w:val="2"/>
        <w:numId w:val="4"/>
      </w:numPr>
      <w:spacing w:before="40" w:after="0"/>
      <w:outlineLvl w:val="2"/>
    </w:pPr>
    <w:rPr>
      <w:rFonts w:ascii="Arial" w:eastAsiaTheme="majorEastAsia" w:hAnsi="Arial" w:cs="Arial"/>
      <w:color w:val="1F3763" w:themeColor="accent1" w:themeShade="7F"/>
      <w:sz w:val="24"/>
      <w:szCs w:val="24"/>
    </w:rPr>
  </w:style>
  <w:style w:type="paragraph" w:styleId="Ttulo4">
    <w:name w:val="heading 4"/>
    <w:basedOn w:val="Normal"/>
    <w:next w:val="Normal"/>
    <w:link w:val="Ttulo4Car"/>
    <w:uiPriority w:val="9"/>
    <w:semiHidden/>
    <w:unhideWhenUsed/>
    <w:qFormat/>
    <w:rsid w:val="000E2220"/>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0E2220"/>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0E2220"/>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0E2220"/>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0E222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E222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0820"/>
    <w:rPr>
      <w:rFonts w:asciiTheme="minorBidi" w:eastAsiaTheme="majorEastAsia" w:hAnsiTheme="minorBidi"/>
      <w:sz w:val="32"/>
      <w:szCs w:val="32"/>
    </w:rPr>
  </w:style>
  <w:style w:type="paragraph" w:styleId="Ttulo">
    <w:name w:val="Title"/>
    <w:basedOn w:val="Normal"/>
    <w:next w:val="Normal"/>
    <w:link w:val="TtuloCar"/>
    <w:uiPriority w:val="10"/>
    <w:qFormat/>
    <w:rsid w:val="00197F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7F2F"/>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F6C4B"/>
    <w:pPr>
      <w:ind w:left="720"/>
      <w:contextualSpacing/>
    </w:pPr>
  </w:style>
  <w:style w:type="character" w:styleId="Hipervnculo">
    <w:name w:val="Hyperlink"/>
    <w:basedOn w:val="Fuentedeprrafopredeter"/>
    <w:uiPriority w:val="99"/>
    <w:unhideWhenUsed/>
    <w:rsid w:val="0086501F"/>
    <w:rPr>
      <w:color w:val="0563C1" w:themeColor="hyperlink"/>
      <w:u w:val="single"/>
    </w:rPr>
  </w:style>
  <w:style w:type="character" w:styleId="Mencinsinresolver">
    <w:name w:val="Unresolved Mention"/>
    <w:basedOn w:val="Fuentedeprrafopredeter"/>
    <w:uiPriority w:val="99"/>
    <w:semiHidden/>
    <w:unhideWhenUsed/>
    <w:rsid w:val="0086501F"/>
    <w:rPr>
      <w:color w:val="605E5C"/>
      <w:shd w:val="clear" w:color="auto" w:fill="E1DFDD"/>
    </w:rPr>
  </w:style>
  <w:style w:type="character" w:styleId="Hipervnculovisitado">
    <w:name w:val="FollowedHyperlink"/>
    <w:basedOn w:val="Fuentedeprrafopredeter"/>
    <w:uiPriority w:val="99"/>
    <w:semiHidden/>
    <w:unhideWhenUsed/>
    <w:rsid w:val="00CD24F1"/>
    <w:rPr>
      <w:color w:val="954F72" w:themeColor="followedHyperlink"/>
      <w:u w:val="single"/>
    </w:rPr>
  </w:style>
  <w:style w:type="character" w:styleId="Textoennegrita">
    <w:name w:val="Strong"/>
    <w:basedOn w:val="Fuentedeprrafopredeter"/>
    <w:uiPriority w:val="22"/>
    <w:qFormat/>
    <w:rsid w:val="003D503C"/>
    <w:rPr>
      <w:b/>
      <w:bCs/>
    </w:rPr>
  </w:style>
  <w:style w:type="character" w:customStyle="1" w:styleId="Ttulo2Car">
    <w:name w:val="Título 2 Car"/>
    <w:basedOn w:val="Fuentedeprrafopredeter"/>
    <w:link w:val="Ttulo2"/>
    <w:uiPriority w:val="9"/>
    <w:rsid w:val="002D5BC1"/>
    <w:rPr>
      <w:rFonts w:ascii="Arial" w:eastAsiaTheme="majorEastAsia" w:hAnsi="Arial" w:cs="Arial"/>
      <w:sz w:val="26"/>
      <w:szCs w:val="26"/>
    </w:rPr>
  </w:style>
  <w:style w:type="character" w:customStyle="1" w:styleId="Ttulo3Car">
    <w:name w:val="Título 3 Car"/>
    <w:basedOn w:val="Fuentedeprrafopredeter"/>
    <w:link w:val="Ttulo3"/>
    <w:uiPriority w:val="9"/>
    <w:rsid w:val="00C072A3"/>
    <w:rPr>
      <w:rFonts w:ascii="Arial" w:eastAsiaTheme="majorEastAsia" w:hAnsi="Arial" w:cs="Arial"/>
      <w:color w:val="1F3763" w:themeColor="accent1" w:themeShade="7F"/>
      <w:sz w:val="24"/>
      <w:szCs w:val="24"/>
    </w:rPr>
  </w:style>
  <w:style w:type="character" w:customStyle="1" w:styleId="Ttulo4Car">
    <w:name w:val="Título 4 Car"/>
    <w:basedOn w:val="Fuentedeprrafopredeter"/>
    <w:link w:val="Ttulo4"/>
    <w:uiPriority w:val="9"/>
    <w:semiHidden/>
    <w:rsid w:val="000E2220"/>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0E2220"/>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0E2220"/>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0E2220"/>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0E222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E2220"/>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946247"/>
    <w:rPr>
      <w:rFonts w:ascii="Times New Roman" w:hAnsi="Times New Roman" w:cs="Times New Roman"/>
      <w:sz w:val="24"/>
      <w:szCs w:val="24"/>
    </w:rPr>
  </w:style>
  <w:style w:type="paragraph" w:styleId="TtuloTDC">
    <w:name w:val="TOC Heading"/>
    <w:basedOn w:val="Ttulo1"/>
    <w:next w:val="Normal"/>
    <w:uiPriority w:val="39"/>
    <w:unhideWhenUsed/>
    <w:qFormat/>
    <w:rsid w:val="00A800D9"/>
    <w:pPr>
      <w:numPr>
        <w:numId w:val="0"/>
      </w:numPr>
      <w:spacing w:after="0"/>
      <w:jc w:val="left"/>
      <w:outlineLvl w:val="9"/>
    </w:pPr>
    <w:rPr>
      <w:color w:val="2F5496" w:themeColor="accent1" w:themeShade="BF"/>
      <w:lang w:eastAsia="es-ES"/>
    </w:rPr>
  </w:style>
  <w:style w:type="paragraph" w:styleId="TDC1">
    <w:name w:val="toc 1"/>
    <w:basedOn w:val="Normal"/>
    <w:next w:val="Normal"/>
    <w:autoRedefine/>
    <w:uiPriority w:val="39"/>
    <w:unhideWhenUsed/>
    <w:rsid w:val="00A800D9"/>
    <w:pPr>
      <w:spacing w:after="100"/>
    </w:pPr>
  </w:style>
  <w:style w:type="paragraph" w:styleId="TDC2">
    <w:name w:val="toc 2"/>
    <w:basedOn w:val="Normal"/>
    <w:next w:val="Normal"/>
    <w:autoRedefine/>
    <w:uiPriority w:val="39"/>
    <w:unhideWhenUsed/>
    <w:rsid w:val="00A800D9"/>
    <w:pPr>
      <w:spacing w:after="100"/>
      <w:ind w:left="220"/>
    </w:pPr>
  </w:style>
  <w:style w:type="paragraph" w:styleId="Encabezado">
    <w:name w:val="header"/>
    <w:basedOn w:val="Normal"/>
    <w:link w:val="EncabezadoCar"/>
    <w:unhideWhenUsed/>
    <w:rsid w:val="001D4C03"/>
    <w:pPr>
      <w:tabs>
        <w:tab w:val="center" w:pos="4513"/>
        <w:tab w:val="right" w:pos="9026"/>
      </w:tabs>
      <w:spacing w:after="0" w:line="240" w:lineRule="auto"/>
    </w:pPr>
  </w:style>
  <w:style w:type="character" w:customStyle="1" w:styleId="EncabezadoCar">
    <w:name w:val="Encabezado Car"/>
    <w:basedOn w:val="Fuentedeprrafopredeter"/>
    <w:link w:val="Encabezado"/>
    <w:rsid w:val="001D4C03"/>
  </w:style>
  <w:style w:type="paragraph" w:styleId="Piedepgina">
    <w:name w:val="footer"/>
    <w:basedOn w:val="Normal"/>
    <w:link w:val="PiedepginaCar"/>
    <w:unhideWhenUsed/>
    <w:rsid w:val="001D4C0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D4C03"/>
  </w:style>
  <w:style w:type="character" w:styleId="Nmerodepgina">
    <w:name w:val="page number"/>
    <w:basedOn w:val="Fuentedeprrafopredeter"/>
    <w:rsid w:val="00655D4C"/>
  </w:style>
  <w:style w:type="table" w:styleId="Tablaconcuadrcula">
    <w:name w:val="Table Grid"/>
    <w:basedOn w:val="Tablanormal"/>
    <w:uiPriority w:val="39"/>
    <w:rsid w:val="00164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ciaintensa">
    <w:name w:val="Intense Reference"/>
    <w:basedOn w:val="Fuentedeprrafopredeter"/>
    <w:uiPriority w:val="32"/>
    <w:qFormat/>
    <w:rsid w:val="002D5BC1"/>
    <w:rPr>
      <w:b/>
      <w:bCs/>
      <w:smallCaps/>
      <w:color w:val="4472C4" w:themeColor="accent1"/>
      <w:spacing w:val="5"/>
    </w:rPr>
  </w:style>
  <w:style w:type="paragraph" w:styleId="Citadestacada">
    <w:name w:val="Intense Quote"/>
    <w:basedOn w:val="Normal"/>
    <w:next w:val="Normal"/>
    <w:link w:val="CitadestacadaCar"/>
    <w:uiPriority w:val="30"/>
    <w:qFormat/>
    <w:rsid w:val="00F54E27"/>
    <w:pPr>
      <w:pBdr>
        <w:top w:val="single" w:sz="4" w:space="10" w:color="C00000"/>
        <w:bottom w:val="single" w:sz="4" w:space="10" w:color="C00000"/>
      </w:pBdr>
      <w:spacing w:before="360" w:after="360"/>
      <w:ind w:left="864" w:right="864"/>
      <w:jc w:val="center"/>
    </w:pPr>
    <w:rPr>
      <w:i/>
      <w:iCs/>
      <w:color w:val="FF0000"/>
    </w:rPr>
  </w:style>
  <w:style w:type="character" w:customStyle="1" w:styleId="CitadestacadaCar">
    <w:name w:val="Cita destacada Car"/>
    <w:basedOn w:val="Fuentedeprrafopredeter"/>
    <w:link w:val="Citadestacada"/>
    <w:uiPriority w:val="30"/>
    <w:rsid w:val="00F54E27"/>
    <w:rPr>
      <w:rFonts w:asciiTheme="minorBidi" w:hAnsiTheme="minorBidi"/>
      <w:i/>
      <w:iCs/>
      <w:color w:val="FF0000"/>
    </w:rPr>
  </w:style>
  <w:style w:type="paragraph" w:customStyle="1" w:styleId="Cdigo">
    <w:name w:val="Código"/>
    <w:basedOn w:val="Normal"/>
    <w:link w:val="CdigoCar"/>
    <w:qFormat/>
    <w:rsid w:val="00B42218"/>
    <w:pPr>
      <w:shd w:val="clear" w:color="auto" w:fill="F2F2F2" w:themeFill="background1" w:themeFillShade="F2"/>
      <w:spacing w:line="240" w:lineRule="auto"/>
      <w:ind w:firstLine="709"/>
      <w:contextualSpacing/>
    </w:pPr>
    <w:rPr>
      <w:rFonts w:ascii="Roboto Mono" w:hAnsi="Roboto Mono"/>
      <w:sz w:val="20"/>
      <w:szCs w:val="20"/>
    </w:rPr>
  </w:style>
  <w:style w:type="character" w:customStyle="1" w:styleId="CdigoCar">
    <w:name w:val="Código Car"/>
    <w:basedOn w:val="Fuentedeprrafopredeter"/>
    <w:link w:val="Cdigo"/>
    <w:rsid w:val="00B42218"/>
    <w:rPr>
      <w:rFonts w:ascii="Roboto Mono" w:hAnsi="Roboto Mono"/>
      <w:sz w:val="20"/>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98829">
      <w:bodyDiv w:val="1"/>
      <w:marLeft w:val="0"/>
      <w:marRight w:val="0"/>
      <w:marTop w:val="0"/>
      <w:marBottom w:val="0"/>
      <w:divBdr>
        <w:top w:val="none" w:sz="0" w:space="0" w:color="auto"/>
        <w:left w:val="none" w:sz="0" w:space="0" w:color="auto"/>
        <w:bottom w:val="none" w:sz="0" w:space="0" w:color="auto"/>
        <w:right w:val="none" w:sz="0" w:space="0" w:color="auto"/>
      </w:divBdr>
    </w:div>
    <w:div w:id="39981529">
      <w:bodyDiv w:val="1"/>
      <w:marLeft w:val="0"/>
      <w:marRight w:val="0"/>
      <w:marTop w:val="0"/>
      <w:marBottom w:val="0"/>
      <w:divBdr>
        <w:top w:val="none" w:sz="0" w:space="0" w:color="auto"/>
        <w:left w:val="none" w:sz="0" w:space="0" w:color="auto"/>
        <w:bottom w:val="none" w:sz="0" w:space="0" w:color="auto"/>
        <w:right w:val="none" w:sz="0" w:space="0" w:color="auto"/>
      </w:divBdr>
    </w:div>
    <w:div w:id="54747467">
      <w:bodyDiv w:val="1"/>
      <w:marLeft w:val="0"/>
      <w:marRight w:val="0"/>
      <w:marTop w:val="0"/>
      <w:marBottom w:val="0"/>
      <w:divBdr>
        <w:top w:val="none" w:sz="0" w:space="0" w:color="auto"/>
        <w:left w:val="none" w:sz="0" w:space="0" w:color="auto"/>
        <w:bottom w:val="none" w:sz="0" w:space="0" w:color="auto"/>
        <w:right w:val="none" w:sz="0" w:space="0" w:color="auto"/>
      </w:divBdr>
    </w:div>
    <w:div w:id="79327347">
      <w:bodyDiv w:val="1"/>
      <w:marLeft w:val="0"/>
      <w:marRight w:val="0"/>
      <w:marTop w:val="0"/>
      <w:marBottom w:val="0"/>
      <w:divBdr>
        <w:top w:val="none" w:sz="0" w:space="0" w:color="auto"/>
        <w:left w:val="none" w:sz="0" w:space="0" w:color="auto"/>
        <w:bottom w:val="none" w:sz="0" w:space="0" w:color="auto"/>
        <w:right w:val="none" w:sz="0" w:space="0" w:color="auto"/>
      </w:divBdr>
    </w:div>
    <w:div w:id="88624153">
      <w:bodyDiv w:val="1"/>
      <w:marLeft w:val="0"/>
      <w:marRight w:val="0"/>
      <w:marTop w:val="0"/>
      <w:marBottom w:val="0"/>
      <w:divBdr>
        <w:top w:val="none" w:sz="0" w:space="0" w:color="auto"/>
        <w:left w:val="none" w:sz="0" w:space="0" w:color="auto"/>
        <w:bottom w:val="none" w:sz="0" w:space="0" w:color="auto"/>
        <w:right w:val="none" w:sz="0" w:space="0" w:color="auto"/>
      </w:divBdr>
    </w:div>
    <w:div w:id="141236538">
      <w:bodyDiv w:val="1"/>
      <w:marLeft w:val="0"/>
      <w:marRight w:val="0"/>
      <w:marTop w:val="0"/>
      <w:marBottom w:val="0"/>
      <w:divBdr>
        <w:top w:val="none" w:sz="0" w:space="0" w:color="auto"/>
        <w:left w:val="none" w:sz="0" w:space="0" w:color="auto"/>
        <w:bottom w:val="none" w:sz="0" w:space="0" w:color="auto"/>
        <w:right w:val="none" w:sz="0" w:space="0" w:color="auto"/>
      </w:divBdr>
    </w:div>
    <w:div w:id="197813404">
      <w:bodyDiv w:val="1"/>
      <w:marLeft w:val="0"/>
      <w:marRight w:val="0"/>
      <w:marTop w:val="0"/>
      <w:marBottom w:val="0"/>
      <w:divBdr>
        <w:top w:val="none" w:sz="0" w:space="0" w:color="auto"/>
        <w:left w:val="none" w:sz="0" w:space="0" w:color="auto"/>
        <w:bottom w:val="none" w:sz="0" w:space="0" w:color="auto"/>
        <w:right w:val="none" w:sz="0" w:space="0" w:color="auto"/>
      </w:divBdr>
    </w:div>
    <w:div w:id="278682247">
      <w:bodyDiv w:val="1"/>
      <w:marLeft w:val="0"/>
      <w:marRight w:val="0"/>
      <w:marTop w:val="0"/>
      <w:marBottom w:val="0"/>
      <w:divBdr>
        <w:top w:val="none" w:sz="0" w:space="0" w:color="auto"/>
        <w:left w:val="none" w:sz="0" w:space="0" w:color="auto"/>
        <w:bottom w:val="none" w:sz="0" w:space="0" w:color="auto"/>
        <w:right w:val="none" w:sz="0" w:space="0" w:color="auto"/>
      </w:divBdr>
    </w:div>
    <w:div w:id="316418753">
      <w:bodyDiv w:val="1"/>
      <w:marLeft w:val="0"/>
      <w:marRight w:val="0"/>
      <w:marTop w:val="0"/>
      <w:marBottom w:val="0"/>
      <w:divBdr>
        <w:top w:val="none" w:sz="0" w:space="0" w:color="auto"/>
        <w:left w:val="none" w:sz="0" w:space="0" w:color="auto"/>
        <w:bottom w:val="none" w:sz="0" w:space="0" w:color="auto"/>
        <w:right w:val="none" w:sz="0" w:space="0" w:color="auto"/>
      </w:divBdr>
    </w:div>
    <w:div w:id="360016686">
      <w:bodyDiv w:val="1"/>
      <w:marLeft w:val="0"/>
      <w:marRight w:val="0"/>
      <w:marTop w:val="0"/>
      <w:marBottom w:val="0"/>
      <w:divBdr>
        <w:top w:val="none" w:sz="0" w:space="0" w:color="auto"/>
        <w:left w:val="none" w:sz="0" w:space="0" w:color="auto"/>
        <w:bottom w:val="none" w:sz="0" w:space="0" w:color="auto"/>
        <w:right w:val="none" w:sz="0" w:space="0" w:color="auto"/>
      </w:divBdr>
    </w:div>
    <w:div w:id="360472023">
      <w:bodyDiv w:val="1"/>
      <w:marLeft w:val="0"/>
      <w:marRight w:val="0"/>
      <w:marTop w:val="0"/>
      <w:marBottom w:val="0"/>
      <w:divBdr>
        <w:top w:val="none" w:sz="0" w:space="0" w:color="auto"/>
        <w:left w:val="none" w:sz="0" w:space="0" w:color="auto"/>
        <w:bottom w:val="none" w:sz="0" w:space="0" w:color="auto"/>
        <w:right w:val="none" w:sz="0" w:space="0" w:color="auto"/>
      </w:divBdr>
    </w:div>
    <w:div w:id="364791453">
      <w:bodyDiv w:val="1"/>
      <w:marLeft w:val="0"/>
      <w:marRight w:val="0"/>
      <w:marTop w:val="0"/>
      <w:marBottom w:val="0"/>
      <w:divBdr>
        <w:top w:val="none" w:sz="0" w:space="0" w:color="auto"/>
        <w:left w:val="none" w:sz="0" w:space="0" w:color="auto"/>
        <w:bottom w:val="none" w:sz="0" w:space="0" w:color="auto"/>
        <w:right w:val="none" w:sz="0" w:space="0" w:color="auto"/>
      </w:divBdr>
    </w:div>
    <w:div w:id="416244404">
      <w:bodyDiv w:val="1"/>
      <w:marLeft w:val="0"/>
      <w:marRight w:val="0"/>
      <w:marTop w:val="0"/>
      <w:marBottom w:val="0"/>
      <w:divBdr>
        <w:top w:val="none" w:sz="0" w:space="0" w:color="auto"/>
        <w:left w:val="none" w:sz="0" w:space="0" w:color="auto"/>
        <w:bottom w:val="none" w:sz="0" w:space="0" w:color="auto"/>
        <w:right w:val="none" w:sz="0" w:space="0" w:color="auto"/>
      </w:divBdr>
    </w:div>
    <w:div w:id="428548506">
      <w:bodyDiv w:val="1"/>
      <w:marLeft w:val="0"/>
      <w:marRight w:val="0"/>
      <w:marTop w:val="0"/>
      <w:marBottom w:val="0"/>
      <w:divBdr>
        <w:top w:val="none" w:sz="0" w:space="0" w:color="auto"/>
        <w:left w:val="none" w:sz="0" w:space="0" w:color="auto"/>
        <w:bottom w:val="none" w:sz="0" w:space="0" w:color="auto"/>
        <w:right w:val="none" w:sz="0" w:space="0" w:color="auto"/>
      </w:divBdr>
    </w:div>
    <w:div w:id="444425165">
      <w:bodyDiv w:val="1"/>
      <w:marLeft w:val="0"/>
      <w:marRight w:val="0"/>
      <w:marTop w:val="0"/>
      <w:marBottom w:val="0"/>
      <w:divBdr>
        <w:top w:val="none" w:sz="0" w:space="0" w:color="auto"/>
        <w:left w:val="none" w:sz="0" w:space="0" w:color="auto"/>
        <w:bottom w:val="none" w:sz="0" w:space="0" w:color="auto"/>
        <w:right w:val="none" w:sz="0" w:space="0" w:color="auto"/>
      </w:divBdr>
    </w:div>
    <w:div w:id="445079540">
      <w:bodyDiv w:val="1"/>
      <w:marLeft w:val="0"/>
      <w:marRight w:val="0"/>
      <w:marTop w:val="0"/>
      <w:marBottom w:val="0"/>
      <w:divBdr>
        <w:top w:val="none" w:sz="0" w:space="0" w:color="auto"/>
        <w:left w:val="none" w:sz="0" w:space="0" w:color="auto"/>
        <w:bottom w:val="none" w:sz="0" w:space="0" w:color="auto"/>
        <w:right w:val="none" w:sz="0" w:space="0" w:color="auto"/>
      </w:divBdr>
    </w:div>
    <w:div w:id="453670614">
      <w:bodyDiv w:val="1"/>
      <w:marLeft w:val="0"/>
      <w:marRight w:val="0"/>
      <w:marTop w:val="0"/>
      <w:marBottom w:val="0"/>
      <w:divBdr>
        <w:top w:val="none" w:sz="0" w:space="0" w:color="auto"/>
        <w:left w:val="none" w:sz="0" w:space="0" w:color="auto"/>
        <w:bottom w:val="none" w:sz="0" w:space="0" w:color="auto"/>
        <w:right w:val="none" w:sz="0" w:space="0" w:color="auto"/>
      </w:divBdr>
    </w:div>
    <w:div w:id="493958702">
      <w:bodyDiv w:val="1"/>
      <w:marLeft w:val="0"/>
      <w:marRight w:val="0"/>
      <w:marTop w:val="0"/>
      <w:marBottom w:val="0"/>
      <w:divBdr>
        <w:top w:val="none" w:sz="0" w:space="0" w:color="auto"/>
        <w:left w:val="none" w:sz="0" w:space="0" w:color="auto"/>
        <w:bottom w:val="none" w:sz="0" w:space="0" w:color="auto"/>
        <w:right w:val="none" w:sz="0" w:space="0" w:color="auto"/>
      </w:divBdr>
    </w:div>
    <w:div w:id="498354338">
      <w:bodyDiv w:val="1"/>
      <w:marLeft w:val="0"/>
      <w:marRight w:val="0"/>
      <w:marTop w:val="0"/>
      <w:marBottom w:val="0"/>
      <w:divBdr>
        <w:top w:val="none" w:sz="0" w:space="0" w:color="auto"/>
        <w:left w:val="none" w:sz="0" w:space="0" w:color="auto"/>
        <w:bottom w:val="none" w:sz="0" w:space="0" w:color="auto"/>
        <w:right w:val="none" w:sz="0" w:space="0" w:color="auto"/>
      </w:divBdr>
    </w:div>
    <w:div w:id="510921306">
      <w:bodyDiv w:val="1"/>
      <w:marLeft w:val="0"/>
      <w:marRight w:val="0"/>
      <w:marTop w:val="0"/>
      <w:marBottom w:val="0"/>
      <w:divBdr>
        <w:top w:val="none" w:sz="0" w:space="0" w:color="auto"/>
        <w:left w:val="none" w:sz="0" w:space="0" w:color="auto"/>
        <w:bottom w:val="none" w:sz="0" w:space="0" w:color="auto"/>
        <w:right w:val="none" w:sz="0" w:space="0" w:color="auto"/>
      </w:divBdr>
    </w:div>
    <w:div w:id="518932659">
      <w:bodyDiv w:val="1"/>
      <w:marLeft w:val="0"/>
      <w:marRight w:val="0"/>
      <w:marTop w:val="0"/>
      <w:marBottom w:val="0"/>
      <w:divBdr>
        <w:top w:val="none" w:sz="0" w:space="0" w:color="auto"/>
        <w:left w:val="none" w:sz="0" w:space="0" w:color="auto"/>
        <w:bottom w:val="none" w:sz="0" w:space="0" w:color="auto"/>
        <w:right w:val="none" w:sz="0" w:space="0" w:color="auto"/>
      </w:divBdr>
      <w:divsChild>
        <w:div w:id="1150900978">
          <w:marLeft w:val="0"/>
          <w:marRight w:val="0"/>
          <w:marTop w:val="0"/>
          <w:marBottom w:val="0"/>
          <w:divBdr>
            <w:top w:val="none" w:sz="0" w:space="0" w:color="auto"/>
            <w:left w:val="none" w:sz="0" w:space="0" w:color="auto"/>
            <w:bottom w:val="none" w:sz="0" w:space="0" w:color="auto"/>
            <w:right w:val="none" w:sz="0" w:space="0" w:color="auto"/>
          </w:divBdr>
        </w:div>
      </w:divsChild>
    </w:div>
    <w:div w:id="525100468">
      <w:bodyDiv w:val="1"/>
      <w:marLeft w:val="0"/>
      <w:marRight w:val="0"/>
      <w:marTop w:val="0"/>
      <w:marBottom w:val="0"/>
      <w:divBdr>
        <w:top w:val="none" w:sz="0" w:space="0" w:color="auto"/>
        <w:left w:val="none" w:sz="0" w:space="0" w:color="auto"/>
        <w:bottom w:val="none" w:sz="0" w:space="0" w:color="auto"/>
        <w:right w:val="none" w:sz="0" w:space="0" w:color="auto"/>
      </w:divBdr>
    </w:div>
    <w:div w:id="560681243">
      <w:bodyDiv w:val="1"/>
      <w:marLeft w:val="0"/>
      <w:marRight w:val="0"/>
      <w:marTop w:val="0"/>
      <w:marBottom w:val="0"/>
      <w:divBdr>
        <w:top w:val="none" w:sz="0" w:space="0" w:color="auto"/>
        <w:left w:val="none" w:sz="0" w:space="0" w:color="auto"/>
        <w:bottom w:val="none" w:sz="0" w:space="0" w:color="auto"/>
        <w:right w:val="none" w:sz="0" w:space="0" w:color="auto"/>
      </w:divBdr>
    </w:div>
    <w:div w:id="614870411">
      <w:bodyDiv w:val="1"/>
      <w:marLeft w:val="0"/>
      <w:marRight w:val="0"/>
      <w:marTop w:val="0"/>
      <w:marBottom w:val="0"/>
      <w:divBdr>
        <w:top w:val="none" w:sz="0" w:space="0" w:color="auto"/>
        <w:left w:val="none" w:sz="0" w:space="0" w:color="auto"/>
        <w:bottom w:val="none" w:sz="0" w:space="0" w:color="auto"/>
        <w:right w:val="none" w:sz="0" w:space="0" w:color="auto"/>
      </w:divBdr>
      <w:divsChild>
        <w:div w:id="1475944821">
          <w:marLeft w:val="0"/>
          <w:marRight w:val="0"/>
          <w:marTop w:val="0"/>
          <w:marBottom w:val="0"/>
          <w:divBdr>
            <w:top w:val="none" w:sz="0" w:space="0" w:color="auto"/>
            <w:left w:val="none" w:sz="0" w:space="0" w:color="auto"/>
            <w:bottom w:val="none" w:sz="0" w:space="0" w:color="auto"/>
            <w:right w:val="none" w:sz="0" w:space="0" w:color="auto"/>
          </w:divBdr>
        </w:div>
      </w:divsChild>
    </w:div>
    <w:div w:id="622464274">
      <w:bodyDiv w:val="1"/>
      <w:marLeft w:val="0"/>
      <w:marRight w:val="0"/>
      <w:marTop w:val="0"/>
      <w:marBottom w:val="0"/>
      <w:divBdr>
        <w:top w:val="none" w:sz="0" w:space="0" w:color="auto"/>
        <w:left w:val="none" w:sz="0" w:space="0" w:color="auto"/>
        <w:bottom w:val="none" w:sz="0" w:space="0" w:color="auto"/>
        <w:right w:val="none" w:sz="0" w:space="0" w:color="auto"/>
      </w:divBdr>
    </w:div>
    <w:div w:id="626544434">
      <w:bodyDiv w:val="1"/>
      <w:marLeft w:val="0"/>
      <w:marRight w:val="0"/>
      <w:marTop w:val="0"/>
      <w:marBottom w:val="0"/>
      <w:divBdr>
        <w:top w:val="none" w:sz="0" w:space="0" w:color="auto"/>
        <w:left w:val="none" w:sz="0" w:space="0" w:color="auto"/>
        <w:bottom w:val="none" w:sz="0" w:space="0" w:color="auto"/>
        <w:right w:val="none" w:sz="0" w:space="0" w:color="auto"/>
      </w:divBdr>
    </w:div>
    <w:div w:id="687678813">
      <w:bodyDiv w:val="1"/>
      <w:marLeft w:val="0"/>
      <w:marRight w:val="0"/>
      <w:marTop w:val="0"/>
      <w:marBottom w:val="0"/>
      <w:divBdr>
        <w:top w:val="none" w:sz="0" w:space="0" w:color="auto"/>
        <w:left w:val="none" w:sz="0" w:space="0" w:color="auto"/>
        <w:bottom w:val="none" w:sz="0" w:space="0" w:color="auto"/>
        <w:right w:val="none" w:sz="0" w:space="0" w:color="auto"/>
      </w:divBdr>
    </w:div>
    <w:div w:id="690299402">
      <w:bodyDiv w:val="1"/>
      <w:marLeft w:val="0"/>
      <w:marRight w:val="0"/>
      <w:marTop w:val="0"/>
      <w:marBottom w:val="0"/>
      <w:divBdr>
        <w:top w:val="none" w:sz="0" w:space="0" w:color="auto"/>
        <w:left w:val="none" w:sz="0" w:space="0" w:color="auto"/>
        <w:bottom w:val="none" w:sz="0" w:space="0" w:color="auto"/>
        <w:right w:val="none" w:sz="0" w:space="0" w:color="auto"/>
      </w:divBdr>
    </w:div>
    <w:div w:id="717976695">
      <w:bodyDiv w:val="1"/>
      <w:marLeft w:val="0"/>
      <w:marRight w:val="0"/>
      <w:marTop w:val="0"/>
      <w:marBottom w:val="0"/>
      <w:divBdr>
        <w:top w:val="none" w:sz="0" w:space="0" w:color="auto"/>
        <w:left w:val="none" w:sz="0" w:space="0" w:color="auto"/>
        <w:bottom w:val="none" w:sz="0" w:space="0" w:color="auto"/>
        <w:right w:val="none" w:sz="0" w:space="0" w:color="auto"/>
      </w:divBdr>
      <w:divsChild>
        <w:div w:id="166407799">
          <w:marLeft w:val="0"/>
          <w:marRight w:val="0"/>
          <w:marTop w:val="0"/>
          <w:marBottom w:val="0"/>
          <w:divBdr>
            <w:top w:val="none" w:sz="0" w:space="0" w:color="auto"/>
            <w:left w:val="none" w:sz="0" w:space="0" w:color="auto"/>
            <w:bottom w:val="none" w:sz="0" w:space="0" w:color="auto"/>
            <w:right w:val="none" w:sz="0" w:space="0" w:color="auto"/>
          </w:divBdr>
        </w:div>
      </w:divsChild>
    </w:div>
    <w:div w:id="720908168">
      <w:bodyDiv w:val="1"/>
      <w:marLeft w:val="0"/>
      <w:marRight w:val="0"/>
      <w:marTop w:val="0"/>
      <w:marBottom w:val="0"/>
      <w:divBdr>
        <w:top w:val="none" w:sz="0" w:space="0" w:color="auto"/>
        <w:left w:val="none" w:sz="0" w:space="0" w:color="auto"/>
        <w:bottom w:val="none" w:sz="0" w:space="0" w:color="auto"/>
        <w:right w:val="none" w:sz="0" w:space="0" w:color="auto"/>
      </w:divBdr>
    </w:div>
    <w:div w:id="767700554">
      <w:bodyDiv w:val="1"/>
      <w:marLeft w:val="0"/>
      <w:marRight w:val="0"/>
      <w:marTop w:val="0"/>
      <w:marBottom w:val="0"/>
      <w:divBdr>
        <w:top w:val="none" w:sz="0" w:space="0" w:color="auto"/>
        <w:left w:val="none" w:sz="0" w:space="0" w:color="auto"/>
        <w:bottom w:val="none" w:sz="0" w:space="0" w:color="auto"/>
        <w:right w:val="none" w:sz="0" w:space="0" w:color="auto"/>
      </w:divBdr>
    </w:div>
    <w:div w:id="814833184">
      <w:bodyDiv w:val="1"/>
      <w:marLeft w:val="0"/>
      <w:marRight w:val="0"/>
      <w:marTop w:val="0"/>
      <w:marBottom w:val="0"/>
      <w:divBdr>
        <w:top w:val="none" w:sz="0" w:space="0" w:color="auto"/>
        <w:left w:val="none" w:sz="0" w:space="0" w:color="auto"/>
        <w:bottom w:val="none" w:sz="0" w:space="0" w:color="auto"/>
        <w:right w:val="none" w:sz="0" w:space="0" w:color="auto"/>
      </w:divBdr>
    </w:div>
    <w:div w:id="823549859">
      <w:bodyDiv w:val="1"/>
      <w:marLeft w:val="0"/>
      <w:marRight w:val="0"/>
      <w:marTop w:val="0"/>
      <w:marBottom w:val="0"/>
      <w:divBdr>
        <w:top w:val="none" w:sz="0" w:space="0" w:color="auto"/>
        <w:left w:val="none" w:sz="0" w:space="0" w:color="auto"/>
        <w:bottom w:val="none" w:sz="0" w:space="0" w:color="auto"/>
        <w:right w:val="none" w:sz="0" w:space="0" w:color="auto"/>
      </w:divBdr>
    </w:div>
    <w:div w:id="847059552">
      <w:bodyDiv w:val="1"/>
      <w:marLeft w:val="0"/>
      <w:marRight w:val="0"/>
      <w:marTop w:val="0"/>
      <w:marBottom w:val="0"/>
      <w:divBdr>
        <w:top w:val="none" w:sz="0" w:space="0" w:color="auto"/>
        <w:left w:val="none" w:sz="0" w:space="0" w:color="auto"/>
        <w:bottom w:val="none" w:sz="0" w:space="0" w:color="auto"/>
        <w:right w:val="none" w:sz="0" w:space="0" w:color="auto"/>
      </w:divBdr>
    </w:div>
    <w:div w:id="864172748">
      <w:bodyDiv w:val="1"/>
      <w:marLeft w:val="0"/>
      <w:marRight w:val="0"/>
      <w:marTop w:val="0"/>
      <w:marBottom w:val="0"/>
      <w:divBdr>
        <w:top w:val="none" w:sz="0" w:space="0" w:color="auto"/>
        <w:left w:val="none" w:sz="0" w:space="0" w:color="auto"/>
        <w:bottom w:val="none" w:sz="0" w:space="0" w:color="auto"/>
        <w:right w:val="none" w:sz="0" w:space="0" w:color="auto"/>
      </w:divBdr>
    </w:div>
    <w:div w:id="881405806">
      <w:bodyDiv w:val="1"/>
      <w:marLeft w:val="0"/>
      <w:marRight w:val="0"/>
      <w:marTop w:val="0"/>
      <w:marBottom w:val="0"/>
      <w:divBdr>
        <w:top w:val="none" w:sz="0" w:space="0" w:color="auto"/>
        <w:left w:val="none" w:sz="0" w:space="0" w:color="auto"/>
        <w:bottom w:val="none" w:sz="0" w:space="0" w:color="auto"/>
        <w:right w:val="none" w:sz="0" w:space="0" w:color="auto"/>
      </w:divBdr>
    </w:div>
    <w:div w:id="894007347">
      <w:bodyDiv w:val="1"/>
      <w:marLeft w:val="0"/>
      <w:marRight w:val="0"/>
      <w:marTop w:val="0"/>
      <w:marBottom w:val="0"/>
      <w:divBdr>
        <w:top w:val="none" w:sz="0" w:space="0" w:color="auto"/>
        <w:left w:val="none" w:sz="0" w:space="0" w:color="auto"/>
        <w:bottom w:val="none" w:sz="0" w:space="0" w:color="auto"/>
        <w:right w:val="none" w:sz="0" w:space="0" w:color="auto"/>
      </w:divBdr>
    </w:div>
    <w:div w:id="910775507">
      <w:bodyDiv w:val="1"/>
      <w:marLeft w:val="0"/>
      <w:marRight w:val="0"/>
      <w:marTop w:val="0"/>
      <w:marBottom w:val="0"/>
      <w:divBdr>
        <w:top w:val="none" w:sz="0" w:space="0" w:color="auto"/>
        <w:left w:val="none" w:sz="0" w:space="0" w:color="auto"/>
        <w:bottom w:val="none" w:sz="0" w:space="0" w:color="auto"/>
        <w:right w:val="none" w:sz="0" w:space="0" w:color="auto"/>
      </w:divBdr>
      <w:divsChild>
        <w:div w:id="1665088214">
          <w:marLeft w:val="0"/>
          <w:marRight w:val="0"/>
          <w:marTop w:val="0"/>
          <w:marBottom w:val="0"/>
          <w:divBdr>
            <w:top w:val="none" w:sz="0" w:space="0" w:color="auto"/>
            <w:left w:val="none" w:sz="0" w:space="0" w:color="auto"/>
            <w:bottom w:val="none" w:sz="0" w:space="0" w:color="auto"/>
            <w:right w:val="none" w:sz="0" w:space="0" w:color="auto"/>
          </w:divBdr>
        </w:div>
      </w:divsChild>
    </w:div>
    <w:div w:id="921791953">
      <w:bodyDiv w:val="1"/>
      <w:marLeft w:val="0"/>
      <w:marRight w:val="0"/>
      <w:marTop w:val="0"/>
      <w:marBottom w:val="0"/>
      <w:divBdr>
        <w:top w:val="none" w:sz="0" w:space="0" w:color="auto"/>
        <w:left w:val="none" w:sz="0" w:space="0" w:color="auto"/>
        <w:bottom w:val="none" w:sz="0" w:space="0" w:color="auto"/>
        <w:right w:val="none" w:sz="0" w:space="0" w:color="auto"/>
      </w:divBdr>
    </w:div>
    <w:div w:id="958992912">
      <w:bodyDiv w:val="1"/>
      <w:marLeft w:val="0"/>
      <w:marRight w:val="0"/>
      <w:marTop w:val="0"/>
      <w:marBottom w:val="0"/>
      <w:divBdr>
        <w:top w:val="none" w:sz="0" w:space="0" w:color="auto"/>
        <w:left w:val="none" w:sz="0" w:space="0" w:color="auto"/>
        <w:bottom w:val="none" w:sz="0" w:space="0" w:color="auto"/>
        <w:right w:val="none" w:sz="0" w:space="0" w:color="auto"/>
      </w:divBdr>
    </w:div>
    <w:div w:id="972754302">
      <w:bodyDiv w:val="1"/>
      <w:marLeft w:val="0"/>
      <w:marRight w:val="0"/>
      <w:marTop w:val="0"/>
      <w:marBottom w:val="0"/>
      <w:divBdr>
        <w:top w:val="none" w:sz="0" w:space="0" w:color="auto"/>
        <w:left w:val="none" w:sz="0" w:space="0" w:color="auto"/>
        <w:bottom w:val="none" w:sz="0" w:space="0" w:color="auto"/>
        <w:right w:val="none" w:sz="0" w:space="0" w:color="auto"/>
      </w:divBdr>
    </w:div>
    <w:div w:id="987317596">
      <w:bodyDiv w:val="1"/>
      <w:marLeft w:val="0"/>
      <w:marRight w:val="0"/>
      <w:marTop w:val="0"/>
      <w:marBottom w:val="0"/>
      <w:divBdr>
        <w:top w:val="none" w:sz="0" w:space="0" w:color="auto"/>
        <w:left w:val="none" w:sz="0" w:space="0" w:color="auto"/>
        <w:bottom w:val="none" w:sz="0" w:space="0" w:color="auto"/>
        <w:right w:val="none" w:sz="0" w:space="0" w:color="auto"/>
      </w:divBdr>
      <w:divsChild>
        <w:div w:id="747388657">
          <w:marLeft w:val="0"/>
          <w:marRight w:val="0"/>
          <w:marTop w:val="0"/>
          <w:marBottom w:val="0"/>
          <w:divBdr>
            <w:top w:val="none" w:sz="0" w:space="0" w:color="auto"/>
            <w:left w:val="none" w:sz="0" w:space="0" w:color="auto"/>
            <w:bottom w:val="none" w:sz="0" w:space="0" w:color="auto"/>
            <w:right w:val="none" w:sz="0" w:space="0" w:color="auto"/>
          </w:divBdr>
        </w:div>
      </w:divsChild>
    </w:div>
    <w:div w:id="999624300">
      <w:bodyDiv w:val="1"/>
      <w:marLeft w:val="0"/>
      <w:marRight w:val="0"/>
      <w:marTop w:val="0"/>
      <w:marBottom w:val="0"/>
      <w:divBdr>
        <w:top w:val="none" w:sz="0" w:space="0" w:color="auto"/>
        <w:left w:val="none" w:sz="0" w:space="0" w:color="auto"/>
        <w:bottom w:val="none" w:sz="0" w:space="0" w:color="auto"/>
        <w:right w:val="none" w:sz="0" w:space="0" w:color="auto"/>
      </w:divBdr>
    </w:div>
    <w:div w:id="1015424718">
      <w:bodyDiv w:val="1"/>
      <w:marLeft w:val="0"/>
      <w:marRight w:val="0"/>
      <w:marTop w:val="0"/>
      <w:marBottom w:val="0"/>
      <w:divBdr>
        <w:top w:val="none" w:sz="0" w:space="0" w:color="auto"/>
        <w:left w:val="none" w:sz="0" w:space="0" w:color="auto"/>
        <w:bottom w:val="none" w:sz="0" w:space="0" w:color="auto"/>
        <w:right w:val="none" w:sz="0" w:space="0" w:color="auto"/>
      </w:divBdr>
    </w:div>
    <w:div w:id="1030449718">
      <w:bodyDiv w:val="1"/>
      <w:marLeft w:val="0"/>
      <w:marRight w:val="0"/>
      <w:marTop w:val="0"/>
      <w:marBottom w:val="0"/>
      <w:divBdr>
        <w:top w:val="none" w:sz="0" w:space="0" w:color="auto"/>
        <w:left w:val="none" w:sz="0" w:space="0" w:color="auto"/>
        <w:bottom w:val="none" w:sz="0" w:space="0" w:color="auto"/>
        <w:right w:val="none" w:sz="0" w:space="0" w:color="auto"/>
      </w:divBdr>
    </w:div>
    <w:div w:id="1045637935">
      <w:bodyDiv w:val="1"/>
      <w:marLeft w:val="0"/>
      <w:marRight w:val="0"/>
      <w:marTop w:val="0"/>
      <w:marBottom w:val="0"/>
      <w:divBdr>
        <w:top w:val="none" w:sz="0" w:space="0" w:color="auto"/>
        <w:left w:val="none" w:sz="0" w:space="0" w:color="auto"/>
        <w:bottom w:val="none" w:sz="0" w:space="0" w:color="auto"/>
        <w:right w:val="none" w:sz="0" w:space="0" w:color="auto"/>
      </w:divBdr>
    </w:div>
    <w:div w:id="1083066819">
      <w:bodyDiv w:val="1"/>
      <w:marLeft w:val="0"/>
      <w:marRight w:val="0"/>
      <w:marTop w:val="0"/>
      <w:marBottom w:val="0"/>
      <w:divBdr>
        <w:top w:val="none" w:sz="0" w:space="0" w:color="auto"/>
        <w:left w:val="none" w:sz="0" w:space="0" w:color="auto"/>
        <w:bottom w:val="none" w:sz="0" w:space="0" w:color="auto"/>
        <w:right w:val="none" w:sz="0" w:space="0" w:color="auto"/>
      </w:divBdr>
    </w:div>
    <w:div w:id="1089158024">
      <w:bodyDiv w:val="1"/>
      <w:marLeft w:val="0"/>
      <w:marRight w:val="0"/>
      <w:marTop w:val="0"/>
      <w:marBottom w:val="0"/>
      <w:divBdr>
        <w:top w:val="none" w:sz="0" w:space="0" w:color="auto"/>
        <w:left w:val="none" w:sz="0" w:space="0" w:color="auto"/>
        <w:bottom w:val="none" w:sz="0" w:space="0" w:color="auto"/>
        <w:right w:val="none" w:sz="0" w:space="0" w:color="auto"/>
      </w:divBdr>
    </w:div>
    <w:div w:id="1090733221">
      <w:bodyDiv w:val="1"/>
      <w:marLeft w:val="0"/>
      <w:marRight w:val="0"/>
      <w:marTop w:val="0"/>
      <w:marBottom w:val="0"/>
      <w:divBdr>
        <w:top w:val="none" w:sz="0" w:space="0" w:color="auto"/>
        <w:left w:val="none" w:sz="0" w:space="0" w:color="auto"/>
        <w:bottom w:val="none" w:sz="0" w:space="0" w:color="auto"/>
        <w:right w:val="none" w:sz="0" w:space="0" w:color="auto"/>
      </w:divBdr>
    </w:div>
    <w:div w:id="1116363119">
      <w:bodyDiv w:val="1"/>
      <w:marLeft w:val="0"/>
      <w:marRight w:val="0"/>
      <w:marTop w:val="0"/>
      <w:marBottom w:val="0"/>
      <w:divBdr>
        <w:top w:val="none" w:sz="0" w:space="0" w:color="auto"/>
        <w:left w:val="none" w:sz="0" w:space="0" w:color="auto"/>
        <w:bottom w:val="none" w:sz="0" w:space="0" w:color="auto"/>
        <w:right w:val="none" w:sz="0" w:space="0" w:color="auto"/>
      </w:divBdr>
    </w:div>
    <w:div w:id="1141120734">
      <w:bodyDiv w:val="1"/>
      <w:marLeft w:val="0"/>
      <w:marRight w:val="0"/>
      <w:marTop w:val="0"/>
      <w:marBottom w:val="0"/>
      <w:divBdr>
        <w:top w:val="none" w:sz="0" w:space="0" w:color="auto"/>
        <w:left w:val="none" w:sz="0" w:space="0" w:color="auto"/>
        <w:bottom w:val="none" w:sz="0" w:space="0" w:color="auto"/>
        <w:right w:val="none" w:sz="0" w:space="0" w:color="auto"/>
      </w:divBdr>
    </w:div>
    <w:div w:id="1155604001">
      <w:bodyDiv w:val="1"/>
      <w:marLeft w:val="0"/>
      <w:marRight w:val="0"/>
      <w:marTop w:val="0"/>
      <w:marBottom w:val="0"/>
      <w:divBdr>
        <w:top w:val="none" w:sz="0" w:space="0" w:color="auto"/>
        <w:left w:val="none" w:sz="0" w:space="0" w:color="auto"/>
        <w:bottom w:val="none" w:sz="0" w:space="0" w:color="auto"/>
        <w:right w:val="none" w:sz="0" w:space="0" w:color="auto"/>
      </w:divBdr>
    </w:div>
    <w:div w:id="1157455379">
      <w:bodyDiv w:val="1"/>
      <w:marLeft w:val="0"/>
      <w:marRight w:val="0"/>
      <w:marTop w:val="0"/>
      <w:marBottom w:val="0"/>
      <w:divBdr>
        <w:top w:val="none" w:sz="0" w:space="0" w:color="auto"/>
        <w:left w:val="none" w:sz="0" w:space="0" w:color="auto"/>
        <w:bottom w:val="none" w:sz="0" w:space="0" w:color="auto"/>
        <w:right w:val="none" w:sz="0" w:space="0" w:color="auto"/>
      </w:divBdr>
      <w:divsChild>
        <w:div w:id="1392997186">
          <w:marLeft w:val="0"/>
          <w:marRight w:val="0"/>
          <w:marTop w:val="0"/>
          <w:marBottom w:val="0"/>
          <w:divBdr>
            <w:top w:val="none" w:sz="0" w:space="0" w:color="auto"/>
            <w:left w:val="none" w:sz="0" w:space="0" w:color="auto"/>
            <w:bottom w:val="none" w:sz="0" w:space="0" w:color="auto"/>
            <w:right w:val="none" w:sz="0" w:space="0" w:color="auto"/>
          </w:divBdr>
        </w:div>
      </w:divsChild>
    </w:div>
    <w:div w:id="1164973868">
      <w:bodyDiv w:val="1"/>
      <w:marLeft w:val="0"/>
      <w:marRight w:val="0"/>
      <w:marTop w:val="0"/>
      <w:marBottom w:val="0"/>
      <w:divBdr>
        <w:top w:val="none" w:sz="0" w:space="0" w:color="auto"/>
        <w:left w:val="none" w:sz="0" w:space="0" w:color="auto"/>
        <w:bottom w:val="none" w:sz="0" w:space="0" w:color="auto"/>
        <w:right w:val="none" w:sz="0" w:space="0" w:color="auto"/>
      </w:divBdr>
    </w:div>
    <w:div w:id="1167016492">
      <w:bodyDiv w:val="1"/>
      <w:marLeft w:val="0"/>
      <w:marRight w:val="0"/>
      <w:marTop w:val="0"/>
      <w:marBottom w:val="0"/>
      <w:divBdr>
        <w:top w:val="none" w:sz="0" w:space="0" w:color="auto"/>
        <w:left w:val="none" w:sz="0" w:space="0" w:color="auto"/>
        <w:bottom w:val="none" w:sz="0" w:space="0" w:color="auto"/>
        <w:right w:val="none" w:sz="0" w:space="0" w:color="auto"/>
      </w:divBdr>
    </w:div>
    <w:div w:id="1173841341">
      <w:bodyDiv w:val="1"/>
      <w:marLeft w:val="0"/>
      <w:marRight w:val="0"/>
      <w:marTop w:val="0"/>
      <w:marBottom w:val="0"/>
      <w:divBdr>
        <w:top w:val="none" w:sz="0" w:space="0" w:color="auto"/>
        <w:left w:val="none" w:sz="0" w:space="0" w:color="auto"/>
        <w:bottom w:val="none" w:sz="0" w:space="0" w:color="auto"/>
        <w:right w:val="none" w:sz="0" w:space="0" w:color="auto"/>
      </w:divBdr>
    </w:div>
    <w:div w:id="1183058073">
      <w:bodyDiv w:val="1"/>
      <w:marLeft w:val="0"/>
      <w:marRight w:val="0"/>
      <w:marTop w:val="0"/>
      <w:marBottom w:val="0"/>
      <w:divBdr>
        <w:top w:val="none" w:sz="0" w:space="0" w:color="auto"/>
        <w:left w:val="none" w:sz="0" w:space="0" w:color="auto"/>
        <w:bottom w:val="none" w:sz="0" w:space="0" w:color="auto"/>
        <w:right w:val="none" w:sz="0" w:space="0" w:color="auto"/>
      </w:divBdr>
    </w:div>
    <w:div w:id="1187643637">
      <w:bodyDiv w:val="1"/>
      <w:marLeft w:val="0"/>
      <w:marRight w:val="0"/>
      <w:marTop w:val="0"/>
      <w:marBottom w:val="0"/>
      <w:divBdr>
        <w:top w:val="none" w:sz="0" w:space="0" w:color="auto"/>
        <w:left w:val="none" w:sz="0" w:space="0" w:color="auto"/>
        <w:bottom w:val="none" w:sz="0" w:space="0" w:color="auto"/>
        <w:right w:val="none" w:sz="0" w:space="0" w:color="auto"/>
      </w:divBdr>
    </w:div>
    <w:div w:id="1222785012">
      <w:bodyDiv w:val="1"/>
      <w:marLeft w:val="0"/>
      <w:marRight w:val="0"/>
      <w:marTop w:val="0"/>
      <w:marBottom w:val="0"/>
      <w:divBdr>
        <w:top w:val="none" w:sz="0" w:space="0" w:color="auto"/>
        <w:left w:val="none" w:sz="0" w:space="0" w:color="auto"/>
        <w:bottom w:val="none" w:sz="0" w:space="0" w:color="auto"/>
        <w:right w:val="none" w:sz="0" w:space="0" w:color="auto"/>
      </w:divBdr>
    </w:div>
    <w:div w:id="1248004787">
      <w:bodyDiv w:val="1"/>
      <w:marLeft w:val="0"/>
      <w:marRight w:val="0"/>
      <w:marTop w:val="0"/>
      <w:marBottom w:val="0"/>
      <w:divBdr>
        <w:top w:val="none" w:sz="0" w:space="0" w:color="auto"/>
        <w:left w:val="none" w:sz="0" w:space="0" w:color="auto"/>
        <w:bottom w:val="none" w:sz="0" w:space="0" w:color="auto"/>
        <w:right w:val="none" w:sz="0" w:space="0" w:color="auto"/>
      </w:divBdr>
    </w:div>
    <w:div w:id="1265452836">
      <w:bodyDiv w:val="1"/>
      <w:marLeft w:val="0"/>
      <w:marRight w:val="0"/>
      <w:marTop w:val="0"/>
      <w:marBottom w:val="0"/>
      <w:divBdr>
        <w:top w:val="none" w:sz="0" w:space="0" w:color="auto"/>
        <w:left w:val="none" w:sz="0" w:space="0" w:color="auto"/>
        <w:bottom w:val="none" w:sz="0" w:space="0" w:color="auto"/>
        <w:right w:val="none" w:sz="0" w:space="0" w:color="auto"/>
      </w:divBdr>
    </w:div>
    <w:div w:id="1265846070">
      <w:bodyDiv w:val="1"/>
      <w:marLeft w:val="0"/>
      <w:marRight w:val="0"/>
      <w:marTop w:val="0"/>
      <w:marBottom w:val="0"/>
      <w:divBdr>
        <w:top w:val="none" w:sz="0" w:space="0" w:color="auto"/>
        <w:left w:val="none" w:sz="0" w:space="0" w:color="auto"/>
        <w:bottom w:val="none" w:sz="0" w:space="0" w:color="auto"/>
        <w:right w:val="none" w:sz="0" w:space="0" w:color="auto"/>
      </w:divBdr>
    </w:div>
    <w:div w:id="1284576480">
      <w:bodyDiv w:val="1"/>
      <w:marLeft w:val="0"/>
      <w:marRight w:val="0"/>
      <w:marTop w:val="0"/>
      <w:marBottom w:val="0"/>
      <w:divBdr>
        <w:top w:val="none" w:sz="0" w:space="0" w:color="auto"/>
        <w:left w:val="none" w:sz="0" w:space="0" w:color="auto"/>
        <w:bottom w:val="none" w:sz="0" w:space="0" w:color="auto"/>
        <w:right w:val="none" w:sz="0" w:space="0" w:color="auto"/>
      </w:divBdr>
    </w:div>
    <w:div w:id="1290624485">
      <w:bodyDiv w:val="1"/>
      <w:marLeft w:val="0"/>
      <w:marRight w:val="0"/>
      <w:marTop w:val="0"/>
      <w:marBottom w:val="0"/>
      <w:divBdr>
        <w:top w:val="none" w:sz="0" w:space="0" w:color="auto"/>
        <w:left w:val="none" w:sz="0" w:space="0" w:color="auto"/>
        <w:bottom w:val="none" w:sz="0" w:space="0" w:color="auto"/>
        <w:right w:val="none" w:sz="0" w:space="0" w:color="auto"/>
      </w:divBdr>
    </w:div>
    <w:div w:id="1305043070">
      <w:bodyDiv w:val="1"/>
      <w:marLeft w:val="0"/>
      <w:marRight w:val="0"/>
      <w:marTop w:val="0"/>
      <w:marBottom w:val="0"/>
      <w:divBdr>
        <w:top w:val="none" w:sz="0" w:space="0" w:color="auto"/>
        <w:left w:val="none" w:sz="0" w:space="0" w:color="auto"/>
        <w:bottom w:val="none" w:sz="0" w:space="0" w:color="auto"/>
        <w:right w:val="none" w:sz="0" w:space="0" w:color="auto"/>
      </w:divBdr>
    </w:div>
    <w:div w:id="1332174923">
      <w:bodyDiv w:val="1"/>
      <w:marLeft w:val="0"/>
      <w:marRight w:val="0"/>
      <w:marTop w:val="0"/>
      <w:marBottom w:val="0"/>
      <w:divBdr>
        <w:top w:val="none" w:sz="0" w:space="0" w:color="auto"/>
        <w:left w:val="none" w:sz="0" w:space="0" w:color="auto"/>
        <w:bottom w:val="none" w:sz="0" w:space="0" w:color="auto"/>
        <w:right w:val="none" w:sz="0" w:space="0" w:color="auto"/>
      </w:divBdr>
      <w:divsChild>
        <w:div w:id="1785535553">
          <w:marLeft w:val="450"/>
          <w:marRight w:val="0"/>
          <w:marTop w:val="0"/>
          <w:marBottom w:val="0"/>
          <w:divBdr>
            <w:top w:val="none" w:sz="0" w:space="0" w:color="auto"/>
            <w:left w:val="none" w:sz="0" w:space="0" w:color="auto"/>
            <w:bottom w:val="none" w:sz="0" w:space="0" w:color="auto"/>
            <w:right w:val="none" w:sz="0" w:space="0" w:color="auto"/>
          </w:divBdr>
        </w:div>
        <w:div w:id="2051296736">
          <w:marLeft w:val="450"/>
          <w:marRight w:val="0"/>
          <w:marTop w:val="0"/>
          <w:marBottom w:val="0"/>
          <w:divBdr>
            <w:top w:val="none" w:sz="0" w:space="0" w:color="auto"/>
            <w:left w:val="none" w:sz="0" w:space="0" w:color="auto"/>
            <w:bottom w:val="none" w:sz="0" w:space="0" w:color="auto"/>
            <w:right w:val="none" w:sz="0" w:space="0" w:color="auto"/>
          </w:divBdr>
        </w:div>
        <w:div w:id="899708596">
          <w:marLeft w:val="450"/>
          <w:marRight w:val="0"/>
          <w:marTop w:val="0"/>
          <w:marBottom w:val="0"/>
          <w:divBdr>
            <w:top w:val="none" w:sz="0" w:space="0" w:color="auto"/>
            <w:left w:val="none" w:sz="0" w:space="0" w:color="auto"/>
            <w:bottom w:val="none" w:sz="0" w:space="0" w:color="auto"/>
            <w:right w:val="none" w:sz="0" w:space="0" w:color="auto"/>
          </w:divBdr>
        </w:div>
        <w:div w:id="60099113">
          <w:marLeft w:val="450"/>
          <w:marRight w:val="0"/>
          <w:marTop w:val="0"/>
          <w:marBottom w:val="0"/>
          <w:divBdr>
            <w:top w:val="none" w:sz="0" w:space="0" w:color="auto"/>
            <w:left w:val="none" w:sz="0" w:space="0" w:color="auto"/>
            <w:bottom w:val="none" w:sz="0" w:space="0" w:color="auto"/>
            <w:right w:val="none" w:sz="0" w:space="0" w:color="auto"/>
          </w:divBdr>
        </w:div>
      </w:divsChild>
    </w:div>
    <w:div w:id="1335305040">
      <w:bodyDiv w:val="1"/>
      <w:marLeft w:val="0"/>
      <w:marRight w:val="0"/>
      <w:marTop w:val="0"/>
      <w:marBottom w:val="0"/>
      <w:divBdr>
        <w:top w:val="none" w:sz="0" w:space="0" w:color="auto"/>
        <w:left w:val="none" w:sz="0" w:space="0" w:color="auto"/>
        <w:bottom w:val="none" w:sz="0" w:space="0" w:color="auto"/>
        <w:right w:val="none" w:sz="0" w:space="0" w:color="auto"/>
      </w:divBdr>
    </w:div>
    <w:div w:id="1347635828">
      <w:bodyDiv w:val="1"/>
      <w:marLeft w:val="0"/>
      <w:marRight w:val="0"/>
      <w:marTop w:val="0"/>
      <w:marBottom w:val="0"/>
      <w:divBdr>
        <w:top w:val="none" w:sz="0" w:space="0" w:color="auto"/>
        <w:left w:val="none" w:sz="0" w:space="0" w:color="auto"/>
        <w:bottom w:val="none" w:sz="0" w:space="0" w:color="auto"/>
        <w:right w:val="none" w:sz="0" w:space="0" w:color="auto"/>
      </w:divBdr>
    </w:div>
    <w:div w:id="1364863699">
      <w:bodyDiv w:val="1"/>
      <w:marLeft w:val="0"/>
      <w:marRight w:val="0"/>
      <w:marTop w:val="0"/>
      <w:marBottom w:val="0"/>
      <w:divBdr>
        <w:top w:val="none" w:sz="0" w:space="0" w:color="auto"/>
        <w:left w:val="none" w:sz="0" w:space="0" w:color="auto"/>
        <w:bottom w:val="none" w:sz="0" w:space="0" w:color="auto"/>
        <w:right w:val="none" w:sz="0" w:space="0" w:color="auto"/>
      </w:divBdr>
    </w:div>
    <w:div w:id="1376126104">
      <w:bodyDiv w:val="1"/>
      <w:marLeft w:val="0"/>
      <w:marRight w:val="0"/>
      <w:marTop w:val="0"/>
      <w:marBottom w:val="0"/>
      <w:divBdr>
        <w:top w:val="none" w:sz="0" w:space="0" w:color="auto"/>
        <w:left w:val="none" w:sz="0" w:space="0" w:color="auto"/>
        <w:bottom w:val="none" w:sz="0" w:space="0" w:color="auto"/>
        <w:right w:val="none" w:sz="0" w:space="0" w:color="auto"/>
      </w:divBdr>
    </w:div>
    <w:div w:id="1395201401">
      <w:bodyDiv w:val="1"/>
      <w:marLeft w:val="0"/>
      <w:marRight w:val="0"/>
      <w:marTop w:val="0"/>
      <w:marBottom w:val="0"/>
      <w:divBdr>
        <w:top w:val="none" w:sz="0" w:space="0" w:color="auto"/>
        <w:left w:val="none" w:sz="0" w:space="0" w:color="auto"/>
        <w:bottom w:val="none" w:sz="0" w:space="0" w:color="auto"/>
        <w:right w:val="none" w:sz="0" w:space="0" w:color="auto"/>
      </w:divBdr>
    </w:div>
    <w:div w:id="1396465011">
      <w:bodyDiv w:val="1"/>
      <w:marLeft w:val="0"/>
      <w:marRight w:val="0"/>
      <w:marTop w:val="0"/>
      <w:marBottom w:val="0"/>
      <w:divBdr>
        <w:top w:val="none" w:sz="0" w:space="0" w:color="auto"/>
        <w:left w:val="none" w:sz="0" w:space="0" w:color="auto"/>
        <w:bottom w:val="none" w:sz="0" w:space="0" w:color="auto"/>
        <w:right w:val="none" w:sz="0" w:space="0" w:color="auto"/>
      </w:divBdr>
    </w:div>
    <w:div w:id="1398822643">
      <w:bodyDiv w:val="1"/>
      <w:marLeft w:val="0"/>
      <w:marRight w:val="0"/>
      <w:marTop w:val="0"/>
      <w:marBottom w:val="0"/>
      <w:divBdr>
        <w:top w:val="none" w:sz="0" w:space="0" w:color="auto"/>
        <w:left w:val="none" w:sz="0" w:space="0" w:color="auto"/>
        <w:bottom w:val="none" w:sz="0" w:space="0" w:color="auto"/>
        <w:right w:val="none" w:sz="0" w:space="0" w:color="auto"/>
      </w:divBdr>
    </w:div>
    <w:div w:id="1426728300">
      <w:bodyDiv w:val="1"/>
      <w:marLeft w:val="0"/>
      <w:marRight w:val="0"/>
      <w:marTop w:val="0"/>
      <w:marBottom w:val="0"/>
      <w:divBdr>
        <w:top w:val="none" w:sz="0" w:space="0" w:color="auto"/>
        <w:left w:val="none" w:sz="0" w:space="0" w:color="auto"/>
        <w:bottom w:val="none" w:sz="0" w:space="0" w:color="auto"/>
        <w:right w:val="none" w:sz="0" w:space="0" w:color="auto"/>
      </w:divBdr>
      <w:divsChild>
        <w:div w:id="348872526">
          <w:marLeft w:val="0"/>
          <w:marRight w:val="0"/>
          <w:marTop w:val="0"/>
          <w:marBottom w:val="0"/>
          <w:divBdr>
            <w:top w:val="none" w:sz="0" w:space="0" w:color="auto"/>
            <w:left w:val="none" w:sz="0" w:space="0" w:color="auto"/>
            <w:bottom w:val="none" w:sz="0" w:space="0" w:color="auto"/>
            <w:right w:val="none" w:sz="0" w:space="0" w:color="auto"/>
          </w:divBdr>
        </w:div>
      </w:divsChild>
    </w:div>
    <w:div w:id="1431045818">
      <w:bodyDiv w:val="1"/>
      <w:marLeft w:val="0"/>
      <w:marRight w:val="0"/>
      <w:marTop w:val="0"/>
      <w:marBottom w:val="0"/>
      <w:divBdr>
        <w:top w:val="none" w:sz="0" w:space="0" w:color="auto"/>
        <w:left w:val="none" w:sz="0" w:space="0" w:color="auto"/>
        <w:bottom w:val="none" w:sz="0" w:space="0" w:color="auto"/>
        <w:right w:val="none" w:sz="0" w:space="0" w:color="auto"/>
      </w:divBdr>
    </w:div>
    <w:div w:id="1433357066">
      <w:bodyDiv w:val="1"/>
      <w:marLeft w:val="0"/>
      <w:marRight w:val="0"/>
      <w:marTop w:val="0"/>
      <w:marBottom w:val="0"/>
      <w:divBdr>
        <w:top w:val="none" w:sz="0" w:space="0" w:color="auto"/>
        <w:left w:val="none" w:sz="0" w:space="0" w:color="auto"/>
        <w:bottom w:val="none" w:sz="0" w:space="0" w:color="auto"/>
        <w:right w:val="none" w:sz="0" w:space="0" w:color="auto"/>
      </w:divBdr>
    </w:div>
    <w:div w:id="1455518082">
      <w:bodyDiv w:val="1"/>
      <w:marLeft w:val="0"/>
      <w:marRight w:val="0"/>
      <w:marTop w:val="0"/>
      <w:marBottom w:val="0"/>
      <w:divBdr>
        <w:top w:val="none" w:sz="0" w:space="0" w:color="auto"/>
        <w:left w:val="none" w:sz="0" w:space="0" w:color="auto"/>
        <w:bottom w:val="none" w:sz="0" w:space="0" w:color="auto"/>
        <w:right w:val="none" w:sz="0" w:space="0" w:color="auto"/>
      </w:divBdr>
    </w:div>
    <w:div w:id="1465275944">
      <w:bodyDiv w:val="1"/>
      <w:marLeft w:val="0"/>
      <w:marRight w:val="0"/>
      <w:marTop w:val="0"/>
      <w:marBottom w:val="0"/>
      <w:divBdr>
        <w:top w:val="none" w:sz="0" w:space="0" w:color="auto"/>
        <w:left w:val="none" w:sz="0" w:space="0" w:color="auto"/>
        <w:bottom w:val="none" w:sz="0" w:space="0" w:color="auto"/>
        <w:right w:val="none" w:sz="0" w:space="0" w:color="auto"/>
      </w:divBdr>
    </w:div>
    <w:div w:id="1496610636">
      <w:bodyDiv w:val="1"/>
      <w:marLeft w:val="0"/>
      <w:marRight w:val="0"/>
      <w:marTop w:val="0"/>
      <w:marBottom w:val="0"/>
      <w:divBdr>
        <w:top w:val="none" w:sz="0" w:space="0" w:color="auto"/>
        <w:left w:val="none" w:sz="0" w:space="0" w:color="auto"/>
        <w:bottom w:val="none" w:sz="0" w:space="0" w:color="auto"/>
        <w:right w:val="none" w:sz="0" w:space="0" w:color="auto"/>
      </w:divBdr>
    </w:div>
    <w:div w:id="1509711523">
      <w:bodyDiv w:val="1"/>
      <w:marLeft w:val="0"/>
      <w:marRight w:val="0"/>
      <w:marTop w:val="0"/>
      <w:marBottom w:val="0"/>
      <w:divBdr>
        <w:top w:val="none" w:sz="0" w:space="0" w:color="auto"/>
        <w:left w:val="none" w:sz="0" w:space="0" w:color="auto"/>
        <w:bottom w:val="none" w:sz="0" w:space="0" w:color="auto"/>
        <w:right w:val="none" w:sz="0" w:space="0" w:color="auto"/>
      </w:divBdr>
    </w:div>
    <w:div w:id="1521624426">
      <w:bodyDiv w:val="1"/>
      <w:marLeft w:val="0"/>
      <w:marRight w:val="0"/>
      <w:marTop w:val="0"/>
      <w:marBottom w:val="0"/>
      <w:divBdr>
        <w:top w:val="none" w:sz="0" w:space="0" w:color="auto"/>
        <w:left w:val="none" w:sz="0" w:space="0" w:color="auto"/>
        <w:bottom w:val="none" w:sz="0" w:space="0" w:color="auto"/>
        <w:right w:val="none" w:sz="0" w:space="0" w:color="auto"/>
      </w:divBdr>
    </w:div>
    <w:div w:id="1572502622">
      <w:bodyDiv w:val="1"/>
      <w:marLeft w:val="0"/>
      <w:marRight w:val="0"/>
      <w:marTop w:val="0"/>
      <w:marBottom w:val="0"/>
      <w:divBdr>
        <w:top w:val="none" w:sz="0" w:space="0" w:color="auto"/>
        <w:left w:val="none" w:sz="0" w:space="0" w:color="auto"/>
        <w:bottom w:val="none" w:sz="0" w:space="0" w:color="auto"/>
        <w:right w:val="none" w:sz="0" w:space="0" w:color="auto"/>
      </w:divBdr>
    </w:div>
    <w:div w:id="1595506297">
      <w:bodyDiv w:val="1"/>
      <w:marLeft w:val="0"/>
      <w:marRight w:val="0"/>
      <w:marTop w:val="0"/>
      <w:marBottom w:val="0"/>
      <w:divBdr>
        <w:top w:val="none" w:sz="0" w:space="0" w:color="auto"/>
        <w:left w:val="none" w:sz="0" w:space="0" w:color="auto"/>
        <w:bottom w:val="none" w:sz="0" w:space="0" w:color="auto"/>
        <w:right w:val="none" w:sz="0" w:space="0" w:color="auto"/>
      </w:divBdr>
      <w:divsChild>
        <w:div w:id="1971275657">
          <w:marLeft w:val="0"/>
          <w:marRight w:val="0"/>
          <w:marTop w:val="0"/>
          <w:marBottom w:val="0"/>
          <w:divBdr>
            <w:top w:val="none" w:sz="0" w:space="0" w:color="auto"/>
            <w:left w:val="none" w:sz="0" w:space="0" w:color="auto"/>
            <w:bottom w:val="none" w:sz="0" w:space="0" w:color="auto"/>
            <w:right w:val="none" w:sz="0" w:space="0" w:color="auto"/>
          </w:divBdr>
        </w:div>
      </w:divsChild>
    </w:div>
    <w:div w:id="1597324692">
      <w:bodyDiv w:val="1"/>
      <w:marLeft w:val="0"/>
      <w:marRight w:val="0"/>
      <w:marTop w:val="0"/>
      <w:marBottom w:val="0"/>
      <w:divBdr>
        <w:top w:val="none" w:sz="0" w:space="0" w:color="auto"/>
        <w:left w:val="none" w:sz="0" w:space="0" w:color="auto"/>
        <w:bottom w:val="none" w:sz="0" w:space="0" w:color="auto"/>
        <w:right w:val="none" w:sz="0" w:space="0" w:color="auto"/>
      </w:divBdr>
    </w:div>
    <w:div w:id="1620524288">
      <w:bodyDiv w:val="1"/>
      <w:marLeft w:val="0"/>
      <w:marRight w:val="0"/>
      <w:marTop w:val="0"/>
      <w:marBottom w:val="0"/>
      <w:divBdr>
        <w:top w:val="none" w:sz="0" w:space="0" w:color="auto"/>
        <w:left w:val="none" w:sz="0" w:space="0" w:color="auto"/>
        <w:bottom w:val="none" w:sz="0" w:space="0" w:color="auto"/>
        <w:right w:val="none" w:sz="0" w:space="0" w:color="auto"/>
      </w:divBdr>
    </w:div>
    <w:div w:id="1622418139">
      <w:bodyDiv w:val="1"/>
      <w:marLeft w:val="0"/>
      <w:marRight w:val="0"/>
      <w:marTop w:val="0"/>
      <w:marBottom w:val="0"/>
      <w:divBdr>
        <w:top w:val="none" w:sz="0" w:space="0" w:color="auto"/>
        <w:left w:val="none" w:sz="0" w:space="0" w:color="auto"/>
        <w:bottom w:val="none" w:sz="0" w:space="0" w:color="auto"/>
        <w:right w:val="none" w:sz="0" w:space="0" w:color="auto"/>
      </w:divBdr>
    </w:div>
    <w:div w:id="1628975268">
      <w:bodyDiv w:val="1"/>
      <w:marLeft w:val="0"/>
      <w:marRight w:val="0"/>
      <w:marTop w:val="0"/>
      <w:marBottom w:val="0"/>
      <w:divBdr>
        <w:top w:val="none" w:sz="0" w:space="0" w:color="auto"/>
        <w:left w:val="none" w:sz="0" w:space="0" w:color="auto"/>
        <w:bottom w:val="none" w:sz="0" w:space="0" w:color="auto"/>
        <w:right w:val="none" w:sz="0" w:space="0" w:color="auto"/>
      </w:divBdr>
    </w:div>
    <w:div w:id="1640500762">
      <w:bodyDiv w:val="1"/>
      <w:marLeft w:val="0"/>
      <w:marRight w:val="0"/>
      <w:marTop w:val="0"/>
      <w:marBottom w:val="0"/>
      <w:divBdr>
        <w:top w:val="none" w:sz="0" w:space="0" w:color="auto"/>
        <w:left w:val="none" w:sz="0" w:space="0" w:color="auto"/>
        <w:bottom w:val="none" w:sz="0" w:space="0" w:color="auto"/>
        <w:right w:val="none" w:sz="0" w:space="0" w:color="auto"/>
      </w:divBdr>
    </w:div>
    <w:div w:id="1693535889">
      <w:bodyDiv w:val="1"/>
      <w:marLeft w:val="0"/>
      <w:marRight w:val="0"/>
      <w:marTop w:val="0"/>
      <w:marBottom w:val="0"/>
      <w:divBdr>
        <w:top w:val="none" w:sz="0" w:space="0" w:color="auto"/>
        <w:left w:val="none" w:sz="0" w:space="0" w:color="auto"/>
        <w:bottom w:val="none" w:sz="0" w:space="0" w:color="auto"/>
        <w:right w:val="none" w:sz="0" w:space="0" w:color="auto"/>
      </w:divBdr>
    </w:div>
    <w:div w:id="1710103296">
      <w:bodyDiv w:val="1"/>
      <w:marLeft w:val="0"/>
      <w:marRight w:val="0"/>
      <w:marTop w:val="0"/>
      <w:marBottom w:val="0"/>
      <w:divBdr>
        <w:top w:val="none" w:sz="0" w:space="0" w:color="auto"/>
        <w:left w:val="none" w:sz="0" w:space="0" w:color="auto"/>
        <w:bottom w:val="none" w:sz="0" w:space="0" w:color="auto"/>
        <w:right w:val="none" w:sz="0" w:space="0" w:color="auto"/>
      </w:divBdr>
    </w:div>
    <w:div w:id="1712460727">
      <w:bodyDiv w:val="1"/>
      <w:marLeft w:val="0"/>
      <w:marRight w:val="0"/>
      <w:marTop w:val="0"/>
      <w:marBottom w:val="0"/>
      <w:divBdr>
        <w:top w:val="none" w:sz="0" w:space="0" w:color="auto"/>
        <w:left w:val="none" w:sz="0" w:space="0" w:color="auto"/>
        <w:bottom w:val="none" w:sz="0" w:space="0" w:color="auto"/>
        <w:right w:val="none" w:sz="0" w:space="0" w:color="auto"/>
      </w:divBdr>
    </w:div>
    <w:div w:id="1778525944">
      <w:bodyDiv w:val="1"/>
      <w:marLeft w:val="0"/>
      <w:marRight w:val="0"/>
      <w:marTop w:val="0"/>
      <w:marBottom w:val="0"/>
      <w:divBdr>
        <w:top w:val="none" w:sz="0" w:space="0" w:color="auto"/>
        <w:left w:val="none" w:sz="0" w:space="0" w:color="auto"/>
        <w:bottom w:val="none" w:sz="0" w:space="0" w:color="auto"/>
        <w:right w:val="none" w:sz="0" w:space="0" w:color="auto"/>
      </w:divBdr>
    </w:div>
    <w:div w:id="1788698013">
      <w:bodyDiv w:val="1"/>
      <w:marLeft w:val="0"/>
      <w:marRight w:val="0"/>
      <w:marTop w:val="0"/>
      <w:marBottom w:val="0"/>
      <w:divBdr>
        <w:top w:val="none" w:sz="0" w:space="0" w:color="auto"/>
        <w:left w:val="none" w:sz="0" w:space="0" w:color="auto"/>
        <w:bottom w:val="none" w:sz="0" w:space="0" w:color="auto"/>
        <w:right w:val="none" w:sz="0" w:space="0" w:color="auto"/>
      </w:divBdr>
    </w:div>
    <w:div w:id="1797947062">
      <w:bodyDiv w:val="1"/>
      <w:marLeft w:val="0"/>
      <w:marRight w:val="0"/>
      <w:marTop w:val="0"/>
      <w:marBottom w:val="0"/>
      <w:divBdr>
        <w:top w:val="none" w:sz="0" w:space="0" w:color="auto"/>
        <w:left w:val="none" w:sz="0" w:space="0" w:color="auto"/>
        <w:bottom w:val="none" w:sz="0" w:space="0" w:color="auto"/>
        <w:right w:val="none" w:sz="0" w:space="0" w:color="auto"/>
      </w:divBdr>
    </w:div>
    <w:div w:id="1808082766">
      <w:bodyDiv w:val="1"/>
      <w:marLeft w:val="0"/>
      <w:marRight w:val="0"/>
      <w:marTop w:val="0"/>
      <w:marBottom w:val="0"/>
      <w:divBdr>
        <w:top w:val="none" w:sz="0" w:space="0" w:color="auto"/>
        <w:left w:val="none" w:sz="0" w:space="0" w:color="auto"/>
        <w:bottom w:val="none" w:sz="0" w:space="0" w:color="auto"/>
        <w:right w:val="none" w:sz="0" w:space="0" w:color="auto"/>
      </w:divBdr>
    </w:div>
    <w:div w:id="1965039102">
      <w:bodyDiv w:val="1"/>
      <w:marLeft w:val="0"/>
      <w:marRight w:val="0"/>
      <w:marTop w:val="0"/>
      <w:marBottom w:val="0"/>
      <w:divBdr>
        <w:top w:val="none" w:sz="0" w:space="0" w:color="auto"/>
        <w:left w:val="none" w:sz="0" w:space="0" w:color="auto"/>
        <w:bottom w:val="none" w:sz="0" w:space="0" w:color="auto"/>
        <w:right w:val="none" w:sz="0" w:space="0" w:color="auto"/>
      </w:divBdr>
    </w:div>
    <w:div w:id="1968587254">
      <w:bodyDiv w:val="1"/>
      <w:marLeft w:val="0"/>
      <w:marRight w:val="0"/>
      <w:marTop w:val="0"/>
      <w:marBottom w:val="0"/>
      <w:divBdr>
        <w:top w:val="none" w:sz="0" w:space="0" w:color="auto"/>
        <w:left w:val="none" w:sz="0" w:space="0" w:color="auto"/>
        <w:bottom w:val="none" w:sz="0" w:space="0" w:color="auto"/>
        <w:right w:val="none" w:sz="0" w:space="0" w:color="auto"/>
      </w:divBdr>
    </w:div>
    <w:div w:id="1977179518">
      <w:bodyDiv w:val="1"/>
      <w:marLeft w:val="0"/>
      <w:marRight w:val="0"/>
      <w:marTop w:val="0"/>
      <w:marBottom w:val="0"/>
      <w:divBdr>
        <w:top w:val="none" w:sz="0" w:space="0" w:color="auto"/>
        <w:left w:val="none" w:sz="0" w:space="0" w:color="auto"/>
        <w:bottom w:val="none" w:sz="0" w:space="0" w:color="auto"/>
        <w:right w:val="none" w:sz="0" w:space="0" w:color="auto"/>
      </w:divBdr>
    </w:div>
    <w:div w:id="1993481546">
      <w:bodyDiv w:val="1"/>
      <w:marLeft w:val="0"/>
      <w:marRight w:val="0"/>
      <w:marTop w:val="0"/>
      <w:marBottom w:val="0"/>
      <w:divBdr>
        <w:top w:val="none" w:sz="0" w:space="0" w:color="auto"/>
        <w:left w:val="none" w:sz="0" w:space="0" w:color="auto"/>
        <w:bottom w:val="none" w:sz="0" w:space="0" w:color="auto"/>
        <w:right w:val="none" w:sz="0" w:space="0" w:color="auto"/>
      </w:divBdr>
    </w:div>
    <w:div w:id="1998335155">
      <w:bodyDiv w:val="1"/>
      <w:marLeft w:val="0"/>
      <w:marRight w:val="0"/>
      <w:marTop w:val="0"/>
      <w:marBottom w:val="0"/>
      <w:divBdr>
        <w:top w:val="none" w:sz="0" w:space="0" w:color="auto"/>
        <w:left w:val="none" w:sz="0" w:space="0" w:color="auto"/>
        <w:bottom w:val="none" w:sz="0" w:space="0" w:color="auto"/>
        <w:right w:val="none" w:sz="0" w:space="0" w:color="auto"/>
      </w:divBdr>
    </w:div>
    <w:div w:id="2009864148">
      <w:bodyDiv w:val="1"/>
      <w:marLeft w:val="0"/>
      <w:marRight w:val="0"/>
      <w:marTop w:val="0"/>
      <w:marBottom w:val="0"/>
      <w:divBdr>
        <w:top w:val="none" w:sz="0" w:space="0" w:color="auto"/>
        <w:left w:val="none" w:sz="0" w:space="0" w:color="auto"/>
        <w:bottom w:val="none" w:sz="0" w:space="0" w:color="auto"/>
        <w:right w:val="none" w:sz="0" w:space="0" w:color="auto"/>
      </w:divBdr>
    </w:div>
    <w:div w:id="2018000894">
      <w:bodyDiv w:val="1"/>
      <w:marLeft w:val="0"/>
      <w:marRight w:val="0"/>
      <w:marTop w:val="0"/>
      <w:marBottom w:val="0"/>
      <w:divBdr>
        <w:top w:val="none" w:sz="0" w:space="0" w:color="auto"/>
        <w:left w:val="none" w:sz="0" w:space="0" w:color="auto"/>
        <w:bottom w:val="none" w:sz="0" w:space="0" w:color="auto"/>
        <w:right w:val="none" w:sz="0" w:space="0" w:color="auto"/>
      </w:divBdr>
    </w:div>
    <w:div w:id="2033143558">
      <w:bodyDiv w:val="1"/>
      <w:marLeft w:val="0"/>
      <w:marRight w:val="0"/>
      <w:marTop w:val="0"/>
      <w:marBottom w:val="0"/>
      <w:divBdr>
        <w:top w:val="none" w:sz="0" w:space="0" w:color="auto"/>
        <w:left w:val="none" w:sz="0" w:space="0" w:color="auto"/>
        <w:bottom w:val="none" w:sz="0" w:space="0" w:color="auto"/>
        <w:right w:val="none" w:sz="0" w:space="0" w:color="auto"/>
      </w:divBdr>
    </w:div>
    <w:div w:id="2065369481">
      <w:bodyDiv w:val="1"/>
      <w:marLeft w:val="0"/>
      <w:marRight w:val="0"/>
      <w:marTop w:val="0"/>
      <w:marBottom w:val="0"/>
      <w:divBdr>
        <w:top w:val="none" w:sz="0" w:space="0" w:color="auto"/>
        <w:left w:val="none" w:sz="0" w:space="0" w:color="auto"/>
        <w:bottom w:val="none" w:sz="0" w:space="0" w:color="auto"/>
        <w:right w:val="none" w:sz="0" w:space="0" w:color="auto"/>
      </w:divBdr>
    </w:div>
    <w:div w:id="2065761647">
      <w:bodyDiv w:val="1"/>
      <w:marLeft w:val="0"/>
      <w:marRight w:val="0"/>
      <w:marTop w:val="0"/>
      <w:marBottom w:val="0"/>
      <w:divBdr>
        <w:top w:val="none" w:sz="0" w:space="0" w:color="auto"/>
        <w:left w:val="none" w:sz="0" w:space="0" w:color="auto"/>
        <w:bottom w:val="none" w:sz="0" w:space="0" w:color="auto"/>
        <w:right w:val="none" w:sz="0" w:space="0" w:color="auto"/>
      </w:divBdr>
    </w:div>
    <w:div w:id="2071884902">
      <w:bodyDiv w:val="1"/>
      <w:marLeft w:val="0"/>
      <w:marRight w:val="0"/>
      <w:marTop w:val="0"/>
      <w:marBottom w:val="0"/>
      <w:divBdr>
        <w:top w:val="none" w:sz="0" w:space="0" w:color="auto"/>
        <w:left w:val="none" w:sz="0" w:space="0" w:color="auto"/>
        <w:bottom w:val="none" w:sz="0" w:space="0" w:color="auto"/>
        <w:right w:val="none" w:sz="0" w:space="0" w:color="auto"/>
      </w:divBdr>
      <w:divsChild>
        <w:div w:id="959455214">
          <w:marLeft w:val="0"/>
          <w:marRight w:val="0"/>
          <w:marTop w:val="0"/>
          <w:marBottom w:val="0"/>
          <w:divBdr>
            <w:top w:val="none" w:sz="0" w:space="0" w:color="auto"/>
            <w:left w:val="none" w:sz="0" w:space="0" w:color="auto"/>
            <w:bottom w:val="none" w:sz="0" w:space="0" w:color="auto"/>
            <w:right w:val="none" w:sz="0" w:space="0" w:color="auto"/>
          </w:divBdr>
        </w:div>
      </w:divsChild>
    </w:div>
    <w:div w:id="2087727685">
      <w:bodyDiv w:val="1"/>
      <w:marLeft w:val="0"/>
      <w:marRight w:val="0"/>
      <w:marTop w:val="0"/>
      <w:marBottom w:val="0"/>
      <w:divBdr>
        <w:top w:val="none" w:sz="0" w:space="0" w:color="auto"/>
        <w:left w:val="none" w:sz="0" w:space="0" w:color="auto"/>
        <w:bottom w:val="none" w:sz="0" w:space="0" w:color="auto"/>
        <w:right w:val="none" w:sz="0" w:space="0" w:color="auto"/>
      </w:divBdr>
      <w:divsChild>
        <w:div w:id="896282494">
          <w:marLeft w:val="0"/>
          <w:marRight w:val="0"/>
          <w:marTop w:val="0"/>
          <w:marBottom w:val="0"/>
          <w:divBdr>
            <w:top w:val="none" w:sz="0" w:space="0" w:color="auto"/>
            <w:left w:val="none" w:sz="0" w:space="0" w:color="auto"/>
            <w:bottom w:val="none" w:sz="0" w:space="0" w:color="auto"/>
            <w:right w:val="none" w:sz="0" w:space="0" w:color="auto"/>
          </w:divBdr>
        </w:div>
      </w:divsChild>
    </w:div>
    <w:div w:id="2105614297">
      <w:bodyDiv w:val="1"/>
      <w:marLeft w:val="0"/>
      <w:marRight w:val="0"/>
      <w:marTop w:val="0"/>
      <w:marBottom w:val="0"/>
      <w:divBdr>
        <w:top w:val="none" w:sz="0" w:space="0" w:color="auto"/>
        <w:left w:val="none" w:sz="0" w:space="0" w:color="auto"/>
        <w:bottom w:val="none" w:sz="0" w:space="0" w:color="auto"/>
        <w:right w:val="none" w:sz="0" w:space="0" w:color="auto"/>
      </w:divBdr>
    </w:div>
    <w:div w:id="2111505049">
      <w:bodyDiv w:val="1"/>
      <w:marLeft w:val="0"/>
      <w:marRight w:val="0"/>
      <w:marTop w:val="0"/>
      <w:marBottom w:val="0"/>
      <w:divBdr>
        <w:top w:val="none" w:sz="0" w:space="0" w:color="auto"/>
        <w:left w:val="none" w:sz="0" w:space="0" w:color="auto"/>
        <w:bottom w:val="none" w:sz="0" w:space="0" w:color="auto"/>
        <w:right w:val="none" w:sz="0" w:space="0" w:color="auto"/>
      </w:divBdr>
    </w:div>
    <w:div w:id="2121487896">
      <w:bodyDiv w:val="1"/>
      <w:marLeft w:val="0"/>
      <w:marRight w:val="0"/>
      <w:marTop w:val="0"/>
      <w:marBottom w:val="0"/>
      <w:divBdr>
        <w:top w:val="none" w:sz="0" w:space="0" w:color="auto"/>
        <w:left w:val="none" w:sz="0" w:space="0" w:color="auto"/>
        <w:bottom w:val="none" w:sz="0" w:space="0" w:color="auto"/>
        <w:right w:val="none" w:sz="0" w:space="0" w:color="auto"/>
      </w:divBdr>
    </w:div>
    <w:div w:id="212279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4637\OneDrive%20-%20Conselleria%20d'Educaci&#243;\Curso2425\plantilla2425.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34520DB369CD54CABD10806BFBDE4F2" ma:contentTypeVersion="45" ma:contentTypeDescription="Crear nuevo documento." ma:contentTypeScope="" ma:versionID="be70f554869b9244b0a3e0d79b928e30">
  <xsd:schema xmlns:xsd="http://www.w3.org/2001/XMLSchema" xmlns:xs="http://www.w3.org/2001/XMLSchema" xmlns:p="http://schemas.microsoft.com/office/2006/metadata/properties" xmlns:ns3="684faed2-49c1-4313-8a25-3990e5e248fd" xmlns:ns4="41ca5694-9caa-4b6b-aa78-159b84cd7dd6" targetNamespace="http://schemas.microsoft.com/office/2006/metadata/properties" ma:root="true" ma:fieldsID="16404f0728a026995af4f9c805fdb75c" ns3:_="" ns4:_="">
    <xsd:import namespace="684faed2-49c1-4313-8a25-3990e5e248fd"/>
    <xsd:import namespace="41ca5694-9caa-4b6b-aa78-159b84cd7dd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Leaders" minOccurs="0"/>
                <xsd:element ref="ns3:Members" minOccurs="0"/>
                <xsd:element ref="ns3:Member_Groups" minOccurs="0"/>
                <xsd:element ref="ns3:Invited_Leaders" minOccurs="0"/>
                <xsd:element ref="ns3:Invited_Members" minOccurs="0"/>
                <xsd:element ref="ns3:Has_Leaders_Only_SectionGroup" minOccurs="0"/>
                <xsd:element ref="ns3:MediaServiceDateTaken"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4faed2-49c1-4313-8a25-3990e5e248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element name="Leaders" ma:index="41"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42"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43"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44" nillable="true" ma:displayName="Invited Leaders" ma:internalName="Invited_Leaders">
      <xsd:simpleType>
        <xsd:restriction base="dms:Note">
          <xsd:maxLength value="255"/>
        </xsd:restriction>
      </xsd:simpleType>
    </xsd:element>
    <xsd:element name="Invited_Members" ma:index="45" nillable="true" ma:displayName="Invited Members" ma:internalName="Invited_Members">
      <xsd:simpleType>
        <xsd:restriction base="dms:Note">
          <xsd:maxLength value="255"/>
        </xsd:restriction>
      </xsd:simpleType>
    </xsd:element>
    <xsd:element name="Has_Leaders_Only_SectionGroup" ma:index="46" nillable="true" ma:displayName="Has Leaders Only SectionGroup" ma:internalName="Has_Leaders_Only_SectionGroup">
      <xsd:simpleType>
        <xsd:restriction base="dms:Boolean"/>
      </xsd:simpleType>
    </xsd:element>
    <xsd:element name="MediaServiceDateTaken" ma:index="47" nillable="true" ma:displayName="MediaServiceDateTaken" ma:hidden="true" ma:internalName="MediaServiceDateTaken" ma:readOnly="true">
      <xsd:simpleType>
        <xsd:restriction base="dms:Text"/>
      </xsd:simpleType>
    </xsd:element>
    <xsd:element name="MediaServiceLocation" ma:index="48" nillable="true" ma:displayName="Location" ma:internalName="MediaServiceLocation" ma:readOnly="true">
      <xsd:simpleType>
        <xsd:restriction base="dms:Text"/>
      </xsd:simpleType>
    </xsd:element>
    <xsd:element name="_activity" ma:index="49" nillable="true" ma:displayName="_activity" ma:hidden="true" ma:internalName="_activity">
      <xsd:simpleType>
        <xsd:restriction base="dms:Note"/>
      </xsd:simpleType>
    </xsd:element>
    <xsd:element name="MediaServiceObjectDetectorVersions" ma:index="50" nillable="true" ma:displayName="MediaServiceObjectDetectorVersions" ma:hidden="true" ma:indexed="true" ma:internalName="MediaServiceObjectDetectorVersions" ma:readOnly="true">
      <xsd:simpleType>
        <xsd:restriction base="dms:Text"/>
      </xsd:simpleType>
    </xsd:element>
    <xsd:element name="MediaServiceSystemTags" ma:index="51" nillable="true" ma:displayName="MediaServiceSystemTags" ma:hidden="true" ma:internalName="MediaServiceSystemTags" ma:readOnly="true">
      <xsd:simpleType>
        <xsd:restriction base="dms:Note"/>
      </xsd:simpleType>
    </xsd:element>
    <xsd:element name="MediaServiceSearchProperties" ma:index="5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ca5694-9caa-4b6b-aa78-159b84cd7dd6"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Owner xmlns="684faed2-49c1-4313-8a25-3990e5e248fd">
      <UserInfo>
        <DisplayName/>
        <AccountId xsi:nil="true"/>
        <AccountType/>
      </UserInfo>
    </Owner>
    <Invited_Students xmlns="684faed2-49c1-4313-8a25-3990e5e248fd" xsi:nil="true"/>
    <Invited_Leaders xmlns="684faed2-49c1-4313-8a25-3990e5e248fd" xsi:nil="true"/>
    <Is_Collaboration_Space_Locked xmlns="684faed2-49c1-4313-8a25-3990e5e248fd" xsi:nil="true"/>
    <Templates xmlns="684faed2-49c1-4313-8a25-3990e5e248fd" xsi:nil="true"/>
    <Teachers xmlns="684faed2-49c1-4313-8a25-3990e5e248fd">
      <UserInfo>
        <DisplayName/>
        <AccountId xsi:nil="true"/>
        <AccountType/>
      </UserInfo>
    </Teachers>
    <Student_Groups xmlns="684faed2-49c1-4313-8a25-3990e5e248fd">
      <UserInfo>
        <DisplayName/>
        <AccountId xsi:nil="true"/>
        <AccountType/>
      </UserInfo>
    </Student_Groups>
    <Distribution_Groups xmlns="684faed2-49c1-4313-8a25-3990e5e248fd" xsi:nil="true"/>
    <Leaders xmlns="684faed2-49c1-4313-8a25-3990e5e248fd">
      <UserInfo>
        <DisplayName/>
        <AccountId xsi:nil="true"/>
        <AccountType/>
      </UserInfo>
    </Leaders>
    <LMS_Mappings xmlns="684faed2-49c1-4313-8a25-3990e5e248fd" xsi:nil="true"/>
    <Invited_Members xmlns="684faed2-49c1-4313-8a25-3990e5e248fd" xsi:nil="true"/>
    <CultureName xmlns="684faed2-49c1-4313-8a25-3990e5e248fd" xsi:nil="true"/>
    <Teams_Channel_Section_Location xmlns="684faed2-49c1-4313-8a25-3990e5e248fd" xsi:nil="true"/>
    <Self_Registration_Enabled xmlns="684faed2-49c1-4313-8a25-3990e5e248fd" xsi:nil="true"/>
    <Has_Teacher_Only_SectionGroup xmlns="684faed2-49c1-4313-8a25-3990e5e248fd" xsi:nil="true"/>
    <FolderType xmlns="684faed2-49c1-4313-8a25-3990e5e248fd" xsi:nil="true"/>
    <Students xmlns="684faed2-49c1-4313-8a25-3990e5e248fd">
      <UserInfo>
        <DisplayName/>
        <AccountId xsi:nil="true"/>
        <AccountType/>
      </UserInfo>
    </Students>
    <AppVersion xmlns="684faed2-49c1-4313-8a25-3990e5e248fd" xsi:nil="true"/>
    <_activity xmlns="684faed2-49c1-4313-8a25-3990e5e248fd" xsi:nil="true"/>
    <Math_Settings xmlns="684faed2-49c1-4313-8a25-3990e5e248fd" xsi:nil="true"/>
    <Members xmlns="684faed2-49c1-4313-8a25-3990e5e248fd">
      <UserInfo>
        <DisplayName/>
        <AccountId xsi:nil="true"/>
        <AccountType/>
      </UserInfo>
    </Members>
    <Member_Groups xmlns="684faed2-49c1-4313-8a25-3990e5e248fd">
      <UserInfo>
        <DisplayName/>
        <AccountId xsi:nil="true"/>
        <AccountType/>
      </UserInfo>
    </Member_Groups>
    <Has_Leaders_Only_SectionGroup xmlns="684faed2-49c1-4313-8a25-3990e5e248fd" xsi:nil="true"/>
    <NotebookType xmlns="684faed2-49c1-4313-8a25-3990e5e248fd" xsi:nil="true"/>
    <TeamsChannelId xmlns="684faed2-49c1-4313-8a25-3990e5e248fd" xsi:nil="true"/>
    <Invited_Teachers xmlns="684faed2-49c1-4313-8a25-3990e5e248fd" xsi:nil="true"/>
    <IsNotebookLocked xmlns="684faed2-49c1-4313-8a25-3990e5e248fd" xsi:nil="true"/>
    <DefaultSectionNames xmlns="684faed2-49c1-4313-8a25-3990e5e248fd" xsi:nil="true"/>
  </documentManagement>
</p:properties>
</file>

<file path=customXml/itemProps1.xml><?xml version="1.0" encoding="utf-8"?>
<ds:datastoreItem xmlns:ds="http://schemas.openxmlformats.org/officeDocument/2006/customXml" ds:itemID="{1208F896-FC55-444A-A2F5-D3B2D064512B}">
  <ds:schemaRefs>
    <ds:schemaRef ds:uri="http://schemas.microsoft.com/sharepoint/v3/contenttype/forms"/>
  </ds:schemaRefs>
</ds:datastoreItem>
</file>

<file path=customXml/itemProps2.xml><?xml version="1.0" encoding="utf-8"?>
<ds:datastoreItem xmlns:ds="http://schemas.openxmlformats.org/officeDocument/2006/customXml" ds:itemID="{8B29B04A-F9B0-46B1-BF0D-99A7426E3B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4faed2-49c1-4313-8a25-3990e5e248fd"/>
    <ds:schemaRef ds:uri="41ca5694-9caa-4b6b-aa78-159b84cd7d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B40A0B-E9E8-48BA-BF0C-23147EE22759}">
  <ds:schemaRefs>
    <ds:schemaRef ds:uri="http://schemas.microsoft.com/office/2006/metadata/properties"/>
    <ds:schemaRef ds:uri="http://schemas.microsoft.com/office/infopath/2007/PartnerControls"/>
    <ds:schemaRef ds:uri="684faed2-49c1-4313-8a25-3990e5e248fd"/>
  </ds:schemaRefs>
</ds:datastoreItem>
</file>

<file path=docProps/app.xml><?xml version="1.0" encoding="utf-8"?>
<Properties xmlns="http://schemas.openxmlformats.org/officeDocument/2006/extended-properties" xmlns:vt="http://schemas.openxmlformats.org/officeDocument/2006/docPropsVTypes">
  <Template>plantilla2425.dotx</Template>
  <TotalTime>293</TotalTime>
  <Pages>7</Pages>
  <Words>1684</Words>
  <Characters>9265</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PERALES PASTOR, FRANCISCO JAVIER</cp:lastModifiedBy>
  <cp:revision>177</cp:revision>
  <cp:lastPrinted>2024-10-25T06:31:00Z</cp:lastPrinted>
  <dcterms:created xsi:type="dcterms:W3CDTF">2024-10-10T08:58:00Z</dcterms:created>
  <dcterms:modified xsi:type="dcterms:W3CDTF">2024-10-25T06:31:00Z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0x010100934520DB369CD54CABD10806BFBDE4F2</vt:lpwstr>
  </property>
</Properties>
</file>