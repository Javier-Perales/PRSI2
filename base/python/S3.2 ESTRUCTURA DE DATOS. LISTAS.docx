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B15D" w14:textId="77777777" w:rsidR="00C028B5" w:rsidRDefault="00C028B5" w:rsidP="00C028B5">
      <w:pPr>
        <w:pStyle w:val="Ttulo1"/>
      </w:pPr>
      <w:r>
        <w:t>LISTAS</w:t>
      </w:r>
    </w:p>
    <w:p w14:paraId="3AAD02C5" w14:textId="77777777" w:rsidR="00C028B5" w:rsidRDefault="00C028B5" w:rsidP="00C028B5">
      <w:r>
        <w:t xml:space="preserve">En esta sección del curso de </w:t>
      </w:r>
      <w:hyperlink r:id="rId10" w:history="1">
        <w:r w:rsidRPr="00CB4F10">
          <w:rPr>
            <w:rStyle w:val="Hipervnculo"/>
          </w:rPr>
          <w:t>Python para principiantes de Microsoft</w:t>
        </w:r>
      </w:hyperlink>
      <w:r>
        <w:t>, que ya realizasteis, se encuentra la definición y uso básico de las listas.</w:t>
      </w:r>
    </w:p>
    <w:p w14:paraId="1A502313" w14:textId="77777777" w:rsidR="00C028B5" w:rsidRDefault="00C028B5" w:rsidP="00C028B5">
      <w:r>
        <w:t>En esta sección profundizaremos en el uso de este tipo de estructuras.</w:t>
      </w:r>
    </w:p>
    <w:p w14:paraId="0F5E4BC6" w14:textId="77777777" w:rsidR="00C028B5" w:rsidRDefault="00C028B5" w:rsidP="00C028B5">
      <w:pPr>
        <w:pStyle w:val="Ttulo2"/>
      </w:pPr>
      <w:r>
        <w:t>Listas multidimensionales</w:t>
      </w:r>
    </w:p>
    <w:p w14:paraId="2F8DA36D" w14:textId="77777777" w:rsidR="00C028B5" w:rsidRPr="00CE2B16" w:rsidRDefault="00C028B5" w:rsidP="00C028B5">
      <w:r w:rsidRPr="00ED30BD">
        <w:t xml:space="preserve">Una lista puede tener tipos simples (textos, números, </w:t>
      </w:r>
      <w:proofErr w:type="spellStart"/>
      <w:r w:rsidRPr="00ED30BD">
        <w:t>etc</w:t>
      </w:r>
      <w:proofErr w:type="spellEnd"/>
      <w:r w:rsidRPr="00ED30BD">
        <w:t>) o tipos complejos (</w:t>
      </w:r>
      <w:proofErr w:type="gramStart"/>
      <w:r w:rsidRPr="00ED30BD">
        <w:t>como</w:t>
      </w:r>
      <w:proofErr w:type="gramEnd"/>
      <w:r w:rsidRPr="00ED30BD">
        <w:t xml:space="preserve"> por ejemplo, otras listas, o tuplas, u objetos de clases como veremos</w:t>
      </w:r>
      <w:r>
        <w:t xml:space="preserve"> más adelante)</w:t>
      </w:r>
      <w:r w:rsidRPr="00ED30BD">
        <w:t>. Aquí vemos una lista que internamente contiene otras listas:</w:t>
      </w:r>
    </w:p>
    <w:p w14:paraId="67C364C9" w14:textId="77777777" w:rsidR="00C028B5" w:rsidRPr="00A01B9D" w:rsidRDefault="00C028B5" w:rsidP="00C028B5">
      <w:pPr>
        <w:pStyle w:val="Cdigo"/>
      </w:pPr>
      <w:r w:rsidRPr="00A01B9D">
        <w:t>datos = [</w:t>
      </w:r>
    </w:p>
    <w:p w14:paraId="4DFE6B34" w14:textId="77777777" w:rsidR="00C028B5" w:rsidRPr="00A01B9D" w:rsidRDefault="00C028B5" w:rsidP="00C028B5">
      <w:pPr>
        <w:pStyle w:val="Cdigo"/>
      </w:pPr>
      <w:r w:rsidRPr="00A01B9D">
        <w:t xml:space="preserve">    ["Nacho", 40, 233],</w:t>
      </w:r>
    </w:p>
    <w:p w14:paraId="34639138" w14:textId="77777777" w:rsidR="00C028B5" w:rsidRPr="00A01B9D" w:rsidRDefault="00C028B5" w:rsidP="00C028B5">
      <w:pPr>
        <w:pStyle w:val="Cdigo"/>
      </w:pPr>
      <w:r w:rsidRPr="00A01B9D">
        <w:t xml:space="preserve">    ["Pepe", 70, 231],</w:t>
      </w:r>
    </w:p>
    <w:p w14:paraId="6AC6D753" w14:textId="77777777" w:rsidR="00C028B5" w:rsidRPr="00A01B9D" w:rsidRDefault="00C028B5" w:rsidP="00C028B5">
      <w:pPr>
        <w:pStyle w:val="Cdigo"/>
      </w:pPr>
      <w:r w:rsidRPr="00A01B9D">
        <w:t xml:space="preserve">    ...</w:t>
      </w:r>
    </w:p>
    <w:p w14:paraId="693F7E04" w14:textId="77777777" w:rsidR="00C028B5" w:rsidRPr="00C01935" w:rsidRDefault="00C028B5" w:rsidP="00C028B5">
      <w:pPr>
        <w:pStyle w:val="Cdigo"/>
      </w:pPr>
      <w:r w:rsidRPr="00A01B9D">
        <w:t>]</w:t>
      </w:r>
    </w:p>
    <w:p w14:paraId="43D24AD3" w14:textId="77777777" w:rsidR="00C028B5" w:rsidRDefault="00C028B5" w:rsidP="00C028B5">
      <w:r w:rsidRPr="00E833C5">
        <w:t>En este caso (cuando una lista contiene otras listas, o tuplas), la posición numérica dentro de la lista nos llevará a la lista que ocupa esa posición, con lo que necesitaremos otro índice numérico para indicar qué dato de esa lista o nos interesa. Así, para el ejemplo anterior, </w:t>
      </w:r>
      <w:proofErr w:type="gramStart"/>
      <w:r w:rsidRPr="00E833C5">
        <w:rPr>
          <w:rStyle w:val="CdigoCar"/>
        </w:rPr>
        <w:t>datos[</w:t>
      </w:r>
      <w:proofErr w:type="gramEnd"/>
      <w:r w:rsidRPr="00E833C5">
        <w:rPr>
          <w:rStyle w:val="CdigoCar"/>
        </w:rPr>
        <w:t>0][0]</w:t>
      </w:r>
      <w:r w:rsidRPr="00E833C5">
        <w:t> haría referencia al primer elemento de la primera lista (el nombre "Nacho"), y </w:t>
      </w:r>
      <w:r w:rsidRPr="00E833C5">
        <w:rPr>
          <w:rStyle w:val="CdigoCar"/>
        </w:rPr>
        <w:t>datos[1][2]</w:t>
      </w:r>
      <w:r w:rsidRPr="00E833C5">
        <w:t> al tercer dato de la segunda lista (el valor 231).</w:t>
      </w:r>
    </w:p>
    <w:p w14:paraId="35584FA0" w14:textId="71154B5D" w:rsidR="009F4AF7" w:rsidRDefault="009F4AF7" w:rsidP="009F4AF7">
      <w:pPr>
        <w:pBdr>
          <w:top w:val="single" w:sz="4" w:space="1" w:color="auto"/>
        </w:pBdr>
        <w:rPr>
          <w:b/>
          <w:bCs/>
          <w:color w:val="C00000"/>
        </w:rPr>
      </w:pPr>
      <w:r w:rsidRPr="00683B4A">
        <w:rPr>
          <w:b/>
          <w:bCs/>
          <w:color w:val="C00000"/>
        </w:rPr>
        <w:t>AE306.</w:t>
      </w:r>
      <w:r>
        <w:rPr>
          <w:b/>
          <w:bCs/>
          <w:color w:val="C00000"/>
        </w:rPr>
        <w:t>1</w:t>
      </w:r>
      <w:r w:rsidRPr="00683B4A">
        <w:rPr>
          <w:b/>
          <w:bCs/>
          <w:color w:val="C00000"/>
        </w:rPr>
        <w:t xml:space="preserve"> Operaciones con matrices en Python.</w:t>
      </w:r>
    </w:p>
    <w:p w14:paraId="5ABCE642" w14:textId="77777777" w:rsidR="00650FD8" w:rsidRDefault="00650FD8" w:rsidP="00650FD8">
      <w:r>
        <w:t>En esta práctica se trabajará con matrices representadas mediante listas anidadas en Python. Todo el código debe ir acompañado de comentarios y capturas de pantalla que muestre su ejecución en el terminal.</w:t>
      </w:r>
    </w:p>
    <w:p w14:paraId="1D6DBD62" w14:textId="1AAF9EA3" w:rsidR="009F4AF7" w:rsidRDefault="00EE57E5" w:rsidP="004F0948">
      <w:r>
        <w:t>Crea un archivo denominado matrices.py que conten</w:t>
      </w:r>
      <w:r w:rsidR="004F0948">
        <w:t>drá un conjunto de funciones relacionadas con matrices.</w:t>
      </w:r>
    </w:p>
    <w:p w14:paraId="2B975CB3" w14:textId="67A22830" w:rsidR="009F4AF7" w:rsidRDefault="004F0948" w:rsidP="004F0948">
      <w:pPr>
        <w:pStyle w:val="Prrafodelista"/>
        <w:numPr>
          <w:ilvl w:val="0"/>
          <w:numId w:val="31"/>
        </w:numPr>
      </w:pPr>
      <w:r>
        <w:t xml:space="preserve">Crea la función </w:t>
      </w:r>
      <w:proofErr w:type="spellStart"/>
      <w:r w:rsidRPr="00861AB2">
        <w:rPr>
          <w:rStyle w:val="CdigoCar"/>
        </w:rPr>
        <w:t>es_cuadradaM</w:t>
      </w:r>
      <w:proofErr w:type="spellEnd"/>
      <w:r w:rsidRPr="00861AB2">
        <w:rPr>
          <w:rStyle w:val="CdigoCar"/>
        </w:rPr>
        <w:t xml:space="preserve"> (matriz)</w:t>
      </w:r>
      <w:r>
        <w:t xml:space="preserve">, que devuelva un </w:t>
      </w:r>
      <w:r w:rsidR="009D1F72">
        <w:t>True</w:t>
      </w:r>
      <w:r>
        <w:t xml:space="preserve"> si la matriz es cuadr</w:t>
      </w:r>
      <w:r w:rsidR="00425EB4">
        <w:t>ada</w:t>
      </w:r>
      <w:r w:rsidR="009D1F72">
        <w:t>, False</w:t>
      </w:r>
      <w:r w:rsidR="00D16544">
        <w:t>, en otro caso.</w:t>
      </w:r>
    </w:p>
    <w:p w14:paraId="351F8416" w14:textId="1E8C7B17" w:rsidR="008E226D" w:rsidRPr="00040374" w:rsidRDefault="008E226D" w:rsidP="00C7036E">
      <w:pPr>
        <w:pStyle w:val="Cdigo"/>
        <w:rPr>
          <w:b/>
          <w:bCs/>
        </w:rPr>
      </w:pPr>
      <w:proofErr w:type="spellStart"/>
      <w:r w:rsidRPr="00040374">
        <w:rPr>
          <w:b/>
          <w:bCs/>
        </w:rPr>
        <w:t>def</w:t>
      </w:r>
      <w:proofErr w:type="spellEnd"/>
      <w:r w:rsidRPr="00040374">
        <w:rPr>
          <w:b/>
          <w:bCs/>
        </w:rPr>
        <w:t xml:space="preserve"> </w:t>
      </w:r>
      <w:proofErr w:type="spellStart"/>
      <w:r w:rsidRPr="00040374">
        <w:rPr>
          <w:b/>
          <w:bCs/>
        </w:rPr>
        <w:t>es_cuadradaM</w:t>
      </w:r>
      <w:proofErr w:type="spellEnd"/>
      <w:r w:rsidRPr="00040374">
        <w:rPr>
          <w:b/>
          <w:bCs/>
        </w:rPr>
        <w:t xml:space="preserve"> (matriz):</w:t>
      </w:r>
    </w:p>
    <w:p w14:paraId="7E82E72E" w14:textId="16270353" w:rsidR="008E2D60" w:rsidRDefault="008E226D" w:rsidP="00C7036E">
      <w:pPr>
        <w:pStyle w:val="Cdigo"/>
      </w:pPr>
      <w:r>
        <w:t>#</w:t>
      </w:r>
      <w:r w:rsidR="008E2D60">
        <w:t xml:space="preserve"> una matriz implementada por listas es una lista de listas.</w:t>
      </w:r>
    </w:p>
    <w:p w14:paraId="1DC792B7" w14:textId="76CF418B" w:rsidR="00463142" w:rsidRDefault="00B64825" w:rsidP="00C7036E">
      <w:pPr>
        <w:pStyle w:val="Cdigo"/>
      </w:pPr>
      <w:r>
        <w:t># primero debo saber cu</w:t>
      </w:r>
      <w:r w:rsidR="00C7036E">
        <w:t>á</w:t>
      </w:r>
      <w:r>
        <w:t>nt</w:t>
      </w:r>
      <w:r w:rsidR="009173AE">
        <w:t>os elementos (filas) tiene la matriz</w:t>
      </w:r>
      <w:r w:rsidR="00040374">
        <w:t xml:space="preserve"> </w:t>
      </w:r>
      <w:hyperlink r:id="rId11" w:history="1">
        <w:r w:rsidR="00040374" w:rsidRPr="00D87E58">
          <w:rPr>
            <w:rStyle w:val="Hipervnculo"/>
          </w:rPr>
          <w:t>(</w:t>
        </w:r>
        <w:proofErr w:type="spellStart"/>
        <w:r w:rsidR="00040374" w:rsidRPr="00D87E58">
          <w:rPr>
            <w:rStyle w:val="Hipervnculo"/>
          </w:rPr>
          <w:t>len</w:t>
        </w:r>
        <w:proofErr w:type="spellEnd"/>
        <w:r w:rsidR="00040374" w:rsidRPr="00D87E58">
          <w:rPr>
            <w:rStyle w:val="Hipervnculo"/>
          </w:rPr>
          <w:t>)</w:t>
        </w:r>
      </w:hyperlink>
    </w:p>
    <w:p w14:paraId="3D4E2A8A" w14:textId="756DF811" w:rsidR="00B64825" w:rsidRDefault="00463142" w:rsidP="00C7036E">
      <w:pPr>
        <w:pStyle w:val="Cdigo"/>
      </w:pPr>
      <w:r>
        <w:t xml:space="preserve"># </w:t>
      </w:r>
      <w:r w:rsidR="009173AE">
        <w:t xml:space="preserve">comparamos </w:t>
      </w:r>
      <w:r>
        <w:t>el valor de los numero de filas con el de las columnas.</w:t>
      </w:r>
    </w:p>
    <w:p w14:paraId="51C59175" w14:textId="750FE9A2" w:rsidR="008E226D" w:rsidRDefault="008E226D" w:rsidP="00C7036E">
      <w:pPr>
        <w:pStyle w:val="Cdigo"/>
      </w:pPr>
      <w:r>
        <w:t xml:space="preserve"> necesito saber cuantas filas </w:t>
      </w:r>
      <w:r w:rsidR="00AB2565">
        <w:t>tiene la matriz</w:t>
      </w:r>
      <w:r w:rsidR="008E2D60">
        <w:t xml:space="preserve"> y comparar</w:t>
      </w:r>
    </w:p>
    <w:p w14:paraId="0EC19083" w14:textId="77777777" w:rsidR="00040374" w:rsidRDefault="00040374" w:rsidP="00861AB2">
      <w:pPr>
        <w:ind w:left="709"/>
      </w:pPr>
    </w:p>
    <w:p w14:paraId="706E5301" w14:textId="1EBB33DE" w:rsidR="00861AB2" w:rsidRDefault="00861AB2" w:rsidP="00861AB2">
      <w:pPr>
        <w:ind w:left="709"/>
      </w:pPr>
      <w:r>
        <w:t xml:space="preserve">En Python, casi cualquier tipo de dato puede evaluarse como </w:t>
      </w:r>
      <w:r w:rsidRPr="00861AB2">
        <w:rPr>
          <w:rStyle w:val="CdigoCar"/>
        </w:rPr>
        <w:t>True</w:t>
      </w:r>
      <w:r>
        <w:t xml:space="preserve"> o </w:t>
      </w:r>
      <w:r w:rsidRPr="00861AB2">
        <w:rPr>
          <w:rStyle w:val="CdigoCar"/>
        </w:rPr>
        <w:t>False</w:t>
      </w:r>
      <w:r>
        <w:t xml:space="preserve"> en un contexto booleano, siguiendo estas reglas generales:</w:t>
      </w:r>
    </w:p>
    <w:p w14:paraId="082054B0" w14:textId="19D990C2" w:rsidR="00861AB2" w:rsidRDefault="00861AB2" w:rsidP="00861AB2">
      <w:pPr>
        <w:pStyle w:val="Prrafodelista"/>
        <w:numPr>
          <w:ilvl w:val="1"/>
          <w:numId w:val="31"/>
        </w:numPr>
      </w:pPr>
      <w:r>
        <w:t>False: Se considera False en Python:</w:t>
      </w:r>
    </w:p>
    <w:p w14:paraId="5B5D917E" w14:textId="463D540E" w:rsidR="00861AB2" w:rsidRDefault="00861AB2" w:rsidP="00F71AAB">
      <w:pPr>
        <w:pStyle w:val="Prrafodelista"/>
        <w:numPr>
          <w:ilvl w:val="0"/>
          <w:numId w:val="32"/>
        </w:numPr>
      </w:pPr>
      <w:proofErr w:type="spellStart"/>
      <w:r>
        <w:t>None</w:t>
      </w:r>
      <w:proofErr w:type="spellEnd"/>
    </w:p>
    <w:p w14:paraId="2FA37966" w14:textId="6B677653" w:rsidR="00861AB2" w:rsidRDefault="00861AB2" w:rsidP="00F71AAB">
      <w:pPr>
        <w:pStyle w:val="Prrafodelista"/>
        <w:numPr>
          <w:ilvl w:val="0"/>
          <w:numId w:val="32"/>
        </w:numPr>
      </w:pPr>
      <w:r>
        <w:t>0 (tanto 0, 0.0, como 0+0j en números complejos)</w:t>
      </w:r>
    </w:p>
    <w:p w14:paraId="2D7503BD" w14:textId="77A0FC27" w:rsidR="00861AB2" w:rsidRDefault="00861AB2" w:rsidP="00F71AAB">
      <w:pPr>
        <w:pStyle w:val="Prrafodelista"/>
        <w:numPr>
          <w:ilvl w:val="0"/>
          <w:numId w:val="32"/>
        </w:numPr>
      </w:pPr>
      <w:r>
        <w:t>Cadenas vacías ("")</w:t>
      </w:r>
    </w:p>
    <w:p w14:paraId="7D1D40A6" w14:textId="0F29E248" w:rsidR="00861AB2" w:rsidRDefault="00861AB2" w:rsidP="00F71AAB">
      <w:pPr>
        <w:pStyle w:val="Prrafodelista"/>
        <w:numPr>
          <w:ilvl w:val="0"/>
          <w:numId w:val="32"/>
        </w:numPr>
      </w:pPr>
      <w:r>
        <w:t xml:space="preserve">Listas, tuplas, conjuntos y diccionarios vacíos ([], (), </w:t>
      </w:r>
      <w:proofErr w:type="gramStart"/>
      <w:r>
        <w:t>set(</w:t>
      </w:r>
      <w:proofErr w:type="gramEnd"/>
      <w:r>
        <w:t>), {})</w:t>
      </w:r>
    </w:p>
    <w:p w14:paraId="1B3E02D5" w14:textId="77777777" w:rsidR="00F71AAB" w:rsidRDefault="00F71AAB" w:rsidP="00F71AAB">
      <w:pPr>
        <w:pStyle w:val="Prrafodelista"/>
        <w:ind w:left="1800"/>
      </w:pPr>
    </w:p>
    <w:p w14:paraId="514EC63E" w14:textId="66461C16" w:rsidR="00861AB2" w:rsidRDefault="00861AB2" w:rsidP="00F71AAB">
      <w:pPr>
        <w:pStyle w:val="Prrafodelista"/>
        <w:numPr>
          <w:ilvl w:val="1"/>
          <w:numId w:val="31"/>
        </w:numPr>
      </w:pPr>
      <w:r>
        <w:t xml:space="preserve">    True: Todo lo que no esté en la lista anterior se evalúa como True.</w:t>
      </w:r>
    </w:p>
    <w:p w14:paraId="089E06AF" w14:textId="77777777" w:rsidR="000B6023" w:rsidRDefault="000B6023" w:rsidP="00F27E87">
      <w:pPr>
        <w:pStyle w:val="Prrafodelista"/>
      </w:pPr>
    </w:p>
    <w:p w14:paraId="605C9FBB" w14:textId="77777777" w:rsidR="00B11FF1" w:rsidRDefault="00B11FF1" w:rsidP="00B11FF1">
      <w:pPr>
        <w:pStyle w:val="Prrafodelista"/>
        <w:ind w:left="1440"/>
      </w:pPr>
    </w:p>
    <w:p w14:paraId="652C2BC5" w14:textId="2360FD12" w:rsidR="00780418" w:rsidRDefault="00626D4C" w:rsidP="00B11FF1">
      <w:pPr>
        <w:pStyle w:val="Prrafodelista"/>
        <w:numPr>
          <w:ilvl w:val="0"/>
          <w:numId w:val="31"/>
        </w:numPr>
        <w:ind w:left="714" w:hanging="357"/>
        <w:contextualSpacing w:val="0"/>
      </w:pPr>
      <w:r>
        <w:t xml:space="preserve">Crea la función </w:t>
      </w:r>
      <w:r w:rsidRPr="00BB17F4">
        <w:rPr>
          <w:rStyle w:val="CdigoCar"/>
        </w:rPr>
        <w:t>identidad(matriz)</w:t>
      </w:r>
      <w:r>
        <w:t xml:space="preserve"> que indique si una matriz </w:t>
      </w:r>
      <w:r w:rsidR="00B11FF1">
        <w:t>es identidad, es decir, cuadrada y tiene en su diagonal todo 1.</w:t>
      </w:r>
    </w:p>
    <w:p w14:paraId="12C52E5F" w14:textId="3CE1784B" w:rsidR="00491A42" w:rsidRDefault="000714F8" w:rsidP="000714F8">
      <w:pPr>
        <w:pStyle w:val="Ttulo2"/>
      </w:pPr>
      <w:r>
        <w:t>Construcción de listas</w:t>
      </w:r>
    </w:p>
    <w:p w14:paraId="702E1D08" w14:textId="46A18C9F" w:rsidR="001918D9" w:rsidRDefault="006E2DD6" w:rsidP="001918D9">
      <w:pPr>
        <w:spacing w:before="120"/>
      </w:pPr>
      <w:r>
        <w:t xml:space="preserve">Podemos crear listas en la propia definición de la variable, como hemos hecho en el ejemplo anterior. Sin embargo, puede haber casos en los que se necesite </w:t>
      </w:r>
      <w:r w:rsidR="001918D9">
        <w:t>crear de manera dinámica, es decir, añadiendo o eliminando elementos.</w:t>
      </w:r>
    </w:p>
    <w:p w14:paraId="6B11ADFD" w14:textId="77777777" w:rsidR="004D5826" w:rsidRDefault="004D5826" w:rsidP="004D5826">
      <w:r w:rsidRPr="00C524A1">
        <w:t>Si queremos añadir un elemento </w:t>
      </w:r>
      <w:r w:rsidRPr="00C524A1">
        <w:rPr>
          <w:b/>
          <w:bCs/>
        </w:rPr>
        <w:t>al final</w:t>
      </w:r>
      <w:r w:rsidRPr="00C524A1">
        <w:t> de la lista usamos la instrucción </w:t>
      </w:r>
      <w:proofErr w:type="spellStart"/>
      <w:r w:rsidRPr="00C524A1">
        <w:rPr>
          <w:rStyle w:val="CdigoCar"/>
          <w:b/>
          <w:bCs/>
        </w:rPr>
        <w:t>append</w:t>
      </w:r>
      <w:proofErr w:type="spellEnd"/>
      <w:r w:rsidRPr="00C524A1">
        <w:t>. En el caso de querer insertar un elemento </w:t>
      </w:r>
      <w:r w:rsidRPr="00C524A1">
        <w:rPr>
          <w:b/>
          <w:bCs/>
        </w:rPr>
        <w:t>en una posición determinada</w:t>
      </w:r>
      <w:r w:rsidRPr="00C524A1">
        <w:t>, usamos la instrucción </w:t>
      </w:r>
      <w:proofErr w:type="spellStart"/>
      <w:r w:rsidRPr="00C524A1">
        <w:rPr>
          <w:rStyle w:val="CdigoCar"/>
          <w:b/>
          <w:bCs/>
        </w:rPr>
        <w:t>insert</w:t>
      </w:r>
      <w:proofErr w:type="spellEnd"/>
      <w:r w:rsidRPr="00C524A1">
        <w:t>, indicando en qué posición queremos insertar, y el dato que queremos insertar. Automáticamente, todos los elementos a la derecha de esa posición se desplazarán para hacer hueco al nuevo elemento. Finalmente, la instrucción </w:t>
      </w:r>
      <w:proofErr w:type="spellStart"/>
      <w:r w:rsidRPr="00C524A1">
        <w:rPr>
          <w:rStyle w:val="CdigoCar"/>
          <w:b/>
          <w:bCs/>
        </w:rPr>
        <w:t>extend</w:t>
      </w:r>
      <w:proofErr w:type="spellEnd"/>
      <w:r w:rsidRPr="00C524A1">
        <w:t> permite añadir toda una lista al final de otra existente.</w:t>
      </w:r>
    </w:p>
    <w:p w14:paraId="204CC0F1" w14:textId="77777777" w:rsidR="004D5826" w:rsidRPr="00AF77E0" w:rsidRDefault="004D5826" w:rsidP="004D5826">
      <w:r w:rsidRPr="00AF77E0">
        <w:t>Finalmente, si queremos </w:t>
      </w:r>
      <w:r w:rsidRPr="00AF77E0">
        <w:rPr>
          <w:b/>
          <w:bCs/>
        </w:rPr>
        <w:t>eliminar</w:t>
      </w:r>
      <w:r w:rsidRPr="00AF77E0">
        <w:t> un dato de la lista:</w:t>
      </w:r>
    </w:p>
    <w:p w14:paraId="3B92A51C" w14:textId="77777777" w:rsidR="004D5826" w:rsidRPr="00AF77E0" w:rsidRDefault="004D5826" w:rsidP="004D5826">
      <w:pPr>
        <w:numPr>
          <w:ilvl w:val="0"/>
          <w:numId w:val="28"/>
        </w:numPr>
      </w:pPr>
      <w:r w:rsidRPr="00AF77E0">
        <w:t>Usamos la instrucción </w:t>
      </w:r>
      <w:r w:rsidRPr="00AF77E0">
        <w:rPr>
          <w:rStyle w:val="CdigoCar"/>
          <w:b/>
          <w:bCs/>
        </w:rPr>
        <w:t>del</w:t>
      </w:r>
      <w:r w:rsidRPr="00AF77E0">
        <w:t> o </w:t>
      </w:r>
      <w:r w:rsidRPr="00AF77E0">
        <w:rPr>
          <w:rStyle w:val="CdigoCar"/>
          <w:b/>
          <w:bCs/>
        </w:rPr>
        <w:t>pop</w:t>
      </w:r>
      <w:r w:rsidRPr="00AF77E0">
        <w:t> para indicar la posición del elemento a borrar. Además, con </w:t>
      </w:r>
      <w:r w:rsidRPr="00AF77E0">
        <w:rPr>
          <w:rStyle w:val="CdigoCar"/>
        </w:rPr>
        <w:t>pop</w:t>
      </w:r>
      <w:r w:rsidRPr="00AF77E0">
        <w:t> podemos obtener el elemento borrado.</w:t>
      </w:r>
      <w:r>
        <w:t xml:space="preserve"> La función pop sin argumentos borra y devuelve el último elemento de la lista. Con argumento, borra y devuelve el elemento que ocupa esa posición.</w:t>
      </w:r>
    </w:p>
    <w:p w14:paraId="03D4E88F" w14:textId="77777777" w:rsidR="004D5826" w:rsidRPr="00AF77E0" w:rsidRDefault="004D5826" w:rsidP="004D5826">
      <w:pPr>
        <w:numPr>
          <w:ilvl w:val="0"/>
          <w:numId w:val="28"/>
        </w:numPr>
      </w:pPr>
      <w:r w:rsidRPr="00AF77E0">
        <w:t>Usamos </w:t>
      </w:r>
      <w:proofErr w:type="spellStart"/>
      <w:r w:rsidRPr="00AF77E0">
        <w:rPr>
          <w:rStyle w:val="CdigoCar"/>
          <w:b/>
          <w:bCs/>
        </w:rPr>
        <w:t>remove</w:t>
      </w:r>
      <w:proofErr w:type="spellEnd"/>
      <w:r w:rsidRPr="00AF77E0">
        <w:t> para indicar el valor del elemento a borrar. Se borrará la primera ocurrencia de ese dato.</w:t>
      </w:r>
    </w:p>
    <w:p w14:paraId="19EA7112" w14:textId="77777777" w:rsidR="004D5826" w:rsidRPr="00AF77E0" w:rsidRDefault="004D5826" w:rsidP="004D5826">
      <w:pPr>
        <w:numPr>
          <w:ilvl w:val="0"/>
          <w:numId w:val="28"/>
        </w:numPr>
      </w:pPr>
      <w:r w:rsidRPr="00AF77E0">
        <w:t>Usamos </w:t>
      </w:r>
      <w:proofErr w:type="spellStart"/>
      <w:r w:rsidRPr="00AF77E0">
        <w:rPr>
          <w:rStyle w:val="CdigoCar"/>
          <w:b/>
          <w:bCs/>
        </w:rPr>
        <w:t>clear</w:t>
      </w:r>
      <w:proofErr w:type="spellEnd"/>
      <w:r w:rsidRPr="00AF77E0">
        <w:t> para eliminar todos los elementos de la lista</w:t>
      </w:r>
    </w:p>
    <w:p w14:paraId="52007F14" w14:textId="77777777" w:rsidR="004D5826" w:rsidRDefault="004D5826" w:rsidP="004D5826">
      <w:r w:rsidRPr="00AF77E0">
        <w:t>Aquí vemos un ejemplo completo de estas instrucciones</w:t>
      </w:r>
      <w:r>
        <w:t>:</w:t>
      </w:r>
    </w:p>
    <w:p w14:paraId="7817FD4D" w14:textId="77777777" w:rsidR="004D5826" w:rsidRPr="00B27370" w:rsidRDefault="004D5826" w:rsidP="004D5826">
      <w:pPr>
        <w:pStyle w:val="Cdigo"/>
      </w:pPr>
      <w:r>
        <w:t>d</w:t>
      </w:r>
      <w:r w:rsidRPr="00B27370">
        <w:t>atos = [1, 2, 3]</w:t>
      </w:r>
    </w:p>
    <w:p w14:paraId="4B5D6769" w14:textId="77777777" w:rsidR="004D5826" w:rsidRPr="00B27370" w:rsidRDefault="004D5826" w:rsidP="004D5826">
      <w:pPr>
        <w:pStyle w:val="Cdigo"/>
      </w:pPr>
      <w:proofErr w:type="spellStart"/>
      <w:proofErr w:type="gramStart"/>
      <w:r w:rsidRPr="00B27370">
        <w:t>datos.</w:t>
      </w:r>
      <w:r w:rsidRPr="00613D5A">
        <w:rPr>
          <w:b/>
          <w:bCs/>
        </w:rPr>
        <w:t>append</w:t>
      </w:r>
      <w:proofErr w:type="spellEnd"/>
      <w:proofErr w:type="gramEnd"/>
      <w:r w:rsidRPr="00B27370">
        <w:t>(1000)          # [1, 2, 3, 1000]</w:t>
      </w:r>
    </w:p>
    <w:p w14:paraId="59550B79" w14:textId="77777777" w:rsidR="004D5826" w:rsidRPr="00B27370" w:rsidRDefault="004D5826" w:rsidP="004D5826">
      <w:pPr>
        <w:pStyle w:val="Cdigo"/>
      </w:pPr>
      <w:proofErr w:type="spellStart"/>
      <w:proofErr w:type="gramStart"/>
      <w:r w:rsidRPr="00B27370">
        <w:t>datos.</w:t>
      </w:r>
      <w:r w:rsidRPr="00613D5A">
        <w:rPr>
          <w:b/>
          <w:bCs/>
        </w:rPr>
        <w:t>insert</w:t>
      </w:r>
      <w:proofErr w:type="spellEnd"/>
      <w:proofErr w:type="gramEnd"/>
      <w:r w:rsidRPr="00B27370">
        <w:t>(1, 20)         # [1, 20, 2, 3, 1000]</w:t>
      </w:r>
    </w:p>
    <w:p w14:paraId="2EA6031D" w14:textId="77777777" w:rsidR="004D5826" w:rsidRPr="00B27370" w:rsidRDefault="004D5826" w:rsidP="004D5826">
      <w:pPr>
        <w:pStyle w:val="Cdigo"/>
      </w:pPr>
      <w:proofErr w:type="spellStart"/>
      <w:proofErr w:type="gramStart"/>
      <w:r w:rsidRPr="00B27370">
        <w:t>datos.</w:t>
      </w:r>
      <w:r w:rsidRPr="00613D5A">
        <w:rPr>
          <w:b/>
          <w:bCs/>
        </w:rPr>
        <w:t>extend</w:t>
      </w:r>
      <w:proofErr w:type="spellEnd"/>
      <w:proofErr w:type="gramEnd"/>
      <w:r w:rsidRPr="00B27370">
        <w:t>([2000, 3000])  # [1, 20, 2, 3, 1000, 2000, 3000]</w:t>
      </w:r>
    </w:p>
    <w:p w14:paraId="31D2476D" w14:textId="77777777" w:rsidR="004D5826" w:rsidRPr="00B27370" w:rsidRDefault="004D5826" w:rsidP="004D5826">
      <w:pPr>
        <w:pStyle w:val="Cdigo"/>
      </w:pPr>
      <w:proofErr w:type="gramStart"/>
      <w:r w:rsidRPr="00B27370">
        <w:t>datos[</w:t>
      </w:r>
      <w:proofErr w:type="gramEnd"/>
      <w:r w:rsidRPr="00B27370">
        <w:t>0] = 100              # [100, 20, 2, 3, 1000, 2000, 3000]</w:t>
      </w:r>
    </w:p>
    <w:p w14:paraId="6B0AFCE8" w14:textId="77777777" w:rsidR="004D5826" w:rsidRPr="00B27370" w:rsidRDefault="004D5826" w:rsidP="004D5826">
      <w:pPr>
        <w:pStyle w:val="Cdigo"/>
      </w:pPr>
      <w:r w:rsidRPr="007F1A4F">
        <w:rPr>
          <w:b/>
          <w:bCs/>
        </w:rPr>
        <w:t>del</w:t>
      </w:r>
      <w:r w:rsidRPr="00B27370">
        <w:t xml:space="preserve"> </w:t>
      </w:r>
      <w:proofErr w:type="gramStart"/>
      <w:r w:rsidRPr="00B27370">
        <w:t>datos[</w:t>
      </w:r>
      <w:proofErr w:type="gramEnd"/>
      <w:r w:rsidRPr="00B27370">
        <w:t>2]                # [100, 20, 3, 1000, 2000, 3000]</w:t>
      </w:r>
    </w:p>
    <w:p w14:paraId="1F954818" w14:textId="77777777" w:rsidR="004D5826" w:rsidRPr="00B27370" w:rsidRDefault="004D5826" w:rsidP="004D5826">
      <w:pPr>
        <w:pStyle w:val="Cdigo"/>
      </w:pPr>
      <w:proofErr w:type="spellStart"/>
      <w:proofErr w:type="gramStart"/>
      <w:r w:rsidRPr="00B27370">
        <w:t>datos.</w:t>
      </w:r>
      <w:r w:rsidRPr="00822A4B">
        <w:rPr>
          <w:b/>
          <w:bCs/>
        </w:rPr>
        <w:t>remove</w:t>
      </w:r>
      <w:proofErr w:type="spellEnd"/>
      <w:proofErr w:type="gramEnd"/>
      <w:r w:rsidRPr="00B27370">
        <w:t>(20)            # [100, 3, 1000, 2000, 3000]</w:t>
      </w:r>
    </w:p>
    <w:p w14:paraId="3CFB8547" w14:textId="77777777" w:rsidR="004D5826" w:rsidRPr="00B27370" w:rsidRDefault="004D5826" w:rsidP="004D5826">
      <w:pPr>
        <w:pStyle w:val="Cdigo"/>
      </w:pPr>
      <w:r w:rsidRPr="00B27370">
        <w:t xml:space="preserve">borrado = </w:t>
      </w:r>
      <w:proofErr w:type="spellStart"/>
      <w:proofErr w:type="gramStart"/>
      <w:r w:rsidRPr="00B27370">
        <w:t>datos.pop</w:t>
      </w:r>
      <w:proofErr w:type="spellEnd"/>
      <w:r w:rsidRPr="00B27370">
        <w:t>(</w:t>
      </w:r>
      <w:proofErr w:type="gramEnd"/>
      <w:r w:rsidRPr="00B27370">
        <w:t>0)      # datos = [3, 1000, 2000, 3000], borrado = 100</w:t>
      </w:r>
    </w:p>
    <w:p w14:paraId="1834D65A" w14:textId="77777777" w:rsidR="004D5826" w:rsidRPr="00AF77E0" w:rsidRDefault="004D5826" w:rsidP="004D5826">
      <w:pPr>
        <w:pStyle w:val="Cdigo"/>
      </w:pPr>
      <w:proofErr w:type="spellStart"/>
      <w:proofErr w:type="gramStart"/>
      <w:r w:rsidRPr="00B27370">
        <w:t>datos.clear</w:t>
      </w:r>
      <w:proofErr w:type="spellEnd"/>
      <w:proofErr w:type="gramEnd"/>
      <w:r w:rsidRPr="00B27370">
        <w:t>()               # []</w:t>
      </w:r>
    </w:p>
    <w:p w14:paraId="50CD549F" w14:textId="77777777" w:rsidR="000714F8" w:rsidRDefault="000714F8" w:rsidP="00D0320A">
      <w:pPr>
        <w:spacing w:before="120"/>
      </w:pPr>
      <w:r w:rsidRPr="004B12D2">
        <w:t>La instrucción </w:t>
      </w:r>
      <w:proofErr w:type="spellStart"/>
      <w:r w:rsidRPr="004B12D2">
        <w:rPr>
          <w:rStyle w:val="CdigoCar"/>
        </w:rPr>
        <w:t>list</w:t>
      </w:r>
      <w:proofErr w:type="spellEnd"/>
      <w:r w:rsidRPr="004B12D2">
        <w:rPr>
          <w:rStyle w:val="CdigoCar"/>
        </w:rPr>
        <w:t>(valor)</w:t>
      </w:r>
      <w:r w:rsidRPr="004B12D2">
        <w:t> </w:t>
      </w:r>
      <w:r w:rsidRPr="004B12D2">
        <w:rPr>
          <w:b/>
          <w:bCs/>
        </w:rPr>
        <w:t xml:space="preserve">convierte un valor </w:t>
      </w:r>
      <w:proofErr w:type="spellStart"/>
      <w:r w:rsidRPr="004B12D2">
        <w:rPr>
          <w:b/>
          <w:bCs/>
        </w:rPr>
        <w:t>secuenciable</w:t>
      </w:r>
      <w:proofErr w:type="spellEnd"/>
      <w:r w:rsidRPr="004B12D2">
        <w:rPr>
          <w:b/>
          <w:bCs/>
        </w:rPr>
        <w:t xml:space="preserve"> en una lista de valores</w:t>
      </w:r>
      <w:r w:rsidRPr="004B12D2">
        <w:t xml:space="preserve">. Entendemos por valor </w:t>
      </w:r>
      <w:proofErr w:type="spellStart"/>
      <w:r w:rsidRPr="004B12D2">
        <w:t>secuenciable</w:t>
      </w:r>
      <w:proofErr w:type="spellEnd"/>
      <w:r w:rsidRPr="004B12D2">
        <w:t xml:space="preserve"> aquel que se puede convertir en una secuencia de elementos. Por ejemplo, un texto se puede convertir en una secuencia de letras o caracteres.</w:t>
      </w:r>
    </w:p>
    <w:p w14:paraId="70342E9A" w14:textId="77777777" w:rsidR="000714F8" w:rsidRPr="00460DD6" w:rsidRDefault="000714F8" w:rsidP="000714F8">
      <w:pPr>
        <w:pStyle w:val="Cdigo"/>
      </w:pPr>
      <w:r w:rsidRPr="00460DD6">
        <w:t xml:space="preserve">datos = </w:t>
      </w:r>
      <w:proofErr w:type="spellStart"/>
      <w:proofErr w:type="gramStart"/>
      <w:r w:rsidRPr="00460DD6">
        <w:t>list</w:t>
      </w:r>
      <w:proofErr w:type="spellEnd"/>
      <w:r w:rsidRPr="00460DD6">
        <w:t>(</w:t>
      </w:r>
      <w:proofErr w:type="gramEnd"/>
      <w:r w:rsidRPr="00460DD6">
        <w:t>'123')</w:t>
      </w:r>
    </w:p>
    <w:p w14:paraId="1CECB7CB" w14:textId="77777777" w:rsidR="000714F8" w:rsidRDefault="000714F8" w:rsidP="000714F8">
      <w:pPr>
        <w:pStyle w:val="Cdigo"/>
      </w:pPr>
      <w:proofErr w:type="spellStart"/>
      <w:r w:rsidRPr="00460DD6">
        <w:t>print</w:t>
      </w:r>
      <w:proofErr w:type="spellEnd"/>
      <w:r w:rsidRPr="00460DD6">
        <w:t>(</w:t>
      </w:r>
      <w:proofErr w:type="gramStart"/>
      <w:r w:rsidRPr="00460DD6">
        <w:t xml:space="preserve">datos)   </w:t>
      </w:r>
      <w:proofErr w:type="gramEnd"/>
      <w:r w:rsidRPr="00460DD6">
        <w:t xml:space="preserve">         # ['1', '2', '3']</w:t>
      </w:r>
    </w:p>
    <w:p w14:paraId="4053A550" w14:textId="77777777" w:rsidR="000714F8" w:rsidRDefault="000714F8" w:rsidP="00D0320A">
      <w:pPr>
        <w:spacing w:before="120"/>
      </w:pPr>
      <w:r w:rsidRPr="00460DD6">
        <w:lastRenderedPageBreak/>
        <w:t>La operación </w:t>
      </w:r>
      <w:r w:rsidRPr="00AA43A3">
        <w:rPr>
          <w:rStyle w:val="CdigoCar"/>
        </w:rPr>
        <w:t xml:space="preserve">lista1 </w:t>
      </w:r>
      <w:r w:rsidRPr="00AA43A3">
        <w:rPr>
          <w:rStyle w:val="CdigoCar"/>
          <w:b/>
          <w:bCs/>
        </w:rPr>
        <w:t>+</w:t>
      </w:r>
      <w:r w:rsidRPr="00AA43A3">
        <w:rPr>
          <w:rStyle w:val="CdigoCar"/>
        </w:rPr>
        <w:t xml:space="preserve"> lista2</w:t>
      </w:r>
      <w:r w:rsidRPr="00460DD6">
        <w:t> </w:t>
      </w:r>
      <w:r w:rsidRPr="00460DD6">
        <w:rPr>
          <w:b/>
          <w:bCs/>
        </w:rPr>
        <w:t>concatena</w:t>
      </w:r>
      <w:r w:rsidRPr="00460DD6">
        <w:t> los datos de dos listas</w:t>
      </w:r>
      <w:r>
        <w:t>.</w:t>
      </w:r>
    </w:p>
    <w:p w14:paraId="63F9BB3D" w14:textId="77777777" w:rsidR="000714F8" w:rsidRPr="00460DD6" w:rsidRDefault="000714F8" w:rsidP="000714F8">
      <w:pPr>
        <w:pStyle w:val="Cdigo"/>
      </w:pPr>
      <w:r w:rsidRPr="00460DD6">
        <w:t>datos1 = [1, 2, 3, 4]</w:t>
      </w:r>
    </w:p>
    <w:p w14:paraId="7E90F071" w14:textId="77777777" w:rsidR="000714F8" w:rsidRPr="00460DD6" w:rsidRDefault="000714F8" w:rsidP="000714F8">
      <w:pPr>
        <w:pStyle w:val="Cdigo"/>
      </w:pPr>
      <w:r w:rsidRPr="00460DD6">
        <w:t>datos2 = [4, 5, 6]</w:t>
      </w:r>
    </w:p>
    <w:p w14:paraId="196524BA" w14:textId="77777777" w:rsidR="000714F8" w:rsidRDefault="000714F8" w:rsidP="000714F8">
      <w:pPr>
        <w:pStyle w:val="Cdigo"/>
      </w:pPr>
      <w:proofErr w:type="spellStart"/>
      <w:r w:rsidRPr="00460DD6">
        <w:t>datosTotales</w:t>
      </w:r>
      <w:proofErr w:type="spellEnd"/>
      <w:r w:rsidRPr="00460DD6">
        <w:t xml:space="preserve"> = datos1 + datos</w:t>
      </w:r>
      <w:proofErr w:type="gramStart"/>
      <w:r w:rsidRPr="00460DD6">
        <w:t>2  #</w:t>
      </w:r>
      <w:proofErr w:type="gramEnd"/>
      <w:r w:rsidRPr="00460DD6">
        <w:t xml:space="preserve"> [1, 2, 3, 4, 4, 5, 6]</w:t>
      </w:r>
    </w:p>
    <w:p w14:paraId="583EA8D8" w14:textId="77777777" w:rsidR="000714F8" w:rsidRDefault="000714F8" w:rsidP="0005397D">
      <w:pPr>
        <w:spacing w:before="120"/>
        <w:rPr>
          <w:b/>
          <w:bCs/>
        </w:rPr>
      </w:pPr>
      <w:r w:rsidRPr="00F44F91">
        <w:t>La operación lista * N genera una nueva lista donde los elementos de la lista original aparecen </w:t>
      </w:r>
      <w:r w:rsidRPr="00F44F91">
        <w:rPr>
          <w:b/>
          <w:bCs/>
        </w:rPr>
        <w:t>repetidos N veces</w:t>
      </w:r>
    </w:p>
    <w:p w14:paraId="76E045ED" w14:textId="77777777" w:rsidR="000714F8" w:rsidRPr="00F44F91" w:rsidRDefault="000714F8" w:rsidP="000714F8">
      <w:pPr>
        <w:pStyle w:val="Cdigo"/>
      </w:pPr>
      <w:r w:rsidRPr="00F44F91">
        <w:t>datos = [4, 5, 6]</w:t>
      </w:r>
    </w:p>
    <w:p w14:paraId="14E77EAD" w14:textId="77777777" w:rsidR="000714F8" w:rsidRDefault="000714F8" w:rsidP="000714F8">
      <w:pPr>
        <w:pStyle w:val="Cdigo"/>
      </w:pPr>
      <w:proofErr w:type="spellStart"/>
      <w:r w:rsidRPr="00F44F91">
        <w:t>datosRepetidos</w:t>
      </w:r>
      <w:proofErr w:type="spellEnd"/>
      <w:r w:rsidRPr="00F44F91">
        <w:t xml:space="preserve"> = datos * 3      # [4, 5, 6, 4, 5, 6, 4, 5, 6]</w:t>
      </w:r>
    </w:p>
    <w:p w14:paraId="2DE1F6FF" w14:textId="77777777" w:rsidR="000714F8" w:rsidRDefault="000714F8" w:rsidP="000714F8"/>
    <w:p w14:paraId="645342A0" w14:textId="2CD64596" w:rsidR="0005397D" w:rsidRPr="0005397D" w:rsidRDefault="0005397D" w:rsidP="0005397D">
      <w:pPr>
        <w:pStyle w:val="Ttulo3"/>
      </w:pPr>
      <w:r w:rsidRPr="0005397D">
        <w:t xml:space="preserve">Construcción de listas con </w:t>
      </w:r>
      <w:proofErr w:type="spellStart"/>
      <w:r w:rsidRPr="0005397D">
        <w:t>for</w:t>
      </w:r>
      <w:proofErr w:type="spellEnd"/>
    </w:p>
    <w:p w14:paraId="796150CB" w14:textId="6BE88E33" w:rsidR="0005397D" w:rsidRDefault="0005397D" w:rsidP="009128EE">
      <w:r w:rsidRPr="00592BAF">
        <w:t>Podemos usar el bucle </w:t>
      </w:r>
      <w:proofErr w:type="spellStart"/>
      <w:r w:rsidRPr="00592BAF">
        <w:rPr>
          <w:i/>
          <w:iCs/>
        </w:rPr>
        <w:t>for</w:t>
      </w:r>
      <w:proofErr w:type="spellEnd"/>
      <w:r w:rsidRPr="00592BAF">
        <w:t> para generar fácilmente listas que cumplan un patrón determinado. Es lo que se conoce como </w:t>
      </w:r>
      <w:proofErr w:type="spellStart"/>
      <w:r w:rsidRPr="006114AA">
        <w:rPr>
          <w:b/>
          <w:bCs/>
          <w:i/>
          <w:iCs/>
        </w:rPr>
        <w:t>list</w:t>
      </w:r>
      <w:proofErr w:type="spellEnd"/>
      <w:r w:rsidRPr="006114AA">
        <w:rPr>
          <w:b/>
          <w:bCs/>
          <w:i/>
          <w:iCs/>
        </w:rPr>
        <w:t xml:space="preserve"> </w:t>
      </w:r>
      <w:proofErr w:type="spellStart"/>
      <w:r w:rsidRPr="006114AA">
        <w:rPr>
          <w:b/>
          <w:bCs/>
          <w:i/>
          <w:iCs/>
        </w:rPr>
        <w:t>comprehension</w:t>
      </w:r>
      <w:proofErr w:type="spellEnd"/>
      <w:r w:rsidRPr="00592BAF">
        <w:t xml:space="preserve">. </w:t>
      </w:r>
    </w:p>
    <w:p w14:paraId="11BE424A" w14:textId="66063FDF" w:rsidR="00DB39F8" w:rsidRDefault="00DB39F8" w:rsidP="0005397D">
      <w:r>
        <w:t xml:space="preserve">Ejecuta e indica que hacen </w:t>
      </w:r>
      <w:proofErr w:type="gramStart"/>
      <w:r>
        <w:t>los siguientes instrucciones</w:t>
      </w:r>
      <w:proofErr w:type="gramEnd"/>
      <w:r>
        <w:t>:</w:t>
      </w:r>
    </w:p>
    <w:p w14:paraId="401ADEE5" w14:textId="0E9A2224" w:rsidR="00086691" w:rsidRDefault="00EA33CD" w:rsidP="009128EE">
      <w:pPr>
        <w:pStyle w:val="Cdigo"/>
      </w:pPr>
      <w:r>
        <w:t>i</w:t>
      </w:r>
      <w:r w:rsidR="00086691">
        <w:t xml:space="preserve">mporta </w:t>
      </w:r>
      <w:proofErr w:type="spellStart"/>
      <w:r w:rsidR="00086691">
        <w:t>random</w:t>
      </w:r>
      <w:proofErr w:type="spellEnd"/>
    </w:p>
    <w:p w14:paraId="13C62D9E" w14:textId="76B36C1A" w:rsidR="00DB39F8" w:rsidRDefault="00DB39F8" w:rsidP="009128EE">
      <w:pPr>
        <w:pStyle w:val="Cdigo"/>
      </w:pPr>
      <w:proofErr w:type="spellStart"/>
      <w:r>
        <w:t>nueva_lista</w:t>
      </w:r>
      <w:proofErr w:type="spellEnd"/>
      <w:r>
        <w:t xml:space="preserve"> = [ </w:t>
      </w:r>
      <w:proofErr w:type="spellStart"/>
      <w:proofErr w:type="gramStart"/>
      <w:r w:rsidR="00086691">
        <w:t>random.</w:t>
      </w:r>
      <w:r>
        <w:t>ran</w:t>
      </w:r>
      <w:r w:rsidR="00086691">
        <w:t>d</w:t>
      </w:r>
      <w:r>
        <w:t>int</w:t>
      </w:r>
      <w:proofErr w:type="spellEnd"/>
      <w:proofErr w:type="gramEnd"/>
      <w:r w:rsidR="00086691">
        <w:t>(1,9)</w:t>
      </w:r>
      <w:r w:rsidR="00E81A5F">
        <w:t xml:space="preserve"> </w:t>
      </w:r>
      <w:proofErr w:type="spellStart"/>
      <w:r w:rsidR="00E81A5F">
        <w:t>for</w:t>
      </w:r>
      <w:proofErr w:type="spellEnd"/>
      <w:r w:rsidR="00E81A5F">
        <w:t xml:space="preserve"> </w:t>
      </w:r>
      <w:r w:rsidR="009F1A75">
        <w:t>c</w:t>
      </w:r>
      <w:r w:rsidR="00E81A5F">
        <w:t xml:space="preserve"> in </w:t>
      </w:r>
      <w:proofErr w:type="spellStart"/>
      <w:r w:rsidR="00E81A5F">
        <w:t>range</w:t>
      </w:r>
      <w:proofErr w:type="spellEnd"/>
      <w:r w:rsidR="00E81A5F">
        <w:t>(5)]</w:t>
      </w:r>
    </w:p>
    <w:p w14:paraId="09D8DB70" w14:textId="77777777" w:rsidR="00EA33CD" w:rsidRPr="00BD54FA" w:rsidRDefault="00EA33CD" w:rsidP="00EA33CD">
      <w:pPr>
        <w:spacing w:before="120"/>
      </w:pPr>
    </w:p>
    <w:p w14:paraId="25656792" w14:textId="77777777" w:rsidR="0005397D" w:rsidRDefault="0005397D" w:rsidP="0005397D">
      <w:pPr>
        <w:pStyle w:val="Cdigo"/>
      </w:pPr>
      <w:proofErr w:type="spellStart"/>
      <w:r w:rsidRPr="00592BAF">
        <w:t>multiplos</w:t>
      </w:r>
      <w:proofErr w:type="spellEnd"/>
      <w:r w:rsidRPr="00592BAF">
        <w:t xml:space="preserve"> = [x </w:t>
      </w:r>
      <w:proofErr w:type="spellStart"/>
      <w:r w:rsidRPr="00592BAF">
        <w:t>for</w:t>
      </w:r>
      <w:proofErr w:type="spellEnd"/>
      <w:r w:rsidRPr="00592BAF">
        <w:t xml:space="preserve"> x in </w:t>
      </w:r>
      <w:proofErr w:type="spellStart"/>
      <w:proofErr w:type="gramStart"/>
      <w:r w:rsidRPr="00592BAF">
        <w:t>range</w:t>
      </w:r>
      <w:proofErr w:type="spellEnd"/>
      <w:r w:rsidRPr="00592BAF">
        <w:t>(</w:t>
      </w:r>
      <w:proofErr w:type="gramEnd"/>
      <w:r w:rsidRPr="00592BAF">
        <w:t xml:space="preserve">101) </w:t>
      </w:r>
      <w:proofErr w:type="spellStart"/>
      <w:r w:rsidRPr="00592BAF">
        <w:t>if</w:t>
      </w:r>
      <w:proofErr w:type="spellEnd"/>
      <w:r w:rsidRPr="00592BAF">
        <w:t xml:space="preserve"> x % 5 == 0 and x % 7 == 0]</w:t>
      </w:r>
    </w:p>
    <w:p w14:paraId="2D84A347" w14:textId="6F625CC8" w:rsidR="0005397D" w:rsidRPr="009345B3" w:rsidRDefault="0005397D" w:rsidP="009128EE">
      <w:pPr>
        <w:spacing w:before="120"/>
      </w:pPr>
    </w:p>
    <w:p w14:paraId="5478B215" w14:textId="77777777" w:rsidR="0005397D" w:rsidRPr="009345B3" w:rsidRDefault="0005397D" w:rsidP="0005397D">
      <w:pPr>
        <w:pStyle w:val="Cdigo"/>
      </w:pPr>
      <w:proofErr w:type="spellStart"/>
      <w:r w:rsidRPr="009345B3">
        <w:t>numeros</w:t>
      </w:r>
      <w:proofErr w:type="spellEnd"/>
      <w:r w:rsidRPr="009345B3">
        <w:t xml:space="preserve"> = </w:t>
      </w:r>
      <w:proofErr w:type="spellStart"/>
      <w:proofErr w:type="gramStart"/>
      <w:r w:rsidRPr="009345B3">
        <w:t>list</w:t>
      </w:r>
      <w:proofErr w:type="spellEnd"/>
      <w:r w:rsidRPr="009345B3">
        <w:t>(</w:t>
      </w:r>
      <w:proofErr w:type="spellStart"/>
      <w:proofErr w:type="gramEnd"/>
      <w:r w:rsidRPr="009345B3">
        <w:t>range</w:t>
      </w:r>
      <w:proofErr w:type="spellEnd"/>
      <w:r w:rsidRPr="009345B3">
        <w:t>(1, 11))</w:t>
      </w:r>
    </w:p>
    <w:p w14:paraId="7E948A96" w14:textId="77777777" w:rsidR="0053155D" w:rsidRDefault="0053155D" w:rsidP="0053155D"/>
    <w:p w14:paraId="1B42257F" w14:textId="77777777" w:rsidR="0053155D" w:rsidRPr="00683B4A" w:rsidRDefault="0053155D" w:rsidP="0053155D">
      <w:pPr>
        <w:pBdr>
          <w:top w:val="single" w:sz="4" w:space="1" w:color="auto"/>
        </w:pBdr>
        <w:rPr>
          <w:b/>
          <w:bCs/>
          <w:color w:val="C00000"/>
        </w:rPr>
      </w:pPr>
      <w:r w:rsidRPr="00683B4A">
        <w:rPr>
          <w:b/>
          <w:bCs/>
          <w:color w:val="C00000"/>
        </w:rPr>
        <w:t>AE306.</w:t>
      </w:r>
      <w:r>
        <w:rPr>
          <w:b/>
          <w:bCs/>
          <w:color w:val="C00000"/>
        </w:rPr>
        <w:t>2</w:t>
      </w:r>
      <w:r w:rsidRPr="00683B4A">
        <w:rPr>
          <w:b/>
          <w:bCs/>
          <w:color w:val="C00000"/>
        </w:rPr>
        <w:t xml:space="preserve"> Operaciones con matrices en Python.</w:t>
      </w:r>
    </w:p>
    <w:p w14:paraId="53A52711" w14:textId="77777777" w:rsidR="0053155D" w:rsidRDefault="0053155D" w:rsidP="0053155D">
      <w:pPr>
        <w:pStyle w:val="Prrafodelista"/>
        <w:numPr>
          <w:ilvl w:val="0"/>
          <w:numId w:val="31"/>
        </w:numPr>
      </w:pPr>
      <w:r>
        <w:t xml:space="preserve">Crea la función </w:t>
      </w:r>
      <w:r w:rsidRPr="002930A2">
        <w:rPr>
          <w:rStyle w:val="CdigoCar"/>
        </w:rPr>
        <w:t>crear_matriz</w:t>
      </w:r>
      <w:r>
        <w:rPr>
          <w:rStyle w:val="CdigoCar"/>
        </w:rPr>
        <w:t>v1</w:t>
      </w:r>
      <w:r w:rsidRPr="002930A2">
        <w:rPr>
          <w:rStyle w:val="CdigoCar"/>
        </w:rPr>
        <w:t>(</w:t>
      </w:r>
      <w:proofErr w:type="spellStart"/>
      <w:proofErr w:type="gramStart"/>
      <w:r w:rsidRPr="002930A2">
        <w:rPr>
          <w:rStyle w:val="CdigoCar"/>
        </w:rPr>
        <w:t>nfil,ncol</w:t>
      </w:r>
      <w:proofErr w:type="gramEnd"/>
      <w:r w:rsidRPr="002930A2">
        <w:rPr>
          <w:rStyle w:val="CdigoCar"/>
        </w:rPr>
        <w:t>,val</w:t>
      </w:r>
      <w:proofErr w:type="spellEnd"/>
      <w:r w:rsidRPr="002930A2">
        <w:rPr>
          <w:rStyle w:val="CdigoCar"/>
        </w:rPr>
        <w:t>)</w:t>
      </w:r>
      <w:r>
        <w:t xml:space="preserve">, que devuelva una matriz de </w:t>
      </w:r>
      <w:proofErr w:type="spellStart"/>
      <w:r>
        <w:t>nfilas</w:t>
      </w:r>
      <w:proofErr w:type="spellEnd"/>
      <w:r>
        <w:t xml:space="preserve"> con </w:t>
      </w:r>
      <w:proofErr w:type="spellStart"/>
      <w:r>
        <w:t>ncolumnas</w:t>
      </w:r>
      <w:proofErr w:type="spellEnd"/>
      <w:r>
        <w:t xml:space="preserve"> y con valores aleatorios entre 1 y val. </w:t>
      </w:r>
    </w:p>
    <w:p w14:paraId="61D2D748" w14:textId="03081BFE" w:rsidR="0053155D" w:rsidRDefault="0053155D" w:rsidP="0053155D">
      <w:pPr>
        <w:pStyle w:val="Prrafodelista"/>
        <w:numPr>
          <w:ilvl w:val="0"/>
          <w:numId w:val="31"/>
        </w:numPr>
      </w:pPr>
      <w:r>
        <w:t xml:space="preserve">Refactoriza la función anterior utilizando </w:t>
      </w:r>
      <w:proofErr w:type="spellStart"/>
      <w:r w:rsidRPr="0053155D">
        <w:rPr>
          <w:i/>
          <w:iCs/>
        </w:rPr>
        <w:t>list</w:t>
      </w:r>
      <w:proofErr w:type="spellEnd"/>
      <w:r w:rsidRPr="0053155D">
        <w:rPr>
          <w:i/>
          <w:iCs/>
        </w:rPr>
        <w:t xml:space="preserve"> </w:t>
      </w:r>
      <w:proofErr w:type="spellStart"/>
      <w:r w:rsidRPr="0053155D">
        <w:rPr>
          <w:i/>
          <w:iCs/>
        </w:rPr>
        <w:t>comprehension</w:t>
      </w:r>
      <w:proofErr w:type="spellEnd"/>
      <w:r>
        <w:t>.</w:t>
      </w:r>
    </w:p>
    <w:p w14:paraId="01D89E48" w14:textId="77777777" w:rsidR="0053155D" w:rsidRDefault="0053155D" w:rsidP="0053155D">
      <w:pPr>
        <w:pStyle w:val="Prrafodelista"/>
        <w:numPr>
          <w:ilvl w:val="0"/>
          <w:numId w:val="31"/>
        </w:numPr>
      </w:pPr>
      <w:r>
        <w:t xml:space="preserve">Crea la función </w:t>
      </w:r>
      <w:r w:rsidRPr="0053155D">
        <w:rPr>
          <w:rStyle w:val="CdigoCar"/>
        </w:rPr>
        <w:t>matriz_transpuestav1</w:t>
      </w:r>
      <w:r>
        <w:t xml:space="preserve"> (matriz), que devuelva la matriz transpuesta.</w:t>
      </w:r>
    </w:p>
    <w:p w14:paraId="6E3CE13B" w14:textId="77777777" w:rsidR="0053155D" w:rsidRDefault="0053155D" w:rsidP="0053155D">
      <w:pPr>
        <w:pBdr>
          <w:bottom w:val="single" w:sz="4" w:space="1" w:color="auto"/>
        </w:pBdr>
      </w:pPr>
    </w:p>
    <w:p w14:paraId="26D38280" w14:textId="77777777" w:rsidR="0053155D" w:rsidRPr="0053155D" w:rsidRDefault="0053155D" w:rsidP="0053155D"/>
    <w:p w14:paraId="758D65A7" w14:textId="68D1EAFA" w:rsidR="00C028B5" w:rsidRDefault="00C028B5" w:rsidP="00C028B5">
      <w:pPr>
        <w:pStyle w:val="Ttulo2"/>
      </w:pPr>
      <w:r>
        <w:t>Añadir, modificar y borrar elementos</w:t>
      </w:r>
    </w:p>
    <w:p w14:paraId="41DECCA1" w14:textId="77777777" w:rsidR="000714F8" w:rsidRDefault="000714F8" w:rsidP="00C028B5"/>
    <w:p w14:paraId="0507976E" w14:textId="15E3090C" w:rsidR="00C028B5" w:rsidRDefault="00C028B5" w:rsidP="00C028B5">
      <w:pPr>
        <w:rPr>
          <w:b/>
          <w:bCs/>
        </w:rPr>
      </w:pPr>
      <w:r w:rsidRPr="00F44F91">
        <w:t>La expresión </w:t>
      </w:r>
      <w:r w:rsidRPr="000714F8">
        <w:rPr>
          <w:rStyle w:val="CdigoCar"/>
        </w:rPr>
        <w:t>n in lista</w:t>
      </w:r>
      <w:r w:rsidRPr="00F44F91">
        <w:t> comprueba </w:t>
      </w:r>
      <w:r w:rsidRPr="00F44F91">
        <w:rPr>
          <w:b/>
          <w:bCs/>
        </w:rPr>
        <w:t>si el dato </w:t>
      </w:r>
      <w:r w:rsidRPr="00F44F91">
        <w:rPr>
          <w:b/>
          <w:bCs/>
          <w:i/>
          <w:iCs/>
        </w:rPr>
        <w:t>n</w:t>
      </w:r>
      <w:r w:rsidRPr="00F44F91">
        <w:rPr>
          <w:b/>
          <w:bCs/>
        </w:rPr>
        <w:t> está en la lista</w:t>
      </w:r>
    </w:p>
    <w:p w14:paraId="0F4905A5" w14:textId="77777777" w:rsidR="00C028B5" w:rsidRPr="004C5B1B" w:rsidRDefault="00C028B5" w:rsidP="00C028B5">
      <w:pPr>
        <w:pStyle w:val="Cdigo"/>
      </w:pPr>
      <w:r w:rsidRPr="004C5B1B">
        <w:t>datos = [4, 5, 6]</w:t>
      </w:r>
    </w:p>
    <w:p w14:paraId="7F6A44A2" w14:textId="77777777" w:rsidR="00C028B5" w:rsidRPr="004C5B1B" w:rsidRDefault="00C028B5" w:rsidP="00C028B5">
      <w:pPr>
        <w:pStyle w:val="Cdigo"/>
      </w:pPr>
      <w:proofErr w:type="spellStart"/>
      <w:r w:rsidRPr="004C5B1B">
        <w:t>if</w:t>
      </w:r>
      <w:proofErr w:type="spellEnd"/>
      <w:r w:rsidRPr="004C5B1B">
        <w:t xml:space="preserve"> 4 in datos:</w:t>
      </w:r>
    </w:p>
    <w:p w14:paraId="2AD7F5CF" w14:textId="77777777" w:rsidR="00C028B5" w:rsidRDefault="00C028B5" w:rsidP="00C028B5">
      <w:pPr>
        <w:pStyle w:val="Cdigo"/>
      </w:pPr>
      <w:r w:rsidRPr="004C5B1B">
        <w:t xml:space="preserve">    </w:t>
      </w:r>
      <w:proofErr w:type="spellStart"/>
      <w:proofErr w:type="gramStart"/>
      <w:r w:rsidRPr="004C5B1B">
        <w:t>print</w:t>
      </w:r>
      <w:proofErr w:type="spellEnd"/>
      <w:r w:rsidRPr="004C5B1B">
        <w:t>(</w:t>
      </w:r>
      <w:proofErr w:type="gramEnd"/>
      <w:r w:rsidRPr="004C5B1B">
        <w:t>"Existe el dato 4")</w:t>
      </w:r>
    </w:p>
    <w:p w14:paraId="09EBB03A" w14:textId="77777777" w:rsidR="00422B5A" w:rsidRDefault="00422B5A" w:rsidP="00C028B5"/>
    <w:p w14:paraId="39FDE2E3" w14:textId="2524A571" w:rsidR="00C028B5" w:rsidRDefault="00C028B5" w:rsidP="00C028B5">
      <w:r w:rsidRPr="004C5B1B">
        <w:t>Las instrucciones </w:t>
      </w:r>
      <w:proofErr w:type="spellStart"/>
      <w:r w:rsidRPr="00AA43A3">
        <w:rPr>
          <w:rStyle w:val="CdigoCar"/>
          <w:b/>
          <w:bCs/>
        </w:rPr>
        <w:t>max</w:t>
      </w:r>
      <w:proofErr w:type="spellEnd"/>
      <w:r w:rsidRPr="004D7C1D">
        <w:rPr>
          <w:rStyle w:val="CdigoCar"/>
        </w:rPr>
        <w:t>(lista) </w:t>
      </w:r>
      <w:r w:rsidRPr="004C5B1B">
        <w:t>y </w:t>
      </w:r>
      <w:r w:rsidRPr="00AA43A3">
        <w:rPr>
          <w:rStyle w:val="CdigoCar"/>
          <w:b/>
          <w:bCs/>
        </w:rPr>
        <w:t>min</w:t>
      </w:r>
      <w:r w:rsidRPr="004D7C1D">
        <w:rPr>
          <w:rStyle w:val="CdigoCar"/>
        </w:rPr>
        <w:t>(lista</w:t>
      </w:r>
      <w:r w:rsidRPr="004C5B1B">
        <w:t>) obtienen el </w:t>
      </w:r>
      <w:r w:rsidRPr="004C5B1B">
        <w:rPr>
          <w:b/>
          <w:bCs/>
        </w:rPr>
        <w:t>mayor / menor valor de la lista</w:t>
      </w:r>
      <w:r w:rsidRPr="004C5B1B">
        <w:t>, respectivamente. La función sum calcula la suma total de los elementos indicados.</w:t>
      </w:r>
    </w:p>
    <w:p w14:paraId="5BF5EC64" w14:textId="77777777" w:rsidR="00C028B5" w:rsidRPr="004C5B1B" w:rsidRDefault="00C028B5" w:rsidP="00C028B5">
      <w:pPr>
        <w:pStyle w:val="Cdigo"/>
      </w:pPr>
      <w:r w:rsidRPr="004C5B1B">
        <w:lastRenderedPageBreak/>
        <w:t>datos = [4, 5, 6]</w:t>
      </w:r>
    </w:p>
    <w:p w14:paraId="047A8E93" w14:textId="77777777" w:rsidR="00C028B5" w:rsidRPr="004C5B1B" w:rsidRDefault="00C028B5" w:rsidP="00C028B5">
      <w:pPr>
        <w:pStyle w:val="Cdigo"/>
      </w:pPr>
      <w:proofErr w:type="spellStart"/>
      <w:r w:rsidRPr="004C5B1B">
        <w:t>print</w:t>
      </w:r>
      <w:proofErr w:type="spellEnd"/>
      <w:r w:rsidRPr="004C5B1B">
        <w:t>(</w:t>
      </w:r>
      <w:proofErr w:type="spellStart"/>
      <w:r w:rsidRPr="004C5B1B">
        <w:t>max</w:t>
      </w:r>
      <w:proofErr w:type="spellEnd"/>
      <w:r w:rsidRPr="004C5B1B">
        <w:t>(datos</w:t>
      </w:r>
      <w:proofErr w:type="gramStart"/>
      <w:r w:rsidRPr="004C5B1B">
        <w:t xml:space="preserve">))   </w:t>
      </w:r>
      <w:proofErr w:type="gramEnd"/>
      <w:r w:rsidRPr="004C5B1B">
        <w:t xml:space="preserve">    # 6</w:t>
      </w:r>
    </w:p>
    <w:p w14:paraId="6CBC5380" w14:textId="77777777" w:rsidR="00C028B5" w:rsidRDefault="00C028B5" w:rsidP="00C028B5">
      <w:pPr>
        <w:pStyle w:val="Cdigo"/>
      </w:pPr>
      <w:proofErr w:type="spellStart"/>
      <w:r w:rsidRPr="004C5B1B">
        <w:t>print</w:t>
      </w:r>
      <w:proofErr w:type="spellEnd"/>
      <w:r w:rsidRPr="004C5B1B">
        <w:t>(sum(datos</w:t>
      </w:r>
      <w:proofErr w:type="gramStart"/>
      <w:r w:rsidRPr="004C5B1B">
        <w:t xml:space="preserve">))   </w:t>
      </w:r>
      <w:proofErr w:type="gramEnd"/>
      <w:r w:rsidRPr="004C5B1B">
        <w:t xml:space="preserve">    # 15</w:t>
      </w:r>
    </w:p>
    <w:p w14:paraId="0FDC34E3" w14:textId="77777777" w:rsidR="00C028B5" w:rsidRDefault="00C028B5" w:rsidP="00C028B5">
      <w:r w:rsidRPr="00AF3066">
        <w:t>La instrucción </w:t>
      </w:r>
      <w:proofErr w:type="spellStart"/>
      <w:proofErr w:type="gramStart"/>
      <w:r w:rsidRPr="00AF3066">
        <w:t>lista.count</w:t>
      </w:r>
      <w:proofErr w:type="spellEnd"/>
      <w:proofErr w:type="gramEnd"/>
      <w:r w:rsidRPr="00AF3066">
        <w:t>(objeto) obtiene el </w:t>
      </w:r>
      <w:r w:rsidRPr="00AF3066">
        <w:rPr>
          <w:b/>
          <w:bCs/>
        </w:rPr>
        <w:t>número de apariciones</w:t>
      </w:r>
      <w:r w:rsidRPr="00AF3066">
        <w:t> del objeto en la lista</w:t>
      </w:r>
      <w:r>
        <w:t>.</w:t>
      </w:r>
    </w:p>
    <w:p w14:paraId="0DE5A4C9" w14:textId="77777777" w:rsidR="00C028B5" w:rsidRPr="00AF3066" w:rsidRDefault="00C028B5" w:rsidP="00C028B5">
      <w:pPr>
        <w:pStyle w:val="Cdigo"/>
      </w:pPr>
      <w:r w:rsidRPr="00AF3066">
        <w:t>datos = [4, 5, 6, 4]</w:t>
      </w:r>
    </w:p>
    <w:p w14:paraId="3DEF6EF6" w14:textId="77777777" w:rsidR="00C028B5" w:rsidRDefault="00C028B5" w:rsidP="00C028B5">
      <w:pPr>
        <w:pStyle w:val="Cdigo"/>
      </w:pPr>
      <w:proofErr w:type="spellStart"/>
      <w:r w:rsidRPr="00AF3066">
        <w:t>print</w:t>
      </w:r>
      <w:proofErr w:type="spellEnd"/>
      <w:r w:rsidRPr="00AF3066">
        <w:t>(</w:t>
      </w:r>
      <w:proofErr w:type="spellStart"/>
      <w:proofErr w:type="gramStart"/>
      <w:r w:rsidRPr="00AF3066">
        <w:t>datos.count</w:t>
      </w:r>
      <w:proofErr w:type="spellEnd"/>
      <w:proofErr w:type="gramEnd"/>
      <w:r w:rsidRPr="00AF3066">
        <w:t>(4))   # 2</w:t>
      </w:r>
    </w:p>
    <w:p w14:paraId="3BC778FF" w14:textId="77777777" w:rsidR="00422B5A" w:rsidRDefault="00422B5A" w:rsidP="00C028B5"/>
    <w:p w14:paraId="2580B932" w14:textId="31D4622F" w:rsidR="00C028B5" w:rsidRDefault="00C028B5" w:rsidP="00C028B5">
      <w:r w:rsidRPr="004D7C1D">
        <w:t>La instrucción </w:t>
      </w:r>
      <w:proofErr w:type="spellStart"/>
      <w:proofErr w:type="gramStart"/>
      <w:r w:rsidRPr="004D7C1D">
        <w:rPr>
          <w:rStyle w:val="CdigoCar"/>
        </w:rPr>
        <w:t>lista.</w:t>
      </w:r>
      <w:r w:rsidRPr="00AA43A3">
        <w:rPr>
          <w:rStyle w:val="CdigoCar"/>
          <w:b/>
          <w:bCs/>
        </w:rPr>
        <w:t>index</w:t>
      </w:r>
      <w:proofErr w:type="spellEnd"/>
      <w:proofErr w:type="gramEnd"/>
      <w:r w:rsidRPr="004D7C1D">
        <w:rPr>
          <w:rStyle w:val="CdigoCar"/>
        </w:rPr>
        <w:t>(objeto)</w:t>
      </w:r>
      <w:r w:rsidRPr="004D7C1D">
        <w:t> obtiene la </w:t>
      </w:r>
      <w:r w:rsidRPr="004D7C1D">
        <w:rPr>
          <w:b/>
          <w:bCs/>
        </w:rPr>
        <w:t>posición donde aparece</w:t>
      </w:r>
      <w:r w:rsidRPr="004D7C1D">
        <w:t> por primera vez el objeto en la lista. Si el elemento no se encuentra, se produce una excepción en el programa. Podemos pasarle como segundo dato desde qué posición queremos seguir buscando.</w:t>
      </w:r>
    </w:p>
    <w:p w14:paraId="564D873C" w14:textId="77777777" w:rsidR="00C028B5" w:rsidRPr="00E162CA" w:rsidRDefault="00C028B5" w:rsidP="00C028B5">
      <w:pPr>
        <w:pStyle w:val="Cdigo"/>
      </w:pPr>
      <w:r w:rsidRPr="00E162CA">
        <w:t>datos = [4, 5, 6, 4]</w:t>
      </w:r>
    </w:p>
    <w:p w14:paraId="7749DAFD" w14:textId="77777777" w:rsidR="00C028B5" w:rsidRPr="00E162CA" w:rsidRDefault="00C028B5" w:rsidP="00C028B5">
      <w:pPr>
        <w:pStyle w:val="Cdigo"/>
      </w:pPr>
      <w:proofErr w:type="spellStart"/>
      <w:r w:rsidRPr="00E162CA">
        <w:t>print</w:t>
      </w:r>
      <w:proofErr w:type="spellEnd"/>
      <w:r w:rsidRPr="00E162CA">
        <w:t>(</w:t>
      </w:r>
      <w:proofErr w:type="spellStart"/>
      <w:proofErr w:type="gramStart"/>
      <w:r w:rsidRPr="00E162CA">
        <w:t>datos.index</w:t>
      </w:r>
      <w:proofErr w:type="spellEnd"/>
      <w:proofErr w:type="gramEnd"/>
      <w:r w:rsidRPr="00E162CA">
        <w:t>(4))       # 0</w:t>
      </w:r>
    </w:p>
    <w:p w14:paraId="67632613" w14:textId="77777777" w:rsidR="00C028B5" w:rsidRDefault="00C028B5" w:rsidP="00C028B5">
      <w:pPr>
        <w:pStyle w:val="Cdigo"/>
      </w:pPr>
      <w:proofErr w:type="spellStart"/>
      <w:proofErr w:type="gramStart"/>
      <w:r w:rsidRPr="00E162CA">
        <w:t>print</w:t>
      </w:r>
      <w:proofErr w:type="spellEnd"/>
      <w:r w:rsidRPr="00E162CA">
        <w:t>(</w:t>
      </w:r>
      <w:proofErr w:type="spellStart"/>
      <w:proofErr w:type="gramEnd"/>
      <w:r w:rsidRPr="00E162CA">
        <w:t>datos.index</w:t>
      </w:r>
      <w:proofErr w:type="spellEnd"/>
      <w:r w:rsidRPr="00E162CA">
        <w:t>(4, 1))    # 3</w:t>
      </w:r>
    </w:p>
    <w:p w14:paraId="4905473D" w14:textId="77777777" w:rsidR="00422B5A" w:rsidRDefault="00422B5A" w:rsidP="00C028B5"/>
    <w:p w14:paraId="61B8A501" w14:textId="6E7992E5" w:rsidR="00C028B5" w:rsidRDefault="00C028B5" w:rsidP="00C028B5">
      <w:r w:rsidRPr="00D62132">
        <w:t>La instrucción </w:t>
      </w:r>
      <w:proofErr w:type="spellStart"/>
      <w:proofErr w:type="gramStart"/>
      <w:r w:rsidRPr="00D62132">
        <w:rPr>
          <w:rStyle w:val="CdigoCar"/>
        </w:rPr>
        <w:t>lista.</w:t>
      </w:r>
      <w:r w:rsidRPr="00D62132">
        <w:rPr>
          <w:rStyle w:val="CdigoCar"/>
          <w:b/>
          <w:bCs/>
        </w:rPr>
        <w:t>sort</w:t>
      </w:r>
      <w:proofErr w:type="spellEnd"/>
      <w:proofErr w:type="gramEnd"/>
      <w:r w:rsidRPr="00D62132">
        <w:rPr>
          <w:rStyle w:val="CdigoCar"/>
        </w:rPr>
        <w:t>(</w:t>
      </w:r>
      <w:proofErr w:type="spellStart"/>
      <w:r w:rsidRPr="00D62132">
        <w:rPr>
          <w:rStyle w:val="CdigoCar"/>
        </w:rPr>
        <w:t>funcion</w:t>
      </w:r>
      <w:proofErr w:type="spellEnd"/>
      <w:r w:rsidRPr="00D62132">
        <w:rPr>
          <w:rStyle w:val="CdigoCar"/>
        </w:rPr>
        <w:t>)</w:t>
      </w:r>
      <w:r w:rsidRPr="00D62132">
        <w:t> </w:t>
      </w:r>
      <w:r w:rsidRPr="00D62132">
        <w:rPr>
          <w:b/>
          <w:bCs/>
        </w:rPr>
        <w:t>ordena una lista</w:t>
      </w:r>
      <w:r w:rsidRPr="00D62132">
        <w:t xml:space="preserve"> según el criterio especificado en la función indicada. Para listas de datos simples (listas de enteros, de </w:t>
      </w:r>
      <w:proofErr w:type="spellStart"/>
      <w:r w:rsidRPr="00D62132">
        <w:t>strings</w:t>
      </w:r>
      <w:proofErr w:type="spellEnd"/>
      <w:r w:rsidRPr="00D62132">
        <w:t>...) no hace falta indicar ninguna función: las listas se ordenan automáticamente de menor a mayor. Si queremos una ordenación inversa, usamos un parámetro adicional llamado </w:t>
      </w:r>
      <w:r w:rsidRPr="00D62132">
        <w:rPr>
          <w:rStyle w:val="CdigoCar"/>
        </w:rPr>
        <w:t>reverse</w:t>
      </w:r>
      <w:r w:rsidRPr="00D62132">
        <w:t>:</w:t>
      </w:r>
    </w:p>
    <w:p w14:paraId="039F0C1B" w14:textId="77777777" w:rsidR="00C028B5" w:rsidRPr="008D4883" w:rsidRDefault="00C028B5" w:rsidP="00C028B5">
      <w:pPr>
        <w:pStyle w:val="Cdigo"/>
      </w:pPr>
      <w:r w:rsidRPr="008D4883">
        <w:t>datos = [4, 2, 7, 5]</w:t>
      </w:r>
    </w:p>
    <w:p w14:paraId="07A01B23" w14:textId="77777777" w:rsidR="00C028B5" w:rsidRPr="008D4883" w:rsidRDefault="00C028B5" w:rsidP="00C028B5">
      <w:pPr>
        <w:pStyle w:val="Cdigo"/>
      </w:pPr>
      <w:proofErr w:type="spellStart"/>
      <w:proofErr w:type="gramStart"/>
      <w:r w:rsidRPr="008D4883">
        <w:t>datos.sort</w:t>
      </w:r>
      <w:proofErr w:type="spellEnd"/>
      <w:proofErr w:type="gramEnd"/>
      <w:r w:rsidRPr="008D4883">
        <w:t>()                # [2, 4, 5, 7]</w:t>
      </w:r>
    </w:p>
    <w:p w14:paraId="243DD174" w14:textId="77777777" w:rsidR="00C028B5" w:rsidRDefault="00C028B5" w:rsidP="00C028B5">
      <w:pPr>
        <w:pStyle w:val="Cdigo"/>
      </w:pPr>
      <w:proofErr w:type="spellStart"/>
      <w:proofErr w:type="gramStart"/>
      <w:r w:rsidRPr="008D4883">
        <w:t>datos.sort</w:t>
      </w:r>
      <w:proofErr w:type="spellEnd"/>
      <w:proofErr w:type="gramEnd"/>
      <w:r w:rsidRPr="008D4883">
        <w:t>(reverse=True)    # [7, 5, 4, 2]</w:t>
      </w:r>
    </w:p>
    <w:p w14:paraId="0B6F0005" w14:textId="77777777" w:rsidR="00243B14" w:rsidRDefault="00243B14" w:rsidP="00C028B5"/>
    <w:p w14:paraId="72990A68" w14:textId="25C18098" w:rsidR="00C028B5" w:rsidRPr="00A8749D" w:rsidRDefault="00C028B5" w:rsidP="00C028B5">
      <w:r w:rsidRPr="00A8749D">
        <w:t>Como vemos, la instrucción </w:t>
      </w:r>
      <w:proofErr w:type="spellStart"/>
      <w:r w:rsidRPr="00A8749D">
        <w:rPr>
          <w:rStyle w:val="CdigoCar"/>
        </w:rPr>
        <w:t>sort</w:t>
      </w:r>
      <w:proofErr w:type="spellEnd"/>
      <w:r w:rsidRPr="00A8749D">
        <w:t> deja la lista original ordenada según el criterio establecido. Si queremos mantener intacta la lista original y dejar el orden en otra lista paralela, es mejor usar la instrucción </w:t>
      </w:r>
      <w:proofErr w:type="spellStart"/>
      <w:r w:rsidRPr="00A8749D">
        <w:rPr>
          <w:rStyle w:val="CdigoCar"/>
          <w:b/>
          <w:bCs/>
        </w:rPr>
        <w:t>sorted</w:t>
      </w:r>
      <w:proofErr w:type="spellEnd"/>
      <w:r w:rsidRPr="00A8749D">
        <w:t>, de este modo:</w:t>
      </w:r>
    </w:p>
    <w:p w14:paraId="74312B9E" w14:textId="77777777" w:rsidR="00C028B5" w:rsidRPr="00A8749D" w:rsidRDefault="00C028B5" w:rsidP="00C028B5">
      <w:pPr>
        <w:pStyle w:val="Cdigo"/>
      </w:pPr>
      <w:proofErr w:type="spellStart"/>
      <w:r w:rsidRPr="00A8749D">
        <w:t>datos_ordenados</w:t>
      </w:r>
      <w:proofErr w:type="spellEnd"/>
      <w:r w:rsidRPr="00A8749D">
        <w:t xml:space="preserve"> = </w:t>
      </w:r>
      <w:proofErr w:type="spellStart"/>
      <w:r w:rsidRPr="00A8749D">
        <w:t>sorted</w:t>
      </w:r>
      <w:proofErr w:type="spellEnd"/>
      <w:r w:rsidRPr="00A8749D">
        <w:t>(lista)</w:t>
      </w:r>
    </w:p>
    <w:p w14:paraId="59622ADE" w14:textId="77777777" w:rsidR="00243B14" w:rsidRDefault="00243B14" w:rsidP="00C028B5"/>
    <w:p w14:paraId="1D6345B6" w14:textId="3C606728" w:rsidR="00C028B5" w:rsidRDefault="00C028B5" w:rsidP="00C028B5">
      <w:r w:rsidRPr="00A27BD7">
        <w:t>La instrucción </w:t>
      </w:r>
      <w:proofErr w:type="spellStart"/>
      <w:proofErr w:type="gramStart"/>
      <w:r w:rsidRPr="00A27BD7">
        <w:rPr>
          <w:rStyle w:val="CdigoCar"/>
        </w:rPr>
        <w:t>lista.</w:t>
      </w:r>
      <w:r w:rsidRPr="00A27BD7">
        <w:rPr>
          <w:rStyle w:val="CdigoCar"/>
          <w:b/>
          <w:bCs/>
        </w:rPr>
        <w:t>reverse</w:t>
      </w:r>
      <w:proofErr w:type="spellEnd"/>
      <w:proofErr w:type="gramEnd"/>
      <w:r w:rsidRPr="00A27BD7">
        <w:rPr>
          <w:rStyle w:val="CdigoCar"/>
        </w:rPr>
        <w:t>()</w:t>
      </w:r>
      <w:r w:rsidRPr="00A27BD7">
        <w:t> </w:t>
      </w:r>
      <w:r w:rsidRPr="00A27BD7">
        <w:rPr>
          <w:b/>
          <w:bCs/>
        </w:rPr>
        <w:t>invierte el orden de la lista</w:t>
      </w:r>
      <w:r w:rsidRPr="00A27BD7">
        <w:t>. Este método NO devuelve una nueva lista, sino que afecta a la original. Si queremos mantener el orden original y que la lista invertida sea otra nueva, podemos usar la instrucción </w:t>
      </w:r>
      <w:r w:rsidRPr="002629C5">
        <w:rPr>
          <w:rStyle w:val="CdigoCar"/>
        </w:rPr>
        <w:t>lista</w:t>
      </w:r>
      <w:proofErr w:type="gramStart"/>
      <w:r w:rsidRPr="002629C5">
        <w:rPr>
          <w:rStyle w:val="CdigoCar"/>
        </w:rPr>
        <w:t>[::</w:t>
      </w:r>
      <w:proofErr w:type="gramEnd"/>
      <w:r w:rsidRPr="002629C5">
        <w:rPr>
          <w:rStyle w:val="CdigoCar"/>
        </w:rPr>
        <w:t>-1]</w:t>
      </w:r>
      <w:r w:rsidRPr="00A27BD7">
        <w:t> y asignar el valor a otra variable</w:t>
      </w:r>
      <w:r>
        <w:t>.</w:t>
      </w:r>
    </w:p>
    <w:p w14:paraId="04760D98" w14:textId="77777777" w:rsidR="00C028B5" w:rsidRPr="002629C5" w:rsidRDefault="00C028B5" w:rsidP="00C028B5">
      <w:pPr>
        <w:pStyle w:val="Cdigo"/>
      </w:pPr>
      <w:r w:rsidRPr="002629C5">
        <w:t>datos = [1, 2, 3, 4]</w:t>
      </w:r>
    </w:p>
    <w:p w14:paraId="3FF435B8" w14:textId="77777777" w:rsidR="00C028B5" w:rsidRPr="002629C5" w:rsidRDefault="00C028B5" w:rsidP="00C028B5">
      <w:pPr>
        <w:pStyle w:val="Cdigo"/>
      </w:pPr>
      <w:proofErr w:type="spellStart"/>
      <w:proofErr w:type="gramStart"/>
      <w:r w:rsidRPr="002629C5">
        <w:t>datos.reverse</w:t>
      </w:r>
      <w:proofErr w:type="spellEnd"/>
      <w:proofErr w:type="gramEnd"/>
      <w:r w:rsidRPr="002629C5">
        <w:t>()                # [4, 3, 2, 1]</w:t>
      </w:r>
    </w:p>
    <w:p w14:paraId="16BDA1D9" w14:textId="77777777" w:rsidR="00C028B5" w:rsidRDefault="00C028B5" w:rsidP="00C028B5">
      <w:pPr>
        <w:pStyle w:val="Cdigo"/>
      </w:pPr>
      <w:proofErr w:type="spellStart"/>
      <w:r w:rsidRPr="002629C5">
        <w:t>datosInvertidos</w:t>
      </w:r>
      <w:proofErr w:type="spellEnd"/>
      <w:r w:rsidRPr="002629C5">
        <w:t xml:space="preserve"> = datos</w:t>
      </w:r>
      <w:proofErr w:type="gramStart"/>
      <w:r w:rsidRPr="002629C5">
        <w:t>[::</w:t>
      </w:r>
      <w:proofErr w:type="gramEnd"/>
      <w:r w:rsidRPr="002629C5">
        <w:t>-1]  # [1, 2, 3, 4]</w:t>
      </w:r>
    </w:p>
    <w:p w14:paraId="52A85337" w14:textId="77777777" w:rsidR="00243B14" w:rsidRDefault="00243B14" w:rsidP="00C028B5"/>
    <w:p w14:paraId="03F6B8AF" w14:textId="26136F7A" w:rsidR="00C028B5" w:rsidRDefault="00C028B5" w:rsidP="00C028B5">
      <w:r w:rsidRPr="007400D3">
        <w:t>Podemos también </w:t>
      </w:r>
      <w:r w:rsidRPr="007400D3">
        <w:rPr>
          <w:b/>
          <w:bCs/>
        </w:rPr>
        <w:t xml:space="preserve">obtener </w:t>
      </w:r>
      <w:proofErr w:type="spellStart"/>
      <w:r w:rsidRPr="007400D3">
        <w:rPr>
          <w:b/>
          <w:bCs/>
        </w:rPr>
        <w:t>sublistas</w:t>
      </w:r>
      <w:proofErr w:type="spellEnd"/>
      <w:r w:rsidRPr="007400D3">
        <w:t xml:space="preserve"> de una lista, igual que se obtienen </w:t>
      </w:r>
      <w:proofErr w:type="spellStart"/>
      <w:r w:rsidRPr="007400D3">
        <w:t>subcadenas</w:t>
      </w:r>
      <w:proofErr w:type="spellEnd"/>
      <w:r w:rsidRPr="007400D3">
        <w:t xml:space="preserve"> de una cadena: indicando entre corchetes, separados por dos puntos, la posición inicial y la final que obtener (la posición final NO se incluye en la </w:t>
      </w:r>
      <w:proofErr w:type="spellStart"/>
      <w:r w:rsidRPr="007400D3">
        <w:t>sublista</w:t>
      </w:r>
      <w:proofErr w:type="spellEnd"/>
      <w:r w:rsidRPr="007400D3">
        <w:t xml:space="preserve">). Estas posiciones pueden indicarse con números positivos o negativos (en este caso, se cuentan desde el </w:t>
      </w:r>
      <w:r w:rsidRPr="007400D3">
        <w:lastRenderedPageBreak/>
        <w:t>final de la lista). También podemos no indicar uno de los dos extremos (con lo que se obtiene desde el inicio o hasta el final de la lista, respectivamente), o no indicar ningún extremo (con lo que se obtiene una copia de la lista original).</w:t>
      </w:r>
    </w:p>
    <w:p w14:paraId="2B17C38E" w14:textId="77777777" w:rsidR="00C028B5" w:rsidRPr="00EA3E12" w:rsidRDefault="00C028B5" w:rsidP="00C028B5">
      <w:pPr>
        <w:pStyle w:val="Cdigo"/>
      </w:pPr>
      <w:r w:rsidRPr="00EA3E12">
        <w:t>datos = [1, 10, 100, 1000]</w:t>
      </w:r>
    </w:p>
    <w:p w14:paraId="49B5D7FB" w14:textId="77777777" w:rsidR="00C028B5" w:rsidRPr="00EA3E12" w:rsidRDefault="00C028B5" w:rsidP="00C028B5">
      <w:pPr>
        <w:pStyle w:val="Cdigo"/>
      </w:pPr>
      <w:proofErr w:type="spellStart"/>
      <w:r w:rsidRPr="00EA3E12">
        <w:t>sublista</w:t>
      </w:r>
      <w:proofErr w:type="spellEnd"/>
      <w:r w:rsidRPr="00EA3E12">
        <w:t xml:space="preserve"> = </w:t>
      </w:r>
      <w:proofErr w:type="gramStart"/>
      <w:r w:rsidRPr="00EA3E12">
        <w:t>datos[</w:t>
      </w:r>
      <w:proofErr w:type="gramEnd"/>
      <w:r w:rsidRPr="00EA3E12">
        <w:t>1:3]       # [10, 100]</w:t>
      </w:r>
    </w:p>
    <w:p w14:paraId="602B9744" w14:textId="77777777" w:rsidR="00C028B5" w:rsidRPr="00EA3E12" w:rsidRDefault="00C028B5" w:rsidP="00C028B5">
      <w:pPr>
        <w:pStyle w:val="Cdigo"/>
      </w:pPr>
      <w:r w:rsidRPr="00EA3E12">
        <w:t xml:space="preserve">sublista2 = </w:t>
      </w:r>
      <w:proofErr w:type="gramStart"/>
      <w:r w:rsidRPr="00EA3E12">
        <w:t>datos[</w:t>
      </w:r>
      <w:proofErr w:type="gramEnd"/>
      <w:r w:rsidRPr="00EA3E12">
        <w:t>2:]       # [100, 1000]</w:t>
      </w:r>
    </w:p>
    <w:p w14:paraId="0356F8CE" w14:textId="77777777" w:rsidR="00C028B5" w:rsidRPr="00EA3E12" w:rsidRDefault="00C028B5" w:rsidP="00C028B5">
      <w:pPr>
        <w:pStyle w:val="Cdigo"/>
      </w:pPr>
      <w:r w:rsidRPr="00EA3E12">
        <w:t xml:space="preserve">sublista3 = </w:t>
      </w:r>
      <w:proofErr w:type="gramStart"/>
      <w:r w:rsidRPr="00EA3E12">
        <w:t>datos[</w:t>
      </w:r>
      <w:proofErr w:type="gramEnd"/>
      <w:r w:rsidRPr="00EA3E12">
        <w:t>:2]       # [1, 10]</w:t>
      </w:r>
    </w:p>
    <w:p w14:paraId="3A9395EF" w14:textId="77777777" w:rsidR="00C028B5" w:rsidRPr="00EA3E12" w:rsidRDefault="00C028B5" w:rsidP="00C028B5">
      <w:pPr>
        <w:pStyle w:val="Cdigo"/>
      </w:pPr>
      <w:r w:rsidRPr="00EA3E12">
        <w:t xml:space="preserve">sublista4 = </w:t>
      </w:r>
      <w:proofErr w:type="gramStart"/>
      <w:r w:rsidRPr="00EA3E12">
        <w:t>datos[</w:t>
      </w:r>
      <w:proofErr w:type="gramEnd"/>
      <w:r w:rsidRPr="00EA3E12">
        <w:t>:]        # Copia de la lista original</w:t>
      </w:r>
    </w:p>
    <w:p w14:paraId="4AEBB3E9" w14:textId="77777777" w:rsidR="00C028B5" w:rsidRDefault="00C028B5" w:rsidP="00C028B5">
      <w:pPr>
        <w:pStyle w:val="Cdigo"/>
      </w:pPr>
      <w:r w:rsidRPr="00EA3E12">
        <w:t xml:space="preserve">sublista5 = </w:t>
      </w:r>
      <w:proofErr w:type="gramStart"/>
      <w:r w:rsidRPr="00EA3E12">
        <w:t>datos[</w:t>
      </w:r>
      <w:proofErr w:type="gramEnd"/>
      <w:r w:rsidRPr="00EA3E12">
        <w:t>-3:]      # 3 últimos = [10, 100, 1000]</w:t>
      </w:r>
    </w:p>
    <w:p w14:paraId="2D377CB8" w14:textId="77777777" w:rsidR="00C028B5" w:rsidRDefault="00C028B5" w:rsidP="00C028B5">
      <w:pPr>
        <w:pStyle w:val="Ttulo2"/>
        <w:numPr>
          <w:ilvl w:val="0"/>
          <w:numId w:val="0"/>
        </w:numPr>
      </w:pPr>
    </w:p>
    <w:p w14:paraId="41C5564D" w14:textId="77777777" w:rsidR="00C028B5" w:rsidRDefault="00C028B5" w:rsidP="00C028B5"/>
    <w:p w14:paraId="3FDF93CC" w14:textId="086B48E9" w:rsidR="00C028B5" w:rsidRPr="00683B4A" w:rsidRDefault="00C028B5" w:rsidP="00683B4A">
      <w:pPr>
        <w:pBdr>
          <w:top w:val="single" w:sz="4" w:space="1" w:color="auto"/>
        </w:pBdr>
        <w:rPr>
          <w:b/>
          <w:bCs/>
          <w:color w:val="C00000"/>
        </w:rPr>
      </w:pPr>
      <w:r w:rsidRPr="00683B4A">
        <w:rPr>
          <w:b/>
          <w:bCs/>
          <w:color w:val="C00000"/>
        </w:rPr>
        <w:t>AE306.</w:t>
      </w:r>
      <w:r w:rsidR="00650FD8">
        <w:rPr>
          <w:b/>
          <w:bCs/>
          <w:color w:val="C00000"/>
        </w:rPr>
        <w:t>3</w:t>
      </w:r>
      <w:r w:rsidRPr="00683B4A">
        <w:rPr>
          <w:b/>
          <w:bCs/>
          <w:color w:val="C00000"/>
        </w:rPr>
        <w:t xml:space="preserve"> </w:t>
      </w:r>
      <w:r w:rsidR="006D7890" w:rsidRPr="00683B4A">
        <w:rPr>
          <w:b/>
          <w:bCs/>
          <w:color w:val="C00000"/>
        </w:rPr>
        <w:t>Operaciones con matrices en Python.</w:t>
      </w:r>
    </w:p>
    <w:p w14:paraId="1577D2FC" w14:textId="5C29EB7D" w:rsidR="00B01E79" w:rsidRPr="005D7CCB" w:rsidRDefault="00DF00D2" w:rsidP="001427B9">
      <w:pPr>
        <w:pStyle w:val="Prrafodelista"/>
        <w:numPr>
          <w:ilvl w:val="0"/>
          <w:numId w:val="31"/>
        </w:numPr>
        <w:rPr>
          <w:rStyle w:val="CdigoCar"/>
        </w:rPr>
      </w:pPr>
      <w:r>
        <w:t xml:space="preserve">RETO: </w:t>
      </w:r>
      <w:r w:rsidR="00B01E79">
        <w:t xml:space="preserve">Define </w:t>
      </w:r>
      <w:r w:rsidR="006B0AE2">
        <w:t xml:space="preserve">una función que permita calcular </w:t>
      </w:r>
      <w:r>
        <w:t>el determinante de una matriz de n dimensiones</w:t>
      </w:r>
      <w:r w:rsidR="005D7CCB">
        <w:t xml:space="preserve">; </w:t>
      </w:r>
      <w:proofErr w:type="spellStart"/>
      <w:r w:rsidR="005D7CCB" w:rsidRPr="005D7CCB">
        <w:rPr>
          <w:rStyle w:val="CdigoCar"/>
        </w:rPr>
        <w:t>determinante_matriz</w:t>
      </w:r>
      <w:proofErr w:type="spellEnd"/>
      <w:r w:rsidR="005D7CCB" w:rsidRPr="005D7CCB">
        <w:rPr>
          <w:rStyle w:val="CdigoCar"/>
        </w:rPr>
        <w:t>(matriz1)</w:t>
      </w:r>
    </w:p>
    <w:p w14:paraId="46132A28" w14:textId="576D289E" w:rsidR="00A52BDF" w:rsidRDefault="00A52BDF" w:rsidP="00683B4A">
      <w:pPr>
        <w:pBdr>
          <w:bottom w:val="single" w:sz="4" w:space="1" w:color="auto"/>
        </w:pBdr>
      </w:pPr>
    </w:p>
    <w:p w14:paraId="21E31136" w14:textId="77777777" w:rsidR="003E3AC9" w:rsidRDefault="003E3AC9" w:rsidP="00C072A3"/>
    <w:p w14:paraId="2B2E8C76" w14:textId="77777777" w:rsidR="001606F3" w:rsidRPr="00C072A3" w:rsidRDefault="001606F3" w:rsidP="00C072A3"/>
    <w:sectPr w:rsidR="001606F3" w:rsidRPr="00C072A3" w:rsidSect="00E06CFA">
      <w:headerReference w:type="default" r:id="rId12"/>
      <w:footerReference w:type="default" r:id="rId13"/>
      <w:pgSz w:w="11906" w:h="16838"/>
      <w:pgMar w:top="117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A58AF" w14:textId="77777777" w:rsidR="00304713" w:rsidRDefault="00304713" w:rsidP="00515B7F">
      <w:r>
        <w:separator/>
      </w:r>
    </w:p>
    <w:p w14:paraId="3138ECFE" w14:textId="77777777" w:rsidR="00304713" w:rsidRDefault="00304713" w:rsidP="00515B7F"/>
  </w:endnote>
  <w:endnote w:type="continuationSeparator" w:id="0">
    <w:p w14:paraId="4B75D57E" w14:textId="77777777" w:rsidR="00304713" w:rsidRDefault="00304713" w:rsidP="00515B7F">
      <w:r>
        <w:continuationSeparator/>
      </w:r>
    </w:p>
    <w:p w14:paraId="028C126D" w14:textId="77777777" w:rsidR="00304713" w:rsidRDefault="00304713" w:rsidP="00515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C6AC" w14:textId="1E8B481E" w:rsidR="00655D4C" w:rsidRPr="00E224E6" w:rsidRDefault="00C028B5" w:rsidP="00515B7F">
    <w:pPr>
      <w:pStyle w:val="Piedepgina"/>
      <w:rPr>
        <w:rStyle w:val="Nmerodepgina"/>
        <w:sz w:val="14"/>
        <w:szCs w:val="14"/>
      </w:rPr>
    </w:pPr>
    <w:r>
      <w:rPr>
        <w:sz w:val="16"/>
        <w:szCs w:val="16"/>
      </w:rPr>
      <w:t>S3.2 Estructuras de datos. Listas</w:t>
    </w:r>
    <w:r>
      <w:rPr>
        <w:sz w:val="16"/>
        <w:szCs w:val="16"/>
      </w:rPr>
      <w:tab/>
    </w:r>
    <w:r w:rsidR="00655D4C" w:rsidRPr="00E224E6">
      <w:tab/>
    </w:r>
    <w:r w:rsidR="00655D4C" w:rsidRPr="003E3AC9">
      <w:rPr>
        <w:sz w:val="16"/>
        <w:szCs w:val="16"/>
      </w:rPr>
      <w:fldChar w:fldCharType="begin"/>
    </w:r>
    <w:r w:rsidR="00655D4C" w:rsidRPr="003E3AC9">
      <w:rPr>
        <w:sz w:val="16"/>
        <w:szCs w:val="16"/>
      </w:rPr>
      <w:instrText>PAGE   \* MERGEFORMAT</w:instrText>
    </w:r>
    <w:r w:rsidR="00655D4C" w:rsidRPr="003E3AC9">
      <w:rPr>
        <w:sz w:val="16"/>
        <w:szCs w:val="16"/>
      </w:rPr>
      <w:fldChar w:fldCharType="separate"/>
    </w:r>
    <w:r w:rsidR="00655D4C" w:rsidRPr="003E3AC9">
      <w:rPr>
        <w:sz w:val="16"/>
        <w:szCs w:val="16"/>
      </w:rPr>
      <w:t>1</w:t>
    </w:r>
    <w:r w:rsidR="00655D4C" w:rsidRPr="003E3AC9">
      <w:rPr>
        <w:sz w:val="16"/>
        <w:szCs w:val="16"/>
      </w:rPr>
      <w:fldChar w:fldCharType="end"/>
    </w:r>
    <w:r w:rsidR="00655D4C" w:rsidRPr="003E3AC9">
      <w:rPr>
        <w:sz w:val="16"/>
        <w:szCs w:val="16"/>
      </w:rPr>
      <w:t>/</w:t>
    </w:r>
    <w:r w:rsidR="00655D4C" w:rsidRPr="003E3AC9">
      <w:rPr>
        <w:sz w:val="16"/>
        <w:szCs w:val="16"/>
      </w:rPr>
      <w:fldChar w:fldCharType="begin"/>
    </w:r>
    <w:r w:rsidR="00655D4C" w:rsidRPr="003E3AC9">
      <w:rPr>
        <w:sz w:val="16"/>
        <w:szCs w:val="16"/>
      </w:rPr>
      <w:instrText>NUMPAGES  \* Arabic  \* MERGEFORMAT</w:instrText>
    </w:r>
    <w:r w:rsidR="00655D4C" w:rsidRPr="003E3AC9">
      <w:rPr>
        <w:sz w:val="16"/>
        <w:szCs w:val="16"/>
      </w:rPr>
      <w:fldChar w:fldCharType="separate"/>
    </w:r>
    <w:r w:rsidR="00655D4C" w:rsidRPr="003E3AC9">
      <w:rPr>
        <w:sz w:val="16"/>
        <w:szCs w:val="16"/>
      </w:rPr>
      <w:t>2</w:t>
    </w:r>
    <w:r w:rsidR="00655D4C" w:rsidRPr="003E3AC9">
      <w:rPr>
        <w:sz w:val="16"/>
        <w:szCs w:val="16"/>
      </w:rPr>
      <w:fldChar w:fldCharType="end"/>
    </w:r>
  </w:p>
  <w:p w14:paraId="5568AD6B" w14:textId="77777777" w:rsidR="001D4C03" w:rsidRPr="00655D4C" w:rsidRDefault="00655D4C" w:rsidP="00515B7F">
    <w:pPr>
      <w:pStyle w:val="Piedepgina"/>
    </w:pPr>
    <w:r w:rsidRPr="00E224E6">
      <w:rPr>
        <w:rStyle w:val="Nmerodepgina"/>
        <w:sz w:val="14"/>
        <w:szCs w:val="14"/>
      </w:rPr>
      <w:t xml:space="preserve">Nº edición: </w:t>
    </w:r>
    <w:r>
      <w:rPr>
        <w:rStyle w:val="Nmerodepgina"/>
        <w:sz w:val="14"/>
        <w:szCs w:val="14"/>
      </w:rPr>
      <w:t>2024/2025</w:t>
    </w:r>
    <w:r w:rsidRPr="00E224E6">
      <w:rPr>
        <w:rStyle w:val="Nmerodepgina"/>
        <w:sz w:val="14"/>
        <w:szCs w:val="14"/>
      </w:rPr>
      <w:t xml:space="preserve"> </w:t>
    </w:r>
  </w:p>
  <w:p w14:paraId="2BD1C228" w14:textId="77777777" w:rsidR="001647CD" w:rsidRDefault="001647CD" w:rsidP="00515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F25F4" w14:textId="77777777" w:rsidR="00304713" w:rsidRDefault="00304713" w:rsidP="00515B7F">
      <w:r>
        <w:separator/>
      </w:r>
    </w:p>
    <w:p w14:paraId="2B9FFD46" w14:textId="77777777" w:rsidR="00304713" w:rsidRDefault="00304713" w:rsidP="00515B7F"/>
  </w:footnote>
  <w:footnote w:type="continuationSeparator" w:id="0">
    <w:p w14:paraId="09333C24" w14:textId="77777777" w:rsidR="00304713" w:rsidRDefault="00304713" w:rsidP="00515B7F">
      <w:r>
        <w:continuationSeparator/>
      </w:r>
    </w:p>
    <w:p w14:paraId="0D96E874" w14:textId="77777777" w:rsidR="00304713" w:rsidRDefault="00304713" w:rsidP="00515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381"/>
      <w:gridCol w:w="2693"/>
      <w:gridCol w:w="2772"/>
    </w:tblGrid>
    <w:tr w:rsidR="001D4C03" w:rsidRPr="006C2245" w14:paraId="587BD906" w14:textId="77777777" w:rsidTr="001D4C03">
      <w:trPr>
        <w:jc w:val="center"/>
      </w:trPr>
      <w:tc>
        <w:tcPr>
          <w:tcW w:w="1985" w:type="dxa"/>
          <w:tcBorders>
            <w:top w:val="single" w:sz="4" w:space="0" w:color="auto"/>
            <w:left w:val="single" w:sz="4" w:space="0" w:color="auto"/>
            <w:bottom w:val="single" w:sz="4" w:space="0" w:color="auto"/>
            <w:right w:val="single" w:sz="2" w:space="0" w:color="auto"/>
          </w:tcBorders>
          <w:vAlign w:val="center"/>
          <w:hideMark/>
        </w:tcPr>
        <w:p w14:paraId="1989A0E7" w14:textId="77777777" w:rsidR="001D4C03" w:rsidRPr="00AE73B3" w:rsidRDefault="00655D4C" w:rsidP="00515B7F">
          <w:pPr>
            <w:pStyle w:val="Encabezado"/>
            <w:rPr>
              <w:rFonts w:ascii="Century Gothic" w:hAnsi="Century Gothic"/>
              <w:color w:val="FF0000"/>
            </w:rPr>
          </w:pPr>
          <w:r>
            <w:rPr>
              <w:noProof/>
            </w:rPr>
            <w:drawing>
              <wp:inline distT="0" distB="0" distL="0" distR="0" wp14:anchorId="66910797" wp14:editId="64DD2204">
                <wp:extent cx="1151446" cy="513735"/>
                <wp:effectExtent l="0" t="0" r="0" b="635"/>
                <wp:docPr id="815367781" name="Picture 6" descr="Normativa - Inclusión Educativa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rmativa - Inclusión Educativa - Generalitat Valenciana"/>
                        <pic:cNvPicPr>
                          <a:picLocks noChangeAspect="1" noChangeArrowheads="1"/>
                        </pic:cNvPicPr>
                      </pic:nvPicPr>
                      <pic:blipFill rotWithShape="1">
                        <a:blip r:embed="rId1">
                          <a:extLst>
                            <a:ext uri="{28A0092B-C50C-407E-A947-70E740481C1C}">
                              <a14:useLocalDpi xmlns:a14="http://schemas.microsoft.com/office/drawing/2010/main" val="0"/>
                            </a:ext>
                          </a:extLst>
                        </a:blip>
                        <a:srcRect l="8168" t="16581" r="24541" b="23166"/>
                        <a:stretch/>
                      </pic:blipFill>
                      <pic:spPr bwMode="auto">
                        <a:xfrm>
                          <a:off x="0" y="0"/>
                          <a:ext cx="1152000" cy="5139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81" w:type="dxa"/>
          <w:tcBorders>
            <w:top w:val="single" w:sz="4" w:space="0" w:color="auto"/>
            <w:left w:val="single" w:sz="2" w:space="0" w:color="auto"/>
            <w:bottom w:val="single" w:sz="4" w:space="0" w:color="auto"/>
            <w:right w:val="single" w:sz="2" w:space="0" w:color="auto"/>
          </w:tcBorders>
          <w:vAlign w:val="center"/>
          <w:hideMark/>
        </w:tcPr>
        <w:p w14:paraId="4FEE8879" w14:textId="77777777" w:rsidR="001D4C03" w:rsidRPr="00AE73B3" w:rsidRDefault="001D4C03" w:rsidP="00515B7F">
          <w:pPr>
            <w:pStyle w:val="Encabezado"/>
            <w:rPr>
              <w:rFonts w:ascii="Century Gothic" w:hAnsi="Century Gothic"/>
              <w:noProof/>
            </w:rPr>
          </w:pPr>
          <w:r>
            <w:rPr>
              <w:noProof/>
            </w:rPr>
            <w:drawing>
              <wp:inline distT="0" distB="0" distL="0" distR="0" wp14:anchorId="126EDE74" wp14:editId="4258CA4D">
                <wp:extent cx="1373493" cy="473028"/>
                <wp:effectExtent l="0" t="0" r="0" b="3810"/>
                <wp:docPr id="2020919697" name="Picture 3" descr="BALMIS.ORG – Bicentenario de su falle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LMIS.ORG – Bicentenario de su fallecimiento"/>
                        <pic:cNvPicPr>
                          <a:picLocks noChangeAspect="1" noChangeArrowheads="1"/>
                        </pic:cNvPicPr>
                      </pic:nvPicPr>
                      <pic:blipFill rotWithShape="1">
                        <a:blip r:embed="rId2">
                          <a:extLst>
                            <a:ext uri="{28A0092B-C50C-407E-A947-70E740481C1C}">
                              <a14:useLocalDpi xmlns:a14="http://schemas.microsoft.com/office/drawing/2010/main" val="0"/>
                            </a:ext>
                          </a:extLst>
                        </a:blip>
                        <a:srcRect t="22021" b="22575"/>
                        <a:stretch/>
                      </pic:blipFill>
                      <pic:spPr bwMode="auto">
                        <a:xfrm>
                          <a:off x="0" y="0"/>
                          <a:ext cx="1374775" cy="473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Borders>
            <w:top w:val="single" w:sz="4" w:space="0" w:color="auto"/>
            <w:left w:val="single" w:sz="2" w:space="0" w:color="auto"/>
            <w:bottom w:val="single" w:sz="4" w:space="0" w:color="auto"/>
            <w:right w:val="single" w:sz="2" w:space="0" w:color="auto"/>
          </w:tcBorders>
          <w:vAlign w:val="center"/>
          <w:hideMark/>
        </w:tcPr>
        <w:p w14:paraId="0CF65989" w14:textId="77777777" w:rsidR="001D4C03" w:rsidRPr="00AE73B3" w:rsidRDefault="001D4C03" w:rsidP="00515B7F">
          <w:pPr>
            <w:pStyle w:val="Encabezado"/>
            <w:rPr>
              <w:noProof/>
            </w:rPr>
          </w:pPr>
          <w:r w:rsidRPr="00AE73B3">
            <w:rPr>
              <w:noProof/>
            </w:rPr>
            <w:drawing>
              <wp:inline distT="0" distB="0" distL="0" distR="0" wp14:anchorId="6355D4B8" wp14:editId="6ECE947F">
                <wp:extent cx="1497600" cy="360000"/>
                <wp:effectExtent l="0" t="0" r="0" b="2540"/>
                <wp:docPr id="132928367" name="Imagen 55346104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97600" cy="360000"/>
                        </a:xfrm>
                        <a:prstGeom prst="rect">
                          <a:avLst/>
                        </a:prstGeom>
                        <a:noFill/>
                        <a:ln>
                          <a:noFill/>
                        </a:ln>
                      </pic:spPr>
                    </pic:pic>
                  </a:graphicData>
                </a:graphic>
              </wp:inline>
            </w:drawing>
          </w:r>
        </w:p>
      </w:tc>
      <w:tc>
        <w:tcPr>
          <w:tcW w:w="2772" w:type="dxa"/>
          <w:tcBorders>
            <w:top w:val="single" w:sz="4" w:space="0" w:color="auto"/>
            <w:left w:val="single" w:sz="2" w:space="0" w:color="auto"/>
            <w:bottom w:val="single" w:sz="4" w:space="0" w:color="auto"/>
            <w:right w:val="single" w:sz="4" w:space="0" w:color="auto"/>
          </w:tcBorders>
          <w:vAlign w:val="center"/>
        </w:tcPr>
        <w:p w14:paraId="61D58C7F" w14:textId="77777777" w:rsidR="001D4C03" w:rsidRPr="00AE73B3" w:rsidRDefault="001D4C03" w:rsidP="00515B7F">
          <w:pPr>
            <w:pStyle w:val="Encabezado"/>
            <w:rPr>
              <w:rFonts w:ascii="Century Gothic" w:hAnsi="Century Gothic"/>
              <w:noProof/>
            </w:rPr>
          </w:pPr>
          <w:r w:rsidRPr="007126AE">
            <w:rPr>
              <w:noProof/>
            </w:rPr>
            <w:drawing>
              <wp:inline distT="0" distB="0" distL="0" distR="0" wp14:anchorId="0623BD6F" wp14:editId="2426F104">
                <wp:extent cx="1546112" cy="324000"/>
                <wp:effectExtent l="0" t="0" r="0" b="0"/>
                <wp:docPr id="1287441845" name="Imagen 1764390305" descr="Imatge que conté text&#10;&#10;Descripció generada automàticament">
                  <a:extLst xmlns:a="http://schemas.openxmlformats.org/drawingml/2006/main">
                    <a:ext uri="{FF2B5EF4-FFF2-40B4-BE49-F238E27FC236}">
                      <a16:creationId xmlns:a16="http://schemas.microsoft.com/office/drawing/2014/main" id="{EC8CEA55-03C0-4486-881D-747ACD55C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 10" descr="Imatge que conté text&#10;&#10;Descripció generada automàticament">
                          <a:extLst>
                            <a:ext uri="{FF2B5EF4-FFF2-40B4-BE49-F238E27FC236}">
                              <a16:creationId xmlns:a16="http://schemas.microsoft.com/office/drawing/2014/main" id="{EC8CEA55-03C0-4486-881D-747ACD55CA6E}"/>
                            </a:ext>
                          </a:extLst>
                        </pic:cNvPr>
                        <pic:cNvPicPr>
                          <a:picLocks noChangeAspect="1"/>
                        </pic:cNvPicPr>
                      </pic:nvPicPr>
                      <pic:blipFill rotWithShape="1">
                        <a:blip r:embed="rId4" cstate="print">
                          <a:extLst>
                            <a:ext uri="{28A0092B-C50C-407E-A947-70E740481C1C}">
                              <a14:useLocalDpi xmlns:a14="http://schemas.microsoft.com/office/drawing/2010/main" val="0"/>
                            </a:ext>
                          </a:extLst>
                        </a:blip>
                        <a:srcRect t="5575" r="12677" b="7201"/>
                        <a:stretch/>
                      </pic:blipFill>
                      <pic:spPr bwMode="auto">
                        <a:xfrm>
                          <a:off x="0" y="0"/>
                          <a:ext cx="1546112" cy="324000"/>
                        </a:xfrm>
                        <a:prstGeom prst="rect">
                          <a:avLst/>
                        </a:prstGeom>
                        <a:ln>
                          <a:noFill/>
                        </a:ln>
                        <a:extLst>
                          <a:ext uri="{53640926-AAD7-44D8-BBD7-CCE9431645EC}">
                            <a14:shadowObscured xmlns:a14="http://schemas.microsoft.com/office/drawing/2010/main"/>
                          </a:ext>
                        </a:extLst>
                      </pic:spPr>
                    </pic:pic>
                  </a:graphicData>
                </a:graphic>
              </wp:inline>
            </w:drawing>
          </w:r>
        </w:p>
      </w:tc>
    </w:tr>
    <w:tr w:rsidR="001D4C03" w:rsidRPr="006C2245" w14:paraId="4B0F9AB1" w14:textId="77777777" w:rsidTr="001D4C03">
      <w:trPr>
        <w:trHeight w:val="416"/>
        <w:jc w:val="center"/>
      </w:trPr>
      <w:tc>
        <w:tcPr>
          <w:tcW w:w="9831" w:type="dxa"/>
          <w:gridSpan w:val="4"/>
          <w:tcBorders>
            <w:top w:val="single" w:sz="4" w:space="0" w:color="auto"/>
            <w:left w:val="single" w:sz="4" w:space="0" w:color="auto"/>
            <w:bottom w:val="single" w:sz="4" w:space="0" w:color="auto"/>
            <w:right w:val="single" w:sz="4" w:space="0" w:color="auto"/>
          </w:tcBorders>
          <w:vAlign w:val="center"/>
          <w:hideMark/>
        </w:tcPr>
        <w:p w14:paraId="2241A2CF" w14:textId="47E64312" w:rsidR="001D4C03" w:rsidRPr="00515B7F" w:rsidRDefault="00E06CFA" w:rsidP="00E06CFA">
          <w:pPr>
            <w:pStyle w:val="Encabezado"/>
            <w:jc w:val="center"/>
            <w:rPr>
              <w:b/>
              <w:bCs/>
            </w:rPr>
          </w:pPr>
          <w:r>
            <w:rPr>
              <w:b/>
              <w:bCs/>
            </w:rPr>
            <w:t>S</w:t>
          </w:r>
          <w:r w:rsidR="00C028B5">
            <w:rPr>
              <w:b/>
              <w:bCs/>
            </w:rPr>
            <w:t>3</w:t>
          </w:r>
          <w:r w:rsidR="00515B7F" w:rsidRPr="00515B7F">
            <w:rPr>
              <w:b/>
              <w:bCs/>
            </w:rPr>
            <w:t>.</w:t>
          </w:r>
          <w:r w:rsidR="00C028B5">
            <w:rPr>
              <w:b/>
              <w:bCs/>
            </w:rPr>
            <w:t>2</w:t>
          </w:r>
          <w:r w:rsidR="00515B7F" w:rsidRPr="00515B7F">
            <w:rPr>
              <w:b/>
              <w:bCs/>
            </w:rPr>
            <w:t xml:space="preserve"> –</w:t>
          </w:r>
          <w:r w:rsidR="00C028B5">
            <w:rPr>
              <w:b/>
              <w:bCs/>
            </w:rPr>
            <w:t xml:space="preserve"> ESTRUCTURAS DE DATOS. LISTAS</w:t>
          </w:r>
          <w:r w:rsidR="00515B7F" w:rsidRPr="00515B7F">
            <w:rPr>
              <w:b/>
              <w:bCs/>
            </w:rPr>
            <w:t xml:space="preserve"> </w:t>
          </w:r>
        </w:p>
      </w:tc>
    </w:tr>
  </w:tbl>
  <w:p w14:paraId="30AE5AAF" w14:textId="77777777" w:rsidR="001647CD" w:rsidRPr="003E3AC9" w:rsidRDefault="001647CD" w:rsidP="00515B7F">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3352255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7"/>
    <w:multiLevelType w:val="hybridMultilevel"/>
    <w:tmpl w:val="0DED726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8"/>
    <w:multiLevelType w:val="hybridMultilevel"/>
    <w:tmpl w:val="7FDCC23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4F00DA"/>
    <w:multiLevelType w:val="hybridMultilevel"/>
    <w:tmpl w:val="94062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10435F5"/>
    <w:multiLevelType w:val="hybridMultilevel"/>
    <w:tmpl w:val="783CF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F97AD4"/>
    <w:multiLevelType w:val="multilevel"/>
    <w:tmpl w:val="D67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75EC4"/>
    <w:multiLevelType w:val="hybridMultilevel"/>
    <w:tmpl w:val="EF0C314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 w15:restartNumberingAfterBreak="0">
    <w:nsid w:val="106D5D5D"/>
    <w:multiLevelType w:val="hybridMultilevel"/>
    <w:tmpl w:val="B60A0F0E"/>
    <w:lvl w:ilvl="0" w:tplc="CBB460B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122F7F"/>
    <w:multiLevelType w:val="multilevel"/>
    <w:tmpl w:val="A7D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163AA"/>
    <w:multiLevelType w:val="multilevel"/>
    <w:tmpl w:val="5636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A6211"/>
    <w:multiLevelType w:val="multilevel"/>
    <w:tmpl w:val="CD2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5317F"/>
    <w:multiLevelType w:val="hybridMultilevel"/>
    <w:tmpl w:val="4AF2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45343F"/>
    <w:multiLevelType w:val="hybridMultilevel"/>
    <w:tmpl w:val="48F44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963056"/>
    <w:multiLevelType w:val="hybridMultilevel"/>
    <w:tmpl w:val="35F8D8E8"/>
    <w:lvl w:ilvl="0" w:tplc="A1B8AE0C">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8973BD1"/>
    <w:multiLevelType w:val="hybridMultilevel"/>
    <w:tmpl w:val="261ED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DD6838"/>
    <w:multiLevelType w:val="hybridMultilevel"/>
    <w:tmpl w:val="8048CBA6"/>
    <w:lvl w:ilvl="0" w:tplc="0E4CF446">
      <w:numFmt w:val="bullet"/>
      <w:lvlText w:val="-"/>
      <w:lvlJc w:val="left"/>
      <w:pPr>
        <w:ind w:left="720" w:hanging="360"/>
      </w:pPr>
      <w:rPr>
        <w:rFonts w:ascii="Arial" w:eastAsiaTheme="minorHAnsi" w:hAnsi="Arial" w:cs="Aria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350706"/>
    <w:multiLevelType w:val="hybridMultilevel"/>
    <w:tmpl w:val="52D04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9E2D2E"/>
    <w:multiLevelType w:val="multilevel"/>
    <w:tmpl w:val="0CD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F53C9"/>
    <w:multiLevelType w:val="hybridMultilevel"/>
    <w:tmpl w:val="142A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D06CF5"/>
    <w:multiLevelType w:val="hybridMultilevel"/>
    <w:tmpl w:val="8DE8A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A43DA3"/>
    <w:multiLevelType w:val="hybridMultilevel"/>
    <w:tmpl w:val="436CEBB6"/>
    <w:lvl w:ilvl="0" w:tplc="FF8E81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8FA4726"/>
    <w:multiLevelType w:val="hybridMultilevel"/>
    <w:tmpl w:val="4AE0F6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9837FC"/>
    <w:multiLevelType w:val="hybridMultilevel"/>
    <w:tmpl w:val="EDC42C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F06A34"/>
    <w:multiLevelType w:val="hybridMultilevel"/>
    <w:tmpl w:val="26169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76252"/>
    <w:multiLevelType w:val="multilevel"/>
    <w:tmpl w:val="6A6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D34A0"/>
    <w:multiLevelType w:val="hybridMultilevel"/>
    <w:tmpl w:val="306CF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046CC"/>
    <w:multiLevelType w:val="hybridMultilevel"/>
    <w:tmpl w:val="7FF8B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C67122"/>
    <w:multiLevelType w:val="multilevel"/>
    <w:tmpl w:val="084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C616D"/>
    <w:multiLevelType w:val="hybridMultilevel"/>
    <w:tmpl w:val="AA02BC94"/>
    <w:lvl w:ilvl="0" w:tplc="53289C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3391A86"/>
    <w:multiLevelType w:val="hybridMultilevel"/>
    <w:tmpl w:val="9CEC8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3943FA1"/>
    <w:multiLevelType w:val="multilevel"/>
    <w:tmpl w:val="6E0AD8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41F2920"/>
    <w:multiLevelType w:val="multilevel"/>
    <w:tmpl w:val="63505A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968310672">
    <w:abstractNumId w:val="7"/>
  </w:num>
  <w:num w:numId="2" w16cid:durableId="1330937337">
    <w:abstractNumId w:val="3"/>
  </w:num>
  <w:num w:numId="3" w16cid:durableId="204954347">
    <w:abstractNumId w:val="24"/>
  </w:num>
  <w:num w:numId="4" w16cid:durableId="1747410152">
    <w:abstractNumId w:val="31"/>
  </w:num>
  <w:num w:numId="5" w16cid:durableId="2133399412">
    <w:abstractNumId w:val="29"/>
  </w:num>
  <w:num w:numId="6" w16cid:durableId="1532457009">
    <w:abstractNumId w:val="9"/>
  </w:num>
  <w:num w:numId="7" w16cid:durableId="695469147">
    <w:abstractNumId w:val="30"/>
  </w:num>
  <w:num w:numId="8" w16cid:durableId="335377830">
    <w:abstractNumId w:val="12"/>
  </w:num>
  <w:num w:numId="9" w16cid:durableId="767118574">
    <w:abstractNumId w:val="4"/>
  </w:num>
  <w:num w:numId="10" w16cid:durableId="1950745757">
    <w:abstractNumId w:val="11"/>
  </w:num>
  <w:num w:numId="11" w16cid:durableId="1716392924">
    <w:abstractNumId w:val="6"/>
  </w:num>
  <w:num w:numId="12" w16cid:durableId="1346395363">
    <w:abstractNumId w:val="18"/>
  </w:num>
  <w:num w:numId="13" w16cid:durableId="890189202">
    <w:abstractNumId w:val="17"/>
  </w:num>
  <w:num w:numId="14" w16cid:durableId="584731848">
    <w:abstractNumId w:val="26"/>
  </w:num>
  <w:num w:numId="15" w16cid:durableId="631206088">
    <w:abstractNumId w:val="27"/>
  </w:num>
  <w:num w:numId="16" w16cid:durableId="890313411">
    <w:abstractNumId w:val="8"/>
  </w:num>
  <w:num w:numId="17" w16cid:durableId="1809587741">
    <w:abstractNumId w:val="5"/>
  </w:num>
  <w:num w:numId="18" w16cid:durableId="468522754">
    <w:abstractNumId w:val="23"/>
  </w:num>
  <w:num w:numId="19" w16cid:durableId="1803425117">
    <w:abstractNumId w:val="0"/>
  </w:num>
  <w:num w:numId="20" w16cid:durableId="1310283716">
    <w:abstractNumId w:val="16"/>
  </w:num>
  <w:num w:numId="21" w16cid:durableId="2138183401">
    <w:abstractNumId w:val="1"/>
  </w:num>
  <w:num w:numId="22" w16cid:durableId="1362508859">
    <w:abstractNumId w:val="2"/>
  </w:num>
  <w:num w:numId="23" w16cid:durableId="1352031407">
    <w:abstractNumId w:val="25"/>
  </w:num>
  <w:num w:numId="24" w16cid:durableId="2105493353">
    <w:abstractNumId w:val="14"/>
  </w:num>
  <w:num w:numId="25" w16cid:durableId="219830714">
    <w:abstractNumId w:val="20"/>
  </w:num>
  <w:num w:numId="26" w16cid:durableId="35785310">
    <w:abstractNumId w:val="21"/>
  </w:num>
  <w:num w:numId="27" w16cid:durableId="1145706736">
    <w:abstractNumId w:val="22"/>
  </w:num>
  <w:num w:numId="28" w16cid:durableId="50421201">
    <w:abstractNumId w:val="10"/>
  </w:num>
  <w:num w:numId="29" w16cid:durableId="1052998495">
    <w:abstractNumId w:val="19"/>
  </w:num>
  <w:num w:numId="30" w16cid:durableId="421797456">
    <w:abstractNumId w:val="28"/>
  </w:num>
  <w:num w:numId="31" w16cid:durableId="1465737302">
    <w:abstractNumId w:val="15"/>
  </w:num>
  <w:num w:numId="32" w16cid:durableId="1291205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B5"/>
    <w:rsid w:val="00003CAF"/>
    <w:rsid w:val="000062EA"/>
    <w:rsid w:val="000165AD"/>
    <w:rsid w:val="00021069"/>
    <w:rsid w:val="00026505"/>
    <w:rsid w:val="00033351"/>
    <w:rsid w:val="00035B0E"/>
    <w:rsid w:val="00040374"/>
    <w:rsid w:val="00041B9A"/>
    <w:rsid w:val="00043188"/>
    <w:rsid w:val="00047044"/>
    <w:rsid w:val="0005397D"/>
    <w:rsid w:val="000714F8"/>
    <w:rsid w:val="000741BC"/>
    <w:rsid w:val="00082E0D"/>
    <w:rsid w:val="00085800"/>
    <w:rsid w:val="00086691"/>
    <w:rsid w:val="00092D8A"/>
    <w:rsid w:val="0009316F"/>
    <w:rsid w:val="0009381D"/>
    <w:rsid w:val="00094AE0"/>
    <w:rsid w:val="00096EB2"/>
    <w:rsid w:val="000A7E51"/>
    <w:rsid w:val="000B3651"/>
    <w:rsid w:val="000B6023"/>
    <w:rsid w:val="000D080F"/>
    <w:rsid w:val="000E0DC4"/>
    <w:rsid w:val="000E2220"/>
    <w:rsid w:val="000E2D90"/>
    <w:rsid w:val="000E5973"/>
    <w:rsid w:val="000E7A07"/>
    <w:rsid w:val="000F6F2A"/>
    <w:rsid w:val="0011599E"/>
    <w:rsid w:val="0011679E"/>
    <w:rsid w:val="0011774B"/>
    <w:rsid w:val="001427B9"/>
    <w:rsid w:val="0016025B"/>
    <w:rsid w:val="001606F3"/>
    <w:rsid w:val="001647CD"/>
    <w:rsid w:val="0017601D"/>
    <w:rsid w:val="001814B0"/>
    <w:rsid w:val="00186339"/>
    <w:rsid w:val="001918D9"/>
    <w:rsid w:val="00192FFA"/>
    <w:rsid w:val="0019617F"/>
    <w:rsid w:val="00196F4D"/>
    <w:rsid w:val="00197F2F"/>
    <w:rsid w:val="001A1455"/>
    <w:rsid w:val="001B1F79"/>
    <w:rsid w:val="001D44E7"/>
    <w:rsid w:val="001D4C03"/>
    <w:rsid w:val="001D5A7C"/>
    <w:rsid w:val="001F2567"/>
    <w:rsid w:val="00212497"/>
    <w:rsid w:val="0021435B"/>
    <w:rsid w:val="00220437"/>
    <w:rsid w:val="00221C07"/>
    <w:rsid w:val="00233EB5"/>
    <w:rsid w:val="00236425"/>
    <w:rsid w:val="00243B14"/>
    <w:rsid w:val="002502C5"/>
    <w:rsid w:val="002514FE"/>
    <w:rsid w:val="00252DE1"/>
    <w:rsid w:val="00261414"/>
    <w:rsid w:val="00263544"/>
    <w:rsid w:val="00267C31"/>
    <w:rsid w:val="00272A34"/>
    <w:rsid w:val="00284655"/>
    <w:rsid w:val="00290BF8"/>
    <w:rsid w:val="002930A2"/>
    <w:rsid w:val="002B21BA"/>
    <w:rsid w:val="002B29C4"/>
    <w:rsid w:val="002D15C8"/>
    <w:rsid w:val="002D3E75"/>
    <w:rsid w:val="002D5BC1"/>
    <w:rsid w:val="002D6F3E"/>
    <w:rsid w:val="002E2CB4"/>
    <w:rsid w:val="00304713"/>
    <w:rsid w:val="00307988"/>
    <w:rsid w:val="00310D19"/>
    <w:rsid w:val="00315BE2"/>
    <w:rsid w:val="0032011A"/>
    <w:rsid w:val="00322908"/>
    <w:rsid w:val="0033056E"/>
    <w:rsid w:val="00335F64"/>
    <w:rsid w:val="003366AF"/>
    <w:rsid w:val="003541DC"/>
    <w:rsid w:val="00355516"/>
    <w:rsid w:val="003613B8"/>
    <w:rsid w:val="003613EA"/>
    <w:rsid w:val="00365AC3"/>
    <w:rsid w:val="00365D24"/>
    <w:rsid w:val="00370903"/>
    <w:rsid w:val="00371AC6"/>
    <w:rsid w:val="00395D22"/>
    <w:rsid w:val="00396A2F"/>
    <w:rsid w:val="003A35F5"/>
    <w:rsid w:val="003B0CE0"/>
    <w:rsid w:val="003B241A"/>
    <w:rsid w:val="003B4C76"/>
    <w:rsid w:val="003C4680"/>
    <w:rsid w:val="003C69DC"/>
    <w:rsid w:val="003D503C"/>
    <w:rsid w:val="003D61FF"/>
    <w:rsid w:val="003E0E8C"/>
    <w:rsid w:val="003E1B63"/>
    <w:rsid w:val="003E3AC9"/>
    <w:rsid w:val="003F64B4"/>
    <w:rsid w:val="00403736"/>
    <w:rsid w:val="00422B5A"/>
    <w:rsid w:val="00425EB4"/>
    <w:rsid w:val="0043375D"/>
    <w:rsid w:val="00433FA7"/>
    <w:rsid w:val="00444503"/>
    <w:rsid w:val="0045667E"/>
    <w:rsid w:val="00463142"/>
    <w:rsid w:val="004662D9"/>
    <w:rsid w:val="00474F37"/>
    <w:rsid w:val="004912D4"/>
    <w:rsid w:val="00491A42"/>
    <w:rsid w:val="004965CF"/>
    <w:rsid w:val="004A462C"/>
    <w:rsid w:val="004B1536"/>
    <w:rsid w:val="004B7520"/>
    <w:rsid w:val="004D4791"/>
    <w:rsid w:val="004D4EF8"/>
    <w:rsid w:val="004D5826"/>
    <w:rsid w:val="004E169F"/>
    <w:rsid w:val="004E1EEC"/>
    <w:rsid w:val="004E3961"/>
    <w:rsid w:val="004E4E70"/>
    <w:rsid w:val="004E4F0B"/>
    <w:rsid w:val="004F07C3"/>
    <w:rsid w:val="004F0948"/>
    <w:rsid w:val="004F2764"/>
    <w:rsid w:val="004F6B02"/>
    <w:rsid w:val="004F75B7"/>
    <w:rsid w:val="00500172"/>
    <w:rsid w:val="00503A45"/>
    <w:rsid w:val="00514A5C"/>
    <w:rsid w:val="00515B7F"/>
    <w:rsid w:val="00517899"/>
    <w:rsid w:val="005229A7"/>
    <w:rsid w:val="0053155D"/>
    <w:rsid w:val="00532ED7"/>
    <w:rsid w:val="00535E73"/>
    <w:rsid w:val="00537FE1"/>
    <w:rsid w:val="005541EE"/>
    <w:rsid w:val="00563C74"/>
    <w:rsid w:val="00564181"/>
    <w:rsid w:val="00574567"/>
    <w:rsid w:val="005821FE"/>
    <w:rsid w:val="005846CA"/>
    <w:rsid w:val="005909C6"/>
    <w:rsid w:val="005A5599"/>
    <w:rsid w:val="005A5B37"/>
    <w:rsid w:val="005C3DF1"/>
    <w:rsid w:val="005D42F7"/>
    <w:rsid w:val="005D7CCB"/>
    <w:rsid w:val="005F2978"/>
    <w:rsid w:val="005F5B0C"/>
    <w:rsid w:val="00610DC6"/>
    <w:rsid w:val="006114AA"/>
    <w:rsid w:val="00622FB4"/>
    <w:rsid w:val="00626D4C"/>
    <w:rsid w:val="0062713C"/>
    <w:rsid w:val="006317EF"/>
    <w:rsid w:val="0064374E"/>
    <w:rsid w:val="0064545B"/>
    <w:rsid w:val="00645509"/>
    <w:rsid w:val="00650FD8"/>
    <w:rsid w:val="00655D4C"/>
    <w:rsid w:val="00656ACB"/>
    <w:rsid w:val="00657073"/>
    <w:rsid w:val="006611C1"/>
    <w:rsid w:val="00662946"/>
    <w:rsid w:val="006703A4"/>
    <w:rsid w:val="006805BD"/>
    <w:rsid w:val="00683B4A"/>
    <w:rsid w:val="006A018A"/>
    <w:rsid w:val="006B0AE2"/>
    <w:rsid w:val="006B5D2C"/>
    <w:rsid w:val="006B62AD"/>
    <w:rsid w:val="006B6990"/>
    <w:rsid w:val="006D2497"/>
    <w:rsid w:val="006D3327"/>
    <w:rsid w:val="006D7890"/>
    <w:rsid w:val="006D7DD1"/>
    <w:rsid w:val="006E0359"/>
    <w:rsid w:val="006E113D"/>
    <w:rsid w:val="006E2DD6"/>
    <w:rsid w:val="006E5906"/>
    <w:rsid w:val="006E5B88"/>
    <w:rsid w:val="006F306B"/>
    <w:rsid w:val="006F3C7E"/>
    <w:rsid w:val="0072496E"/>
    <w:rsid w:val="0073081E"/>
    <w:rsid w:val="0073287F"/>
    <w:rsid w:val="00747EE5"/>
    <w:rsid w:val="00751ABE"/>
    <w:rsid w:val="00755DF1"/>
    <w:rsid w:val="007670C4"/>
    <w:rsid w:val="00773BA8"/>
    <w:rsid w:val="00780418"/>
    <w:rsid w:val="00783444"/>
    <w:rsid w:val="00783CB9"/>
    <w:rsid w:val="007847A3"/>
    <w:rsid w:val="007849C7"/>
    <w:rsid w:val="007860DA"/>
    <w:rsid w:val="00793CFD"/>
    <w:rsid w:val="007D14AB"/>
    <w:rsid w:val="007F1090"/>
    <w:rsid w:val="007F6153"/>
    <w:rsid w:val="007F7B9B"/>
    <w:rsid w:val="0082437D"/>
    <w:rsid w:val="0083287D"/>
    <w:rsid w:val="00852B5A"/>
    <w:rsid w:val="00854334"/>
    <w:rsid w:val="008545E6"/>
    <w:rsid w:val="00856C6E"/>
    <w:rsid w:val="00856DCC"/>
    <w:rsid w:val="00861AB2"/>
    <w:rsid w:val="00862F67"/>
    <w:rsid w:val="0086501F"/>
    <w:rsid w:val="00870FE3"/>
    <w:rsid w:val="0087701A"/>
    <w:rsid w:val="00880C73"/>
    <w:rsid w:val="00890A62"/>
    <w:rsid w:val="008A04FF"/>
    <w:rsid w:val="008C0243"/>
    <w:rsid w:val="008D3DF1"/>
    <w:rsid w:val="008E226D"/>
    <w:rsid w:val="008E2D60"/>
    <w:rsid w:val="008E5700"/>
    <w:rsid w:val="008F0BFC"/>
    <w:rsid w:val="008F2CB7"/>
    <w:rsid w:val="008F2FDE"/>
    <w:rsid w:val="008F6C4B"/>
    <w:rsid w:val="009046A3"/>
    <w:rsid w:val="009128EE"/>
    <w:rsid w:val="00913988"/>
    <w:rsid w:val="009173AE"/>
    <w:rsid w:val="0093137F"/>
    <w:rsid w:val="00935836"/>
    <w:rsid w:val="009425F7"/>
    <w:rsid w:val="00946247"/>
    <w:rsid w:val="009504C5"/>
    <w:rsid w:val="00962BD0"/>
    <w:rsid w:val="00970356"/>
    <w:rsid w:val="00982CDF"/>
    <w:rsid w:val="00984083"/>
    <w:rsid w:val="00986585"/>
    <w:rsid w:val="00993B72"/>
    <w:rsid w:val="0099461B"/>
    <w:rsid w:val="009961DB"/>
    <w:rsid w:val="009B583A"/>
    <w:rsid w:val="009D0D11"/>
    <w:rsid w:val="009D1F72"/>
    <w:rsid w:val="009F1A75"/>
    <w:rsid w:val="009F4AF7"/>
    <w:rsid w:val="00A01A5E"/>
    <w:rsid w:val="00A056A3"/>
    <w:rsid w:val="00A133E5"/>
    <w:rsid w:val="00A26365"/>
    <w:rsid w:val="00A31C4A"/>
    <w:rsid w:val="00A47302"/>
    <w:rsid w:val="00A506E9"/>
    <w:rsid w:val="00A5223C"/>
    <w:rsid w:val="00A52BDF"/>
    <w:rsid w:val="00A628E1"/>
    <w:rsid w:val="00A6705F"/>
    <w:rsid w:val="00A800D9"/>
    <w:rsid w:val="00A80C85"/>
    <w:rsid w:val="00AA1A68"/>
    <w:rsid w:val="00AA4E09"/>
    <w:rsid w:val="00AA5DC2"/>
    <w:rsid w:val="00AB0043"/>
    <w:rsid w:val="00AB2565"/>
    <w:rsid w:val="00AC04E9"/>
    <w:rsid w:val="00AC205D"/>
    <w:rsid w:val="00AC4630"/>
    <w:rsid w:val="00AE1D4B"/>
    <w:rsid w:val="00AE356B"/>
    <w:rsid w:val="00AF1383"/>
    <w:rsid w:val="00B01E79"/>
    <w:rsid w:val="00B115A6"/>
    <w:rsid w:val="00B11FF1"/>
    <w:rsid w:val="00B142CB"/>
    <w:rsid w:val="00B16A0F"/>
    <w:rsid w:val="00B21ACE"/>
    <w:rsid w:val="00B375E6"/>
    <w:rsid w:val="00B418AB"/>
    <w:rsid w:val="00B42394"/>
    <w:rsid w:val="00B431D1"/>
    <w:rsid w:val="00B57EBA"/>
    <w:rsid w:val="00B64825"/>
    <w:rsid w:val="00B651AE"/>
    <w:rsid w:val="00B7225D"/>
    <w:rsid w:val="00B81C55"/>
    <w:rsid w:val="00B909A5"/>
    <w:rsid w:val="00B94739"/>
    <w:rsid w:val="00B96079"/>
    <w:rsid w:val="00BA16F6"/>
    <w:rsid w:val="00BA4522"/>
    <w:rsid w:val="00BA5BC0"/>
    <w:rsid w:val="00BB17F4"/>
    <w:rsid w:val="00BD0C71"/>
    <w:rsid w:val="00BD49D3"/>
    <w:rsid w:val="00BD620F"/>
    <w:rsid w:val="00BE73D7"/>
    <w:rsid w:val="00C028B5"/>
    <w:rsid w:val="00C03C18"/>
    <w:rsid w:val="00C072A3"/>
    <w:rsid w:val="00C1141B"/>
    <w:rsid w:val="00C134B6"/>
    <w:rsid w:val="00C1480A"/>
    <w:rsid w:val="00C338F3"/>
    <w:rsid w:val="00C37B67"/>
    <w:rsid w:val="00C57D0C"/>
    <w:rsid w:val="00C57E64"/>
    <w:rsid w:val="00C63BA2"/>
    <w:rsid w:val="00C7036E"/>
    <w:rsid w:val="00C76C20"/>
    <w:rsid w:val="00C824D5"/>
    <w:rsid w:val="00C95298"/>
    <w:rsid w:val="00CC6CC7"/>
    <w:rsid w:val="00CD24F1"/>
    <w:rsid w:val="00CD54D6"/>
    <w:rsid w:val="00CD5D06"/>
    <w:rsid w:val="00D0320A"/>
    <w:rsid w:val="00D10D89"/>
    <w:rsid w:val="00D11378"/>
    <w:rsid w:val="00D15BAE"/>
    <w:rsid w:val="00D16544"/>
    <w:rsid w:val="00D36B43"/>
    <w:rsid w:val="00D4108F"/>
    <w:rsid w:val="00D47214"/>
    <w:rsid w:val="00D52C92"/>
    <w:rsid w:val="00D57E2F"/>
    <w:rsid w:val="00D74A7E"/>
    <w:rsid w:val="00D87E58"/>
    <w:rsid w:val="00D91D9D"/>
    <w:rsid w:val="00D9691F"/>
    <w:rsid w:val="00DB08BF"/>
    <w:rsid w:val="00DB39F8"/>
    <w:rsid w:val="00DD6AF8"/>
    <w:rsid w:val="00DE092D"/>
    <w:rsid w:val="00DE4D1F"/>
    <w:rsid w:val="00DE7F12"/>
    <w:rsid w:val="00DF00D2"/>
    <w:rsid w:val="00DF02AA"/>
    <w:rsid w:val="00E007D0"/>
    <w:rsid w:val="00E06CFA"/>
    <w:rsid w:val="00E21B8E"/>
    <w:rsid w:val="00E22D7A"/>
    <w:rsid w:val="00E46366"/>
    <w:rsid w:val="00E52957"/>
    <w:rsid w:val="00E65CC0"/>
    <w:rsid w:val="00E754E6"/>
    <w:rsid w:val="00E77534"/>
    <w:rsid w:val="00E81A5F"/>
    <w:rsid w:val="00E84DA3"/>
    <w:rsid w:val="00E86E20"/>
    <w:rsid w:val="00E87D06"/>
    <w:rsid w:val="00EA33CD"/>
    <w:rsid w:val="00EA4675"/>
    <w:rsid w:val="00EA6B1C"/>
    <w:rsid w:val="00EC0820"/>
    <w:rsid w:val="00EC127D"/>
    <w:rsid w:val="00EC2830"/>
    <w:rsid w:val="00EC3058"/>
    <w:rsid w:val="00EC33D2"/>
    <w:rsid w:val="00ED3FFD"/>
    <w:rsid w:val="00EE57E5"/>
    <w:rsid w:val="00EF074B"/>
    <w:rsid w:val="00EF564D"/>
    <w:rsid w:val="00F01775"/>
    <w:rsid w:val="00F12076"/>
    <w:rsid w:val="00F264CA"/>
    <w:rsid w:val="00F27E87"/>
    <w:rsid w:val="00F37598"/>
    <w:rsid w:val="00F42506"/>
    <w:rsid w:val="00F43DD0"/>
    <w:rsid w:val="00F54E27"/>
    <w:rsid w:val="00F71AAB"/>
    <w:rsid w:val="00F860F8"/>
    <w:rsid w:val="00F90D88"/>
    <w:rsid w:val="00F92D26"/>
    <w:rsid w:val="00FA64E0"/>
    <w:rsid w:val="00FB6ADA"/>
    <w:rsid w:val="00FC472C"/>
    <w:rsid w:val="00FE0074"/>
    <w:rsid w:val="00FF041A"/>
    <w:rsid w:val="00FF3713"/>
    <w:rsid w:val="00FF4FD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D8F3"/>
  <w15:chartTrackingRefBased/>
  <w15:docId w15:val="{5A7AF2C4-1474-42F9-9DB9-03F838CA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B5"/>
    <w:pPr>
      <w:jc w:val="both"/>
    </w:pPr>
    <w:rPr>
      <w:rFonts w:asciiTheme="minorBidi" w:hAnsiTheme="minorBidi"/>
    </w:rPr>
  </w:style>
  <w:style w:type="paragraph" w:styleId="Ttulo1">
    <w:name w:val="heading 1"/>
    <w:basedOn w:val="Normal"/>
    <w:next w:val="Normal"/>
    <w:link w:val="Ttulo1Car"/>
    <w:uiPriority w:val="9"/>
    <w:qFormat/>
    <w:rsid w:val="00EC0820"/>
    <w:pPr>
      <w:keepNext/>
      <w:keepLines/>
      <w:numPr>
        <w:numId w:val="4"/>
      </w:numPr>
      <w:spacing w:before="240" w:after="240"/>
      <w:outlineLvl w:val="0"/>
    </w:pPr>
    <w:rPr>
      <w:rFonts w:eastAsiaTheme="majorEastAsia"/>
      <w:sz w:val="32"/>
      <w:szCs w:val="32"/>
    </w:rPr>
  </w:style>
  <w:style w:type="paragraph" w:styleId="Ttulo2">
    <w:name w:val="heading 2"/>
    <w:basedOn w:val="Normal"/>
    <w:next w:val="Normal"/>
    <w:link w:val="Ttulo2Car"/>
    <w:uiPriority w:val="9"/>
    <w:unhideWhenUsed/>
    <w:qFormat/>
    <w:rsid w:val="002D5BC1"/>
    <w:pPr>
      <w:keepNext/>
      <w:keepLines/>
      <w:numPr>
        <w:ilvl w:val="1"/>
        <w:numId w:val="4"/>
      </w:numPr>
      <w:spacing w:before="40" w:after="0"/>
      <w:outlineLvl w:val="1"/>
    </w:pPr>
    <w:rPr>
      <w:rFonts w:ascii="Arial" w:eastAsiaTheme="majorEastAsia" w:hAnsi="Arial" w:cs="Arial"/>
      <w:sz w:val="26"/>
      <w:szCs w:val="26"/>
    </w:rPr>
  </w:style>
  <w:style w:type="paragraph" w:styleId="Ttulo3">
    <w:name w:val="heading 3"/>
    <w:basedOn w:val="Normal"/>
    <w:next w:val="Normal"/>
    <w:link w:val="Ttulo3Car"/>
    <w:uiPriority w:val="9"/>
    <w:unhideWhenUsed/>
    <w:qFormat/>
    <w:rsid w:val="0005397D"/>
    <w:pPr>
      <w:keepNext/>
      <w:keepLines/>
      <w:numPr>
        <w:ilvl w:val="2"/>
        <w:numId w:val="4"/>
      </w:numPr>
      <w:spacing w:before="40" w:after="0"/>
      <w:outlineLvl w:val="2"/>
    </w:pPr>
    <w:rPr>
      <w:rFonts w:ascii="Arial" w:eastAsiaTheme="majorEastAsia" w:hAnsi="Arial" w:cs="Arial"/>
      <w:sz w:val="24"/>
      <w:szCs w:val="24"/>
    </w:rPr>
  </w:style>
  <w:style w:type="paragraph" w:styleId="Ttulo4">
    <w:name w:val="heading 4"/>
    <w:basedOn w:val="Normal"/>
    <w:next w:val="Normal"/>
    <w:link w:val="Ttulo4Car"/>
    <w:uiPriority w:val="9"/>
    <w:semiHidden/>
    <w:unhideWhenUsed/>
    <w:qFormat/>
    <w:rsid w:val="000E222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E222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E222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E222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E222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E222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820"/>
    <w:rPr>
      <w:rFonts w:asciiTheme="minorBidi" w:eastAsiaTheme="majorEastAsia" w:hAnsiTheme="minorBidi"/>
      <w:sz w:val="32"/>
      <w:szCs w:val="32"/>
    </w:rPr>
  </w:style>
  <w:style w:type="paragraph" w:styleId="Ttulo">
    <w:name w:val="Title"/>
    <w:basedOn w:val="Normal"/>
    <w:next w:val="Normal"/>
    <w:link w:val="TtuloCar"/>
    <w:uiPriority w:val="10"/>
    <w:qFormat/>
    <w:rsid w:val="00197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F2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F6C4B"/>
    <w:pPr>
      <w:ind w:left="720"/>
      <w:contextualSpacing/>
    </w:pPr>
  </w:style>
  <w:style w:type="character" w:styleId="Hipervnculo">
    <w:name w:val="Hyperlink"/>
    <w:basedOn w:val="Fuentedeprrafopredeter"/>
    <w:uiPriority w:val="99"/>
    <w:unhideWhenUsed/>
    <w:rsid w:val="0086501F"/>
    <w:rPr>
      <w:color w:val="0563C1" w:themeColor="hyperlink"/>
      <w:u w:val="single"/>
    </w:rPr>
  </w:style>
  <w:style w:type="character" w:styleId="Mencinsinresolver">
    <w:name w:val="Unresolved Mention"/>
    <w:basedOn w:val="Fuentedeprrafopredeter"/>
    <w:uiPriority w:val="99"/>
    <w:semiHidden/>
    <w:unhideWhenUsed/>
    <w:rsid w:val="0086501F"/>
    <w:rPr>
      <w:color w:val="605E5C"/>
      <w:shd w:val="clear" w:color="auto" w:fill="E1DFDD"/>
    </w:rPr>
  </w:style>
  <w:style w:type="character" w:styleId="Hipervnculovisitado">
    <w:name w:val="FollowedHyperlink"/>
    <w:basedOn w:val="Fuentedeprrafopredeter"/>
    <w:uiPriority w:val="99"/>
    <w:semiHidden/>
    <w:unhideWhenUsed/>
    <w:rsid w:val="00CD24F1"/>
    <w:rPr>
      <w:color w:val="954F72" w:themeColor="followedHyperlink"/>
      <w:u w:val="single"/>
    </w:rPr>
  </w:style>
  <w:style w:type="character" w:styleId="Textoennegrita">
    <w:name w:val="Strong"/>
    <w:basedOn w:val="Fuentedeprrafopredeter"/>
    <w:uiPriority w:val="22"/>
    <w:qFormat/>
    <w:rsid w:val="003D503C"/>
    <w:rPr>
      <w:b/>
      <w:bCs/>
    </w:rPr>
  </w:style>
  <w:style w:type="character" w:customStyle="1" w:styleId="Ttulo2Car">
    <w:name w:val="Título 2 Car"/>
    <w:basedOn w:val="Fuentedeprrafopredeter"/>
    <w:link w:val="Ttulo2"/>
    <w:uiPriority w:val="9"/>
    <w:rsid w:val="002D5BC1"/>
    <w:rPr>
      <w:rFonts w:ascii="Arial" w:eastAsiaTheme="majorEastAsia" w:hAnsi="Arial" w:cs="Arial"/>
      <w:sz w:val="26"/>
      <w:szCs w:val="26"/>
    </w:rPr>
  </w:style>
  <w:style w:type="character" w:customStyle="1" w:styleId="Ttulo3Car">
    <w:name w:val="Título 3 Car"/>
    <w:basedOn w:val="Fuentedeprrafopredeter"/>
    <w:link w:val="Ttulo3"/>
    <w:uiPriority w:val="9"/>
    <w:rsid w:val="0005397D"/>
    <w:rPr>
      <w:rFonts w:ascii="Arial" w:eastAsiaTheme="majorEastAsia" w:hAnsi="Arial" w:cs="Arial"/>
      <w:sz w:val="24"/>
      <w:szCs w:val="24"/>
    </w:rPr>
  </w:style>
  <w:style w:type="character" w:customStyle="1" w:styleId="Ttulo4Car">
    <w:name w:val="Título 4 Car"/>
    <w:basedOn w:val="Fuentedeprrafopredeter"/>
    <w:link w:val="Ttulo4"/>
    <w:uiPriority w:val="9"/>
    <w:semiHidden/>
    <w:rsid w:val="000E222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E222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E222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E222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E222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E22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46247"/>
    <w:rPr>
      <w:rFonts w:ascii="Times New Roman" w:hAnsi="Times New Roman" w:cs="Times New Roman"/>
      <w:sz w:val="24"/>
      <w:szCs w:val="24"/>
    </w:rPr>
  </w:style>
  <w:style w:type="paragraph" w:styleId="TtuloTDC">
    <w:name w:val="TOC Heading"/>
    <w:basedOn w:val="Ttulo1"/>
    <w:next w:val="Normal"/>
    <w:uiPriority w:val="39"/>
    <w:unhideWhenUsed/>
    <w:qFormat/>
    <w:rsid w:val="00A800D9"/>
    <w:pPr>
      <w:numPr>
        <w:numId w:val="0"/>
      </w:numPr>
      <w:spacing w:after="0"/>
      <w:jc w:val="left"/>
      <w:outlineLvl w:val="9"/>
    </w:pPr>
    <w:rPr>
      <w:color w:val="2F5496" w:themeColor="accent1" w:themeShade="BF"/>
      <w:lang w:eastAsia="es-ES"/>
    </w:rPr>
  </w:style>
  <w:style w:type="paragraph" w:styleId="TDC1">
    <w:name w:val="toc 1"/>
    <w:basedOn w:val="Normal"/>
    <w:next w:val="Normal"/>
    <w:autoRedefine/>
    <w:uiPriority w:val="39"/>
    <w:unhideWhenUsed/>
    <w:rsid w:val="00A800D9"/>
    <w:pPr>
      <w:spacing w:after="100"/>
    </w:pPr>
  </w:style>
  <w:style w:type="paragraph" w:styleId="TDC2">
    <w:name w:val="toc 2"/>
    <w:basedOn w:val="Normal"/>
    <w:next w:val="Normal"/>
    <w:autoRedefine/>
    <w:uiPriority w:val="39"/>
    <w:unhideWhenUsed/>
    <w:rsid w:val="00A800D9"/>
    <w:pPr>
      <w:spacing w:after="100"/>
      <w:ind w:left="220"/>
    </w:pPr>
  </w:style>
  <w:style w:type="paragraph" w:styleId="Encabezado">
    <w:name w:val="header"/>
    <w:basedOn w:val="Normal"/>
    <w:link w:val="EncabezadoCar"/>
    <w:unhideWhenUsed/>
    <w:rsid w:val="001D4C03"/>
    <w:pPr>
      <w:tabs>
        <w:tab w:val="center" w:pos="4513"/>
        <w:tab w:val="right" w:pos="9026"/>
      </w:tabs>
      <w:spacing w:after="0" w:line="240" w:lineRule="auto"/>
    </w:pPr>
  </w:style>
  <w:style w:type="character" w:customStyle="1" w:styleId="EncabezadoCar">
    <w:name w:val="Encabezado Car"/>
    <w:basedOn w:val="Fuentedeprrafopredeter"/>
    <w:link w:val="Encabezado"/>
    <w:rsid w:val="001D4C03"/>
  </w:style>
  <w:style w:type="paragraph" w:styleId="Piedepgina">
    <w:name w:val="footer"/>
    <w:basedOn w:val="Normal"/>
    <w:link w:val="PiedepginaCar"/>
    <w:unhideWhenUsed/>
    <w:rsid w:val="001D4C0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D4C03"/>
  </w:style>
  <w:style w:type="character" w:styleId="Nmerodepgina">
    <w:name w:val="page number"/>
    <w:basedOn w:val="Fuentedeprrafopredeter"/>
    <w:rsid w:val="00655D4C"/>
  </w:style>
  <w:style w:type="table" w:styleId="Tablaconcuadrcula">
    <w:name w:val="Table Grid"/>
    <w:basedOn w:val="Tablanormal"/>
    <w:uiPriority w:val="39"/>
    <w:rsid w:val="00164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basedOn w:val="Fuentedeprrafopredeter"/>
    <w:uiPriority w:val="32"/>
    <w:qFormat/>
    <w:rsid w:val="002D5BC1"/>
    <w:rPr>
      <w:b/>
      <w:bCs/>
      <w:smallCaps/>
      <w:color w:val="4472C4" w:themeColor="accent1"/>
      <w:spacing w:val="5"/>
    </w:rPr>
  </w:style>
  <w:style w:type="paragraph" w:styleId="Citadestacada">
    <w:name w:val="Intense Quote"/>
    <w:basedOn w:val="Normal"/>
    <w:next w:val="Normal"/>
    <w:link w:val="CitadestacadaCar"/>
    <w:uiPriority w:val="30"/>
    <w:qFormat/>
    <w:rsid w:val="00F54E27"/>
    <w:pPr>
      <w:pBdr>
        <w:top w:val="single" w:sz="4" w:space="10" w:color="C00000"/>
        <w:bottom w:val="single" w:sz="4" w:space="10" w:color="C00000"/>
      </w:pBdr>
      <w:spacing w:before="360" w:after="360"/>
      <w:ind w:left="864" w:right="864"/>
      <w:jc w:val="center"/>
    </w:pPr>
    <w:rPr>
      <w:i/>
      <w:iCs/>
      <w:color w:val="FF0000"/>
    </w:rPr>
  </w:style>
  <w:style w:type="character" w:customStyle="1" w:styleId="CitadestacadaCar">
    <w:name w:val="Cita destacada Car"/>
    <w:basedOn w:val="Fuentedeprrafopredeter"/>
    <w:link w:val="Citadestacada"/>
    <w:uiPriority w:val="30"/>
    <w:rsid w:val="00F54E27"/>
    <w:rPr>
      <w:rFonts w:asciiTheme="minorBidi" w:hAnsiTheme="minorBidi"/>
      <w:i/>
      <w:iCs/>
      <w:color w:val="FF0000"/>
    </w:rPr>
  </w:style>
  <w:style w:type="paragraph" w:customStyle="1" w:styleId="Cdigo">
    <w:name w:val="Código"/>
    <w:basedOn w:val="Normal"/>
    <w:link w:val="CdigoCar"/>
    <w:qFormat/>
    <w:rsid w:val="0009381D"/>
    <w:pPr>
      <w:shd w:val="clear" w:color="auto" w:fill="F2F2F2" w:themeFill="background1" w:themeFillShade="F2"/>
      <w:spacing w:after="0" w:line="240" w:lineRule="auto"/>
      <w:contextualSpacing/>
    </w:pPr>
    <w:rPr>
      <w:rFonts w:ascii="Roboto Mono" w:hAnsi="Roboto Mono"/>
      <w:sz w:val="20"/>
      <w:szCs w:val="16"/>
    </w:rPr>
  </w:style>
  <w:style w:type="character" w:customStyle="1" w:styleId="CdigoCar">
    <w:name w:val="Código Car"/>
    <w:basedOn w:val="Fuentedeprrafopredeter"/>
    <w:link w:val="Cdigo"/>
    <w:rsid w:val="0009381D"/>
    <w:rPr>
      <w:rFonts w:ascii="Roboto Mono" w:hAnsi="Roboto Mono"/>
      <w:sz w:val="20"/>
      <w:szCs w:val="16"/>
      <w:shd w:val="clear" w:color="auto" w:fill="F2F2F2" w:themeFill="background1" w:themeFillShade="F2"/>
    </w:rPr>
  </w:style>
  <w:style w:type="character" w:styleId="Textodelmarcadordeposicin">
    <w:name w:val="Placeholder Text"/>
    <w:basedOn w:val="Fuentedeprrafopredeter"/>
    <w:uiPriority w:val="99"/>
    <w:semiHidden/>
    <w:rsid w:val="003079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8829">
      <w:bodyDiv w:val="1"/>
      <w:marLeft w:val="0"/>
      <w:marRight w:val="0"/>
      <w:marTop w:val="0"/>
      <w:marBottom w:val="0"/>
      <w:divBdr>
        <w:top w:val="none" w:sz="0" w:space="0" w:color="auto"/>
        <w:left w:val="none" w:sz="0" w:space="0" w:color="auto"/>
        <w:bottom w:val="none" w:sz="0" w:space="0" w:color="auto"/>
        <w:right w:val="none" w:sz="0" w:space="0" w:color="auto"/>
      </w:divBdr>
    </w:div>
    <w:div w:id="141236538">
      <w:bodyDiv w:val="1"/>
      <w:marLeft w:val="0"/>
      <w:marRight w:val="0"/>
      <w:marTop w:val="0"/>
      <w:marBottom w:val="0"/>
      <w:divBdr>
        <w:top w:val="none" w:sz="0" w:space="0" w:color="auto"/>
        <w:left w:val="none" w:sz="0" w:space="0" w:color="auto"/>
        <w:bottom w:val="none" w:sz="0" w:space="0" w:color="auto"/>
        <w:right w:val="none" w:sz="0" w:space="0" w:color="auto"/>
      </w:divBdr>
    </w:div>
    <w:div w:id="278682247">
      <w:bodyDiv w:val="1"/>
      <w:marLeft w:val="0"/>
      <w:marRight w:val="0"/>
      <w:marTop w:val="0"/>
      <w:marBottom w:val="0"/>
      <w:divBdr>
        <w:top w:val="none" w:sz="0" w:space="0" w:color="auto"/>
        <w:left w:val="none" w:sz="0" w:space="0" w:color="auto"/>
        <w:bottom w:val="none" w:sz="0" w:space="0" w:color="auto"/>
        <w:right w:val="none" w:sz="0" w:space="0" w:color="auto"/>
      </w:divBdr>
    </w:div>
    <w:div w:id="316418753">
      <w:bodyDiv w:val="1"/>
      <w:marLeft w:val="0"/>
      <w:marRight w:val="0"/>
      <w:marTop w:val="0"/>
      <w:marBottom w:val="0"/>
      <w:divBdr>
        <w:top w:val="none" w:sz="0" w:space="0" w:color="auto"/>
        <w:left w:val="none" w:sz="0" w:space="0" w:color="auto"/>
        <w:bottom w:val="none" w:sz="0" w:space="0" w:color="auto"/>
        <w:right w:val="none" w:sz="0" w:space="0" w:color="auto"/>
      </w:divBdr>
    </w:div>
    <w:div w:id="360016686">
      <w:bodyDiv w:val="1"/>
      <w:marLeft w:val="0"/>
      <w:marRight w:val="0"/>
      <w:marTop w:val="0"/>
      <w:marBottom w:val="0"/>
      <w:divBdr>
        <w:top w:val="none" w:sz="0" w:space="0" w:color="auto"/>
        <w:left w:val="none" w:sz="0" w:space="0" w:color="auto"/>
        <w:bottom w:val="none" w:sz="0" w:space="0" w:color="auto"/>
        <w:right w:val="none" w:sz="0" w:space="0" w:color="auto"/>
      </w:divBdr>
    </w:div>
    <w:div w:id="360472023">
      <w:bodyDiv w:val="1"/>
      <w:marLeft w:val="0"/>
      <w:marRight w:val="0"/>
      <w:marTop w:val="0"/>
      <w:marBottom w:val="0"/>
      <w:divBdr>
        <w:top w:val="none" w:sz="0" w:space="0" w:color="auto"/>
        <w:left w:val="none" w:sz="0" w:space="0" w:color="auto"/>
        <w:bottom w:val="none" w:sz="0" w:space="0" w:color="auto"/>
        <w:right w:val="none" w:sz="0" w:space="0" w:color="auto"/>
      </w:divBdr>
    </w:div>
    <w:div w:id="445079540">
      <w:bodyDiv w:val="1"/>
      <w:marLeft w:val="0"/>
      <w:marRight w:val="0"/>
      <w:marTop w:val="0"/>
      <w:marBottom w:val="0"/>
      <w:divBdr>
        <w:top w:val="none" w:sz="0" w:space="0" w:color="auto"/>
        <w:left w:val="none" w:sz="0" w:space="0" w:color="auto"/>
        <w:bottom w:val="none" w:sz="0" w:space="0" w:color="auto"/>
        <w:right w:val="none" w:sz="0" w:space="0" w:color="auto"/>
      </w:divBdr>
    </w:div>
    <w:div w:id="453670614">
      <w:bodyDiv w:val="1"/>
      <w:marLeft w:val="0"/>
      <w:marRight w:val="0"/>
      <w:marTop w:val="0"/>
      <w:marBottom w:val="0"/>
      <w:divBdr>
        <w:top w:val="none" w:sz="0" w:space="0" w:color="auto"/>
        <w:left w:val="none" w:sz="0" w:space="0" w:color="auto"/>
        <w:bottom w:val="none" w:sz="0" w:space="0" w:color="auto"/>
        <w:right w:val="none" w:sz="0" w:space="0" w:color="auto"/>
      </w:divBdr>
    </w:div>
    <w:div w:id="498354338">
      <w:bodyDiv w:val="1"/>
      <w:marLeft w:val="0"/>
      <w:marRight w:val="0"/>
      <w:marTop w:val="0"/>
      <w:marBottom w:val="0"/>
      <w:divBdr>
        <w:top w:val="none" w:sz="0" w:space="0" w:color="auto"/>
        <w:left w:val="none" w:sz="0" w:space="0" w:color="auto"/>
        <w:bottom w:val="none" w:sz="0" w:space="0" w:color="auto"/>
        <w:right w:val="none" w:sz="0" w:space="0" w:color="auto"/>
      </w:divBdr>
    </w:div>
    <w:div w:id="525100468">
      <w:bodyDiv w:val="1"/>
      <w:marLeft w:val="0"/>
      <w:marRight w:val="0"/>
      <w:marTop w:val="0"/>
      <w:marBottom w:val="0"/>
      <w:divBdr>
        <w:top w:val="none" w:sz="0" w:space="0" w:color="auto"/>
        <w:left w:val="none" w:sz="0" w:space="0" w:color="auto"/>
        <w:bottom w:val="none" w:sz="0" w:space="0" w:color="auto"/>
        <w:right w:val="none" w:sz="0" w:space="0" w:color="auto"/>
      </w:divBdr>
    </w:div>
    <w:div w:id="626544434">
      <w:bodyDiv w:val="1"/>
      <w:marLeft w:val="0"/>
      <w:marRight w:val="0"/>
      <w:marTop w:val="0"/>
      <w:marBottom w:val="0"/>
      <w:divBdr>
        <w:top w:val="none" w:sz="0" w:space="0" w:color="auto"/>
        <w:left w:val="none" w:sz="0" w:space="0" w:color="auto"/>
        <w:bottom w:val="none" w:sz="0" w:space="0" w:color="auto"/>
        <w:right w:val="none" w:sz="0" w:space="0" w:color="auto"/>
      </w:divBdr>
    </w:div>
    <w:div w:id="690299402">
      <w:bodyDiv w:val="1"/>
      <w:marLeft w:val="0"/>
      <w:marRight w:val="0"/>
      <w:marTop w:val="0"/>
      <w:marBottom w:val="0"/>
      <w:divBdr>
        <w:top w:val="none" w:sz="0" w:space="0" w:color="auto"/>
        <w:left w:val="none" w:sz="0" w:space="0" w:color="auto"/>
        <w:bottom w:val="none" w:sz="0" w:space="0" w:color="auto"/>
        <w:right w:val="none" w:sz="0" w:space="0" w:color="auto"/>
      </w:divBdr>
    </w:div>
    <w:div w:id="814833184">
      <w:bodyDiv w:val="1"/>
      <w:marLeft w:val="0"/>
      <w:marRight w:val="0"/>
      <w:marTop w:val="0"/>
      <w:marBottom w:val="0"/>
      <w:divBdr>
        <w:top w:val="none" w:sz="0" w:space="0" w:color="auto"/>
        <w:left w:val="none" w:sz="0" w:space="0" w:color="auto"/>
        <w:bottom w:val="none" w:sz="0" w:space="0" w:color="auto"/>
        <w:right w:val="none" w:sz="0" w:space="0" w:color="auto"/>
      </w:divBdr>
    </w:div>
    <w:div w:id="823549859">
      <w:bodyDiv w:val="1"/>
      <w:marLeft w:val="0"/>
      <w:marRight w:val="0"/>
      <w:marTop w:val="0"/>
      <w:marBottom w:val="0"/>
      <w:divBdr>
        <w:top w:val="none" w:sz="0" w:space="0" w:color="auto"/>
        <w:left w:val="none" w:sz="0" w:space="0" w:color="auto"/>
        <w:bottom w:val="none" w:sz="0" w:space="0" w:color="auto"/>
        <w:right w:val="none" w:sz="0" w:space="0" w:color="auto"/>
      </w:divBdr>
    </w:div>
    <w:div w:id="847059552">
      <w:bodyDiv w:val="1"/>
      <w:marLeft w:val="0"/>
      <w:marRight w:val="0"/>
      <w:marTop w:val="0"/>
      <w:marBottom w:val="0"/>
      <w:divBdr>
        <w:top w:val="none" w:sz="0" w:space="0" w:color="auto"/>
        <w:left w:val="none" w:sz="0" w:space="0" w:color="auto"/>
        <w:bottom w:val="none" w:sz="0" w:space="0" w:color="auto"/>
        <w:right w:val="none" w:sz="0" w:space="0" w:color="auto"/>
      </w:divBdr>
    </w:div>
    <w:div w:id="864172748">
      <w:bodyDiv w:val="1"/>
      <w:marLeft w:val="0"/>
      <w:marRight w:val="0"/>
      <w:marTop w:val="0"/>
      <w:marBottom w:val="0"/>
      <w:divBdr>
        <w:top w:val="none" w:sz="0" w:space="0" w:color="auto"/>
        <w:left w:val="none" w:sz="0" w:space="0" w:color="auto"/>
        <w:bottom w:val="none" w:sz="0" w:space="0" w:color="auto"/>
        <w:right w:val="none" w:sz="0" w:space="0" w:color="auto"/>
      </w:divBdr>
    </w:div>
    <w:div w:id="1083066819">
      <w:bodyDiv w:val="1"/>
      <w:marLeft w:val="0"/>
      <w:marRight w:val="0"/>
      <w:marTop w:val="0"/>
      <w:marBottom w:val="0"/>
      <w:divBdr>
        <w:top w:val="none" w:sz="0" w:space="0" w:color="auto"/>
        <w:left w:val="none" w:sz="0" w:space="0" w:color="auto"/>
        <w:bottom w:val="none" w:sz="0" w:space="0" w:color="auto"/>
        <w:right w:val="none" w:sz="0" w:space="0" w:color="auto"/>
      </w:divBdr>
    </w:div>
    <w:div w:id="1164973868">
      <w:bodyDiv w:val="1"/>
      <w:marLeft w:val="0"/>
      <w:marRight w:val="0"/>
      <w:marTop w:val="0"/>
      <w:marBottom w:val="0"/>
      <w:divBdr>
        <w:top w:val="none" w:sz="0" w:space="0" w:color="auto"/>
        <w:left w:val="none" w:sz="0" w:space="0" w:color="auto"/>
        <w:bottom w:val="none" w:sz="0" w:space="0" w:color="auto"/>
        <w:right w:val="none" w:sz="0" w:space="0" w:color="auto"/>
      </w:divBdr>
    </w:div>
    <w:div w:id="1167016492">
      <w:bodyDiv w:val="1"/>
      <w:marLeft w:val="0"/>
      <w:marRight w:val="0"/>
      <w:marTop w:val="0"/>
      <w:marBottom w:val="0"/>
      <w:divBdr>
        <w:top w:val="none" w:sz="0" w:space="0" w:color="auto"/>
        <w:left w:val="none" w:sz="0" w:space="0" w:color="auto"/>
        <w:bottom w:val="none" w:sz="0" w:space="0" w:color="auto"/>
        <w:right w:val="none" w:sz="0" w:space="0" w:color="auto"/>
      </w:divBdr>
    </w:div>
    <w:div w:id="1173841341">
      <w:bodyDiv w:val="1"/>
      <w:marLeft w:val="0"/>
      <w:marRight w:val="0"/>
      <w:marTop w:val="0"/>
      <w:marBottom w:val="0"/>
      <w:divBdr>
        <w:top w:val="none" w:sz="0" w:space="0" w:color="auto"/>
        <w:left w:val="none" w:sz="0" w:space="0" w:color="auto"/>
        <w:bottom w:val="none" w:sz="0" w:space="0" w:color="auto"/>
        <w:right w:val="none" w:sz="0" w:space="0" w:color="auto"/>
      </w:divBdr>
    </w:div>
    <w:div w:id="1187643637">
      <w:bodyDiv w:val="1"/>
      <w:marLeft w:val="0"/>
      <w:marRight w:val="0"/>
      <w:marTop w:val="0"/>
      <w:marBottom w:val="0"/>
      <w:divBdr>
        <w:top w:val="none" w:sz="0" w:space="0" w:color="auto"/>
        <w:left w:val="none" w:sz="0" w:space="0" w:color="auto"/>
        <w:bottom w:val="none" w:sz="0" w:space="0" w:color="auto"/>
        <w:right w:val="none" w:sz="0" w:space="0" w:color="auto"/>
      </w:divBdr>
    </w:div>
    <w:div w:id="1265846070">
      <w:bodyDiv w:val="1"/>
      <w:marLeft w:val="0"/>
      <w:marRight w:val="0"/>
      <w:marTop w:val="0"/>
      <w:marBottom w:val="0"/>
      <w:divBdr>
        <w:top w:val="none" w:sz="0" w:space="0" w:color="auto"/>
        <w:left w:val="none" w:sz="0" w:space="0" w:color="auto"/>
        <w:bottom w:val="none" w:sz="0" w:space="0" w:color="auto"/>
        <w:right w:val="none" w:sz="0" w:space="0" w:color="auto"/>
      </w:divBdr>
    </w:div>
    <w:div w:id="1332174923">
      <w:bodyDiv w:val="1"/>
      <w:marLeft w:val="0"/>
      <w:marRight w:val="0"/>
      <w:marTop w:val="0"/>
      <w:marBottom w:val="0"/>
      <w:divBdr>
        <w:top w:val="none" w:sz="0" w:space="0" w:color="auto"/>
        <w:left w:val="none" w:sz="0" w:space="0" w:color="auto"/>
        <w:bottom w:val="none" w:sz="0" w:space="0" w:color="auto"/>
        <w:right w:val="none" w:sz="0" w:space="0" w:color="auto"/>
      </w:divBdr>
      <w:divsChild>
        <w:div w:id="1785535553">
          <w:marLeft w:val="450"/>
          <w:marRight w:val="0"/>
          <w:marTop w:val="0"/>
          <w:marBottom w:val="0"/>
          <w:divBdr>
            <w:top w:val="none" w:sz="0" w:space="0" w:color="auto"/>
            <w:left w:val="none" w:sz="0" w:space="0" w:color="auto"/>
            <w:bottom w:val="none" w:sz="0" w:space="0" w:color="auto"/>
            <w:right w:val="none" w:sz="0" w:space="0" w:color="auto"/>
          </w:divBdr>
        </w:div>
        <w:div w:id="2051296736">
          <w:marLeft w:val="450"/>
          <w:marRight w:val="0"/>
          <w:marTop w:val="0"/>
          <w:marBottom w:val="0"/>
          <w:divBdr>
            <w:top w:val="none" w:sz="0" w:space="0" w:color="auto"/>
            <w:left w:val="none" w:sz="0" w:space="0" w:color="auto"/>
            <w:bottom w:val="none" w:sz="0" w:space="0" w:color="auto"/>
            <w:right w:val="none" w:sz="0" w:space="0" w:color="auto"/>
          </w:divBdr>
        </w:div>
        <w:div w:id="899708596">
          <w:marLeft w:val="450"/>
          <w:marRight w:val="0"/>
          <w:marTop w:val="0"/>
          <w:marBottom w:val="0"/>
          <w:divBdr>
            <w:top w:val="none" w:sz="0" w:space="0" w:color="auto"/>
            <w:left w:val="none" w:sz="0" w:space="0" w:color="auto"/>
            <w:bottom w:val="none" w:sz="0" w:space="0" w:color="auto"/>
            <w:right w:val="none" w:sz="0" w:space="0" w:color="auto"/>
          </w:divBdr>
        </w:div>
        <w:div w:id="60099113">
          <w:marLeft w:val="450"/>
          <w:marRight w:val="0"/>
          <w:marTop w:val="0"/>
          <w:marBottom w:val="0"/>
          <w:divBdr>
            <w:top w:val="none" w:sz="0" w:space="0" w:color="auto"/>
            <w:left w:val="none" w:sz="0" w:space="0" w:color="auto"/>
            <w:bottom w:val="none" w:sz="0" w:space="0" w:color="auto"/>
            <w:right w:val="none" w:sz="0" w:space="0" w:color="auto"/>
          </w:divBdr>
        </w:div>
      </w:divsChild>
    </w:div>
    <w:div w:id="1373312786">
      <w:bodyDiv w:val="1"/>
      <w:marLeft w:val="0"/>
      <w:marRight w:val="0"/>
      <w:marTop w:val="0"/>
      <w:marBottom w:val="0"/>
      <w:divBdr>
        <w:top w:val="none" w:sz="0" w:space="0" w:color="auto"/>
        <w:left w:val="none" w:sz="0" w:space="0" w:color="auto"/>
        <w:bottom w:val="none" w:sz="0" w:space="0" w:color="auto"/>
        <w:right w:val="none" w:sz="0" w:space="0" w:color="auto"/>
      </w:divBdr>
    </w:div>
    <w:div w:id="1398822643">
      <w:bodyDiv w:val="1"/>
      <w:marLeft w:val="0"/>
      <w:marRight w:val="0"/>
      <w:marTop w:val="0"/>
      <w:marBottom w:val="0"/>
      <w:divBdr>
        <w:top w:val="none" w:sz="0" w:space="0" w:color="auto"/>
        <w:left w:val="none" w:sz="0" w:space="0" w:color="auto"/>
        <w:bottom w:val="none" w:sz="0" w:space="0" w:color="auto"/>
        <w:right w:val="none" w:sz="0" w:space="0" w:color="auto"/>
      </w:divBdr>
    </w:div>
    <w:div w:id="1496610636">
      <w:bodyDiv w:val="1"/>
      <w:marLeft w:val="0"/>
      <w:marRight w:val="0"/>
      <w:marTop w:val="0"/>
      <w:marBottom w:val="0"/>
      <w:divBdr>
        <w:top w:val="none" w:sz="0" w:space="0" w:color="auto"/>
        <w:left w:val="none" w:sz="0" w:space="0" w:color="auto"/>
        <w:bottom w:val="none" w:sz="0" w:space="0" w:color="auto"/>
        <w:right w:val="none" w:sz="0" w:space="0" w:color="auto"/>
      </w:divBdr>
    </w:div>
    <w:div w:id="1509711523">
      <w:bodyDiv w:val="1"/>
      <w:marLeft w:val="0"/>
      <w:marRight w:val="0"/>
      <w:marTop w:val="0"/>
      <w:marBottom w:val="0"/>
      <w:divBdr>
        <w:top w:val="none" w:sz="0" w:space="0" w:color="auto"/>
        <w:left w:val="none" w:sz="0" w:space="0" w:color="auto"/>
        <w:bottom w:val="none" w:sz="0" w:space="0" w:color="auto"/>
        <w:right w:val="none" w:sz="0" w:space="0" w:color="auto"/>
      </w:divBdr>
    </w:div>
    <w:div w:id="1521624426">
      <w:bodyDiv w:val="1"/>
      <w:marLeft w:val="0"/>
      <w:marRight w:val="0"/>
      <w:marTop w:val="0"/>
      <w:marBottom w:val="0"/>
      <w:divBdr>
        <w:top w:val="none" w:sz="0" w:space="0" w:color="auto"/>
        <w:left w:val="none" w:sz="0" w:space="0" w:color="auto"/>
        <w:bottom w:val="none" w:sz="0" w:space="0" w:color="auto"/>
        <w:right w:val="none" w:sz="0" w:space="0" w:color="auto"/>
      </w:divBdr>
    </w:div>
    <w:div w:id="1572502622">
      <w:bodyDiv w:val="1"/>
      <w:marLeft w:val="0"/>
      <w:marRight w:val="0"/>
      <w:marTop w:val="0"/>
      <w:marBottom w:val="0"/>
      <w:divBdr>
        <w:top w:val="none" w:sz="0" w:space="0" w:color="auto"/>
        <w:left w:val="none" w:sz="0" w:space="0" w:color="auto"/>
        <w:bottom w:val="none" w:sz="0" w:space="0" w:color="auto"/>
        <w:right w:val="none" w:sz="0" w:space="0" w:color="auto"/>
      </w:divBdr>
    </w:div>
    <w:div w:id="1622418139">
      <w:bodyDiv w:val="1"/>
      <w:marLeft w:val="0"/>
      <w:marRight w:val="0"/>
      <w:marTop w:val="0"/>
      <w:marBottom w:val="0"/>
      <w:divBdr>
        <w:top w:val="none" w:sz="0" w:space="0" w:color="auto"/>
        <w:left w:val="none" w:sz="0" w:space="0" w:color="auto"/>
        <w:bottom w:val="none" w:sz="0" w:space="0" w:color="auto"/>
        <w:right w:val="none" w:sz="0" w:space="0" w:color="auto"/>
      </w:divBdr>
    </w:div>
    <w:div w:id="1628975268">
      <w:bodyDiv w:val="1"/>
      <w:marLeft w:val="0"/>
      <w:marRight w:val="0"/>
      <w:marTop w:val="0"/>
      <w:marBottom w:val="0"/>
      <w:divBdr>
        <w:top w:val="none" w:sz="0" w:space="0" w:color="auto"/>
        <w:left w:val="none" w:sz="0" w:space="0" w:color="auto"/>
        <w:bottom w:val="none" w:sz="0" w:space="0" w:color="auto"/>
        <w:right w:val="none" w:sz="0" w:space="0" w:color="auto"/>
      </w:divBdr>
    </w:div>
    <w:div w:id="1778525944">
      <w:bodyDiv w:val="1"/>
      <w:marLeft w:val="0"/>
      <w:marRight w:val="0"/>
      <w:marTop w:val="0"/>
      <w:marBottom w:val="0"/>
      <w:divBdr>
        <w:top w:val="none" w:sz="0" w:space="0" w:color="auto"/>
        <w:left w:val="none" w:sz="0" w:space="0" w:color="auto"/>
        <w:bottom w:val="none" w:sz="0" w:space="0" w:color="auto"/>
        <w:right w:val="none" w:sz="0" w:space="0" w:color="auto"/>
      </w:divBdr>
    </w:div>
    <w:div w:id="1788698013">
      <w:bodyDiv w:val="1"/>
      <w:marLeft w:val="0"/>
      <w:marRight w:val="0"/>
      <w:marTop w:val="0"/>
      <w:marBottom w:val="0"/>
      <w:divBdr>
        <w:top w:val="none" w:sz="0" w:space="0" w:color="auto"/>
        <w:left w:val="none" w:sz="0" w:space="0" w:color="auto"/>
        <w:bottom w:val="none" w:sz="0" w:space="0" w:color="auto"/>
        <w:right w:val="none" w:sz="0" w:space="0" w:color="auto"/>
      </w:divBdr>
    </w:div>
    <w:div w:id="1808082766">
      <w:bodyDiv w:val="1"/>
      <w:marLeft w:val="0"/>
      <w:marRight w:val="0"/>
      <w:marTop w:val="0"/>
      <w:marBottom w:val="0"/>
      <w:divBdr>
        <w:top w:val="none" w:sz="0" w:space="0" w:color="auto"/>
        <w:left w:val="none" w:sz="0" w:space="0" w:color="auto"/>
        <w:bottom w:val="none" w:sz="0" w:space="0" w:color="auto"/>
        <w:right w:val="none" w:sz="0" w:space="0" w:color="auto"/>
      </w:divBdr>
    </w:div>
    <w:div w:id="1965039102">
      <w:bodyDiv w:val="1"/>
      <w:marLeft w:val="0"/>
      <w:marRight w:val="0"/>
      <w:marTop w:val="0"/>
      <w:marBottom w:val="0"/>
      <w:divBdr>
        <w:top w:val="none" w:sz="0" w:space="0" w:color="auto"/>
        <w:left w:val="none" w:sz="0" w:space="0" w:color="auto"/>
        <w:bottom w:val="none" w:sz="0" w:space="0" w:color="auto"/>
        <w:right w:val="none" w:sz="0" w:space="0" w:color="auto"/>
      </w:divBdr>
    </w:div>
    <w:div w:id="206576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ekflare.com/es/python-len-func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earn.microsoft.com/es-es/training/modules/intro-python-lis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4637\OneDrive%20-%20Conselleria%20d'Educaci&#243;\Curso2425\plantilla242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34520DB369CD54CABD10806BFBDE4F2" ma:contentTypeVersion="45" ma:contentTypeDescription="Crear nuevo documento." ma:contentTypeScope="" ma:versionID="be70f554869b9244b0a3e0d79b928e30">
  <xsd:schema xmlns:xsd="http://www.w3.org/2001/XMLSchema" xmlns:xs="http://www.w3.org/2001/XMLSchema" xmlns:p="http://schemas.microsoft.com/office/2006/metadata/properties" xmlns:ns3="684faed2-49c1-4313-8a25-3990e5e248fd" xmlns:ns4="41ca5694-9caa-4b6b-aa78-159b84cd7dd6" targetNamespace="http://schemas.microsoft.com/office/2006/metadata/properties" ma:root="true" ma:fieldsID="16404f0728a026995af4f9c805fdb75c" ns3:_="" ns4:_="">
    <xsd:import namespace="684faed2-49c1-4313-8a25-3990e5e248fd"/>
    <xsd:import namespace="41ca5694-9caa-4b6b-aa78-159b84cd7d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faed2-49c1-4313-8a25-3990e5e24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MediaServiceDateTaken" ma:index="47" nillable="true" ma:displayName="MediaServiceDateTaken" ma:hidden="true" ma:internalName="MediaServiceDateTaken" ma:readOnly="true">
      <xsd:simpleType>
        <xsd:restriction base="dms:Text"/>
      </xsd:simpleType>
    </xsd:element>
    <xsd:element name="MediaServiceLocation" ma:index="48" nillable="true" ma:displayName="Location" ma:internalName="MediaServiceLocation" ma:readOnly="true">
      <xsd:simpleType>
        <xsd:restriction base="dms:Text"/>
      </xsd:simpleType>
    </xsd:element>
    <xsd:element name="_activity" ma:index="49" nillable="true" ma:displayName="_activity" ma:hidden="true" ma:internalName="_activity">
      <xsd:simpleType>
        <xsd:restriction base="dms:Note"/>
      </xsd:simpleType>
    </xsd:element>
    <xsd:element name="MediaServiceObjectDetectorVersions" ma:index="50" nillable="true" ma:displayName="MediaServiceObjectDetectorVersions" ma:hidden="true" ma:indexed="true" ma:internalName="MediaServiceObjectDetectorVersions" ma:readOnly="true">
      <xsd:simpleType>
        <xsd:restriction base="dms:Text"/>
      </xsd:simpleType>
    </xsd:element>
    <xsd:element name="MediaServiceSystemTags" ma:index="51" nillable="true" ma:displayName="MediaServiceSystemTags" ma:hidden="true" ma:internalName="MediaServiceSystemTags" ma:readOnly="true">
      <xsd:simpleType>
        <xsd:restriction base="dms:Note"/>
      </xsd:simpleType>
    </xsd:element>
    <xsd:element name="MediaServiceSearchProperties" ma:index="5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ca5694-9caa-4b6b-aa78-159b84cd7dd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wner xmlns="684faed2-49c1-4313-8a25-3990e5e248fd">
      <UserInfo>
        <DisplayName/>
        <AccountId xsi:nil="true"/>
        <AccountType/>
      </UserInfo>
    </Owner>
    <Invited_Students xmlns="684faed2-49c1-4313-8a25-3990e5e248fd" xsi:nil="true"/>
    <Invited_Leaders xmlns="684faed2-49c1-4313-8a25-3990e5e248fd" xsi:nil="true"/>
    <Is_Collaboration_Space_Locked xmlns="684faed2-49c1-4313-8a25-3990e5e248fd" xsi:nil="true"/>
    <Templates xmlns="684faed2-49c1-4313-8a25-3990e5e248fd" xsi:nil="true"/>
    <Teachers xmlns="684faed2-49c1-4313-8a25-3990e5e248fd">
      <UserInfo>
        <DisplayName/>
        <AccountId xsi:nil="true"/>
        <AccountType/>
      </UserInfo>
    </Teachers>
    <Student_Groups xmlns="684faed2-49c1-4313-8a25-3990e5e248fd">
      <UserInfo>
        <DisplayName/>
        <AccountId xsi:nil="true"/>
        <AccountType/>
      </UserInfo>
    </Student_Groups>
    <Distribution_Groups xmlns="684faed2-49c1-4313-8a25-3990e5e248fd" xsi:nil="true"/>
    <Leaders xmlns="684faed2-49c1-4313-8a25-3990e5e248fd">
      <UserInfo>
        <DisplayName/>
        <AccountId xsi:nil="true"/>
        <AccountType/>
      </UserInfo>
    </Leaders>
    <LMS_Mappings xmlns="684faed2-49c1-4313-8a25-3990e5e248fd" xsi:nil="true"/>
    <Invited_Members xmlns="684faed2-49c1-4313-8a25-3990e5e248fd" xsi:nil="true"/>
    <CultureName xmlns="684faed2-49c1-4313-8a25-3990e5e248fd" xsi:nil="true"/>
    <Teams_Channel_Section_Location xmlns="684faed2-49c1-4313-8a25-3990e5e248fd" xsi:nil="true"/>
    <Self_Registration_Enabled xmlns="684faed2-49c1-4313-8a25-3990e5e248fd" xsi:nil="true"/>
    <Has_Teacher_Only_SectionGroup xmlns="684faed2-49c1-4313-8a25-3990e5e248fd" xsi:nil="true"/>
    <FolderType xmlns="684faed2-49c1-4313-8a25-3990e5e248fd" xsi:nil="true"/>
    <Students xmlns="684faed2-49c1-4313-8a25-3990e5e248fd">
      <UserInfo>
        <DisplayName/>
        <AccountId xsi:nil="true"/>
        <AccountType/>
      </UserInfo>
    </Students>
    <AppVersion xmlns="684faed2-49c1-4313-8a25-3990e5e248fd" xsi:nil="true"/>
    <_activity xmlns="684faed2-49c1-4313-8a25-3990e5e248fd" xsi:nil="true"/>
    <Math_Settings xmlns="684faed2-49c1-4313-8a25-3990e5e248fd" xsi:nil="true"/>
    <Members xmlns="684faed2-49c1-4313-8a25-3990e5e248fd">
      <UserInfo>
        <DisplayName/>
        <AccountId xsi:nil="true"/>
        <AccountType/>
      </UserInfo>
    </Members>
    <Member_Groups xmlns="684faed2-49c1-4313-8a25-3990e5e248fd">
      <UserInfo>
        <DisplayName/>
        <AccountId xsi:nil="true"/>
        <AccountType/>
      </UserInfo>
    </Member_Groups>
    <Has_Leaders_Only_SectionGroup xmlns="684faed2-49c1-4313-8a25-3990e5e248fd" xsi:nil="true"/>
    <NotebookType xmlns="684faed2-49c1-4313-8a25-3990e5e248fd" xsi:nil="true"/>
    <TeamsChannelId xmlns="684faed2-49c1-4313-8a25-3990e5e248fd" xsi:nil="true"/>
    <Invited_Teachers xmlns="684faed2-49c1-4313-8a25-3990e5e248fd" xsi:nil="true"/>
    <IsNotebookLocked xmlns="684faed2-49c1-4313-8a25-3990e5e248fd" xsi:nil="true"/>
    <DefaultSectionNames xmlns="684faed2-49c1-4313-8a25-3990e5e248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9B04A-F9B0-46B1-BF0D-99A7426E3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faed2-49c1-4313-8a25-3990e5e248fd"/>
    <ds:schemaRef ds:uri="41ca5694-9caa-4b6b-aa78-159b84cd7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40A0B-E9E8-48BA-BF0C-23147EE22759}">
  <ds:schemaRefs>
    <ds:schemaRef ds:uri="http://schemas.microsoft.com/office/2006/metadata/properties"/>
    <ds:schemaRef ds:uri="http://schemas.microsoft.com/office/infopath/2007/PartnerControls"/>
    <ds:schemaRef ds:uri="684faed2-49c1-4313-8a25-3990e5e248fd"/>
  </ds:schemaRefs>
</ds:datastoreItem>
</file>

<file path=customXml/itemProps3.xml><?xml version="1.0" encoding="utf-8"?>
<ds:datastoreItem xmlns:ds="http://schemas.openxmlformats.org/officeDocument/2006/customXml" ds:itemID="{1208F896-FC55-444A-A2F5-D3B2D0645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plantilla2425.dotx</Template>
  <TotalTime>231</TotalTime>
  <Pages>5</Pages>
  <Words>1317</Words>
  <Characters>7249</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PERALES PASTOR, FRANCISCO JAVIER</cp:lastModifiedBy>
  <cp:revision>92</cp:revision>
  <cp:lastPrinted>2024-10-31T10:36:00Z</cp:lastPrinted>
  <dcterms:created xsi:type="dcterms:W3CDTF">2024-10-25T06:29:00Z</dcterms:created>
  <dcterms:modified xsi:type="dcterms:W3CDTF">2024-10-31T10:40:00Z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0x010100934520DB369CD54CABD10806BFBDE4F2</vt:lpwstr>
  </property>
</Properties>
</file>